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4873" w14:textId="77777777" w:rsidR="00A358BA" w:rsidRDefault="00A358BA" w:rsidP="000C1C63"/>
    <w:p w14:paraId="30BE1C33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084CA1C1" w14:textId="77777777" w:rsidR="00BF2488" w:rsidRPr="00137DCF" w:rsidRDefault="00C95BB2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65325B5E" wp14:editId="57E80E0C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rto="http://schemas.microsoft.com/office/word/2006/arto" xmlns:oel="http://schemas.microsoft.com/office/2019/extlst">
            <w:pict>
              <v:group w14:anchorId="7E159291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14:paraId="7EE618B0" w14:textId="77777777" w:rsidR="00BF2488" w:rsidRPr="00137DCF" w:rsidRDefault="00BF2488" w:rsidP="00BF2488"/>
    <w:p w14:paraId="5C4E2540" w14:textId="77777777" w:rsidR="00BF2488" w:rsidRPr="00137DCF" w:rsidRDefault="00BF2488" w:rsidP="00BF2488"/>
    <w:p w14:paraId="3CF7F845" w14:textId="77777777" w:rsidR="00BF2488" w:rsidRPr="00137DCF" w:rsidRDefault="00BF2488" w:rsidP="00BF2488"/>
    <w:p w14:paraId="0FFC37C0" w14:textId="77777777" w:rsidR="00BF2488" w:rsidRPr="00137DCF" w:rsidRDefault="00BF2488" w:rsidP="00BF2488"/>
    <w:p w14:paraId="59F37B91" w14:textId="77777777" w:rsidR="00BF2488" w:rsidRPr="00137DCF" w:rsidRDefault="00BF2488" w:rsidP="00BF2488"/>
    <w:p w14:paraId="6CD85A11" w14:textId="77777777" w:rsidR="00BF2488" w:rsidRPr="00137DCF" w:rsidRDefault="00BF2488" w:rsidP="00BF2488"/>
    <w:p w14:paraId="430429B3" w14:textId="77777777" w:rsidR="00BF2488" w:rsidRPr="00137DCF" w:rsidRDefault="00BF2488" w:rsidP="00BF2488"/>
    <w:p w14:paraId="11C084AF" w14:textId="77777777" w:rsidR="00BF2488" w:rsidRPr="00137DCF" w:rsidRDefault="00BF2488" w:rsidP="00BF2488"/>
    <w:p w14:paraId="21AEDA15" w14:textId="77777777" w:rsidR="00BF2488" w:rsidRPr="00137DCF" w:rsidRDefault="00BF2488" w:rsidP="00BF2488"/>
    <w:p w14:paraId="4BF12D6C" w14:textId="77777777" w:rsidR="005A0F5A" w:rsidRDefault="005A0F5A" w:rsidP="00BF2488"/>
    <w:p w14:paraId="7E68613F" w14:textId="77777777" w:rsidR="005A0F5A" w:rsidRDefault="005A0F5A" w:rsidP="00BF2488"/>
    <w:p w14:paraId="0567A600" w14:textId="77777777" w:rsidR="005A0F5A" w:rsidRDefault="005A0F5A" w:rsidP="00BF2488"/>
    <w:p w14:paraId="74580811" w14:textId="77777777" w:rsidR="005A0F5A" w:rsidRDefault="005A0F5A" w:rsidP="00BF2488"/>
    <w:p w14:paraId="703A6B9C" w14:textId="77777777" w:rsidR="005A0F5A" w:rsidRDefault="005A0F5A" w:rsidP="00BF2488"/>
    <w:p w14:paraId="0C3F2E32" w14:textId="77777777" w:rsidR="005A0F5A" w:rsidRPr="00137DCF" w:rsidRDefault="005A0F5A" w:rsidP="00BF2488"/>
    <w:p w14:paraId="6EDBE4A4" w14:textId="5AD5FA92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0A5802">
        <w:rPr>
          <w:rFonts w:hint="eastAsia"/>
        </w:rPr>
        <w:t xml:space="preserve">소프트 </w:t>
      </w:r>
      <w:r w:rsidR="005A1428">
        <w:rPr>
          <w:rFonts w:hint="eastAsia"/>
        </w:rPr>
        <w:t>병</w:t>
      </w:r>
      <w:r w:rsidR="000A5802">
        <w:rPr>
          <w:rFonts w:hint="eastAsia"/>
        </w:rPr>
        <w:t>아리들</w:t>
      </w:r>
      <w:r w:rsidRPr="002C1DC5">
        <w:rPr>
          <w:rFonts w:hint="eastAsia"/>
        </w:rPr>
        <w:t>&gt;</w:t>
      </w:r>
    </w:p>
    <w:p w14:paraId="04DF556D" w14:textId="77777777" w:rsidR="00BF2488" w:rsidRPr="00137DCF" w:rsidRDefault="00BF2488" w:rsidP="00BF2488"/>
    <w:p w14:paraId="06DCF52B" w14:textId="77777777" w:rsidR="00BF2488" w:rsidRPr="00137DCF" w:rsidRDefault="00BF2488" w:rsidP="00BF2488"/>
    <w:p w14:paraId="65B6196F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15FA949D" w14:textId="77777777" w:rsidR="0051769F" w:rsidRDefault="0051769F" w:rsidP="00D668F3"/>
    <w:p w14:paraId="492403FB" w14:textId="77777777" w:rsidR="000F729C" w:rsidRDefault="000F729C" w:rsidP="00D668F3"/>
    <w:p w14:paraId="05B98FD3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3ACF4AC0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1966CA8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736AF6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FDB3696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7C9DC73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61B1E50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58EDCBA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4E40E" w14:textId="509900EE" w:rsidR="000F729C" w:rsidRPr="00BA2195" w:rsidRDefault="000A5802" w:rsidP="000A580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022-04-12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DB158" w14:textId="63F21F30" w:rsidR="000F729C" w:rsidRPr="00BA2195" w:rsidRDefault="000A5802" w:rsidP="000A5802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96903" w14:textId="5AA353D2" w:rsidR="000F729C" w:rsidRPr="00BA2195" w:rsidRDefault="000A5802" w:rsidP="000A5802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기술초안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E9599" w14:textId="46D381E5" w:rsidR="000F729C" w:rsidRPr="004D74F0" w:rsidRDefault="000A5802" w:rsidP="000A5802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윤석현</w:t>
            </w:r>
          </w:p>
        </w:tc>
      </w:tr>
      <w:tr w:rsidR="000F729C" w:rsidRPr="00BA2195" w14:paraId="344F14E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A7A91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CEFA7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2D7D9" w14:textId="1F2276CD" w:rsidR="000F729C" w:rsidRPr="00BA2195" w:rsidRDefault="00BF2281" w:rsidP="00D668F3">
            <w:pPr>
              <w:rPr>
                <w:kern w:val="0"/>
              </w:rPr>
            </w:pPr>
            <w:r>
              <w:rPr>
                <w:kern w:val="0"/>
              </w:rPr>
              <w:t xml:space="preserve">Ex) </w:t>
            </w:r>
            <w:proofErr w:type="spellStart"/>
            <w:r>
              <w:rPr>
                <w:rFonts w:hint="eastAsia"/>
                <w:kern w:val="0"/>
              </w:rPr>
              <w:t>비기능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F752C" w14:textId="77777777"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10F380B9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23F7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A2FCA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85DFA" w14:textId="7269577F"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BF2281">
              <w:t xml:space="preserve">Ex) </w:t>
            </w:r>
            <w:r w:rsidR="00BF2281">
              <w:rPr>
                <w:rFonts w:hint="eastAsia"/>
              </w:rPr>
              <w:t>사용자</w:t>
            </w:r>
            <w:r w:rsidR="00BF2281">
              <w:rPr>
                <w:rFonts w:hint="eastAsia"/>
              </w:rPr>
              <w:t xml:space="preserve"> </w:t>
            </w:r>
            <w:r w:rsidR="00BF2281">
              <w:rPr>
                <w:rFonts w:hint="eastAsia"/>
              </w:rPr>
              <w:t>인터페이스</w:t>
            </w:r>
            <w:r w:rsidR="00BF2281">
              <w:rPr>
                <w:rFonts w:hint="eastAsia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A3AE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3A2A389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DFEF7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4B27B2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E829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5047F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5CC15E3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A5C3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F7B0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F6A0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258B2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F9FF5F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80447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8D64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174B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7F07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76A09EBB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BF98C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12A2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B0026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16D72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0AF6507E" w14:textId="77777777" w:rsidR="00D668F3" w:rsidRDefault="000F729C" w:rsidP="00D668F3">
      <w:r>
        <w:br w:type="page"/>
      </w:r>
    </w:p>
    <w:p w14:paraId="267A9C42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48C96971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1DEE93E" w14:textId="77777777" w:rsidR="000C2157" w:rsidRPr="005019A4" w:rsidRDefault="00532D9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A6DD85" w14:textId="77777777" w:rsidR="000C2157" w:rsidRPr="005019A4" w:rsidRDefault="00532D9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8D03AC" w14:textId="77777777" w:rsidR="000C2157" w:rsidRPr="005019A4" w:rsidRDefault="00532D9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FD2947C" w14:textId="77777777" w:rsidR="000C2157" w:rsidRPr="005019A4" w:rsidRDefault="00532D9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C9718F6" w14:textId="77777777" w:rsidR="000C2157" w:rsidRPr="005019A4" w:rsidRDefault="00532D9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0BA56CE3" w14:textId="77777777" w:rsidR="000C2157" w:rsidRPr="005019A4" w:rsidRDefault="00532D9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644EF9EF" w14:textId="77777777" w:rsidR="000C2157" w:rsidRPr="005019A4" w:rsidRDefault="00532D9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4D72BE0" w14:textId="77777777" w:rsidR="000C2157" w:rsidRPr="005019A4" w:rsidRDefault="00532D9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0DBB195A" w14:textId="77777777" w:rsidR="000C2157" w:rsidRPr="005019A4" w:rsidRDefault="00532D9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5DC85787" w14:textId="77777777" w:rsidR="000C2157" w:rsidRPr="005019A4" w:rsidRDefault="00532D9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69D2BAF8" w14:textId="77777777" w:rsidR="000C2157" w:rsidRPr="005019A4" w:rsidRDefault="00532D9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545BAFA2" w14:textId="77777777" w:rsidR="000C2157" w:rsidRPr="005019A4" w:rsidRDefault="00532D9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5C6DB723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78179905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574D6F75" w14:textId="77777777" w:rsidTr="00FF46A0">
        <w:tc>
          <w:tcPr>
            <w:tcW w:w="8538" w:type="dxa"/>
          </w:tcPr>
          <w:p w14:paraId="3C5656D1" w14:textId="77777777"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50B9CC0C" w14:textId="77777777" w:rsidR="00FF46A0" w:rsidRPr="00FF46A0" w:rsidRDefault="00FF46A0" w:rsidP="00FF46A0"/>
    <w:p w14:paraId="02D5BB75" w14:textId="77777777"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14:paraId="5C853BD6" w14:textId="77777777" w:rsidR="00FF46A0" w:rsidRPr="00FF46A0" w:rsidRDefault="00FF46A0" w:rsidP="00FF46A0"/>
    <w:p w14:paraId="7E5573C2" w14:textId="77777777" w:rsidR="00AC6F6C" w:rsidRDefault="00AC6F6C" w:rsidP="004221DF">
      <w:bookmarkStart w:id="5" w:name="_Toc287096150"/>
      <w:r>
        <w:br w:type="page"/>
      </w:r>
    </w:p>
    <w:p w14:paraId="2F46C35A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48C1207F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340888F2" w14:textId="77777777"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14:paraId="6392A3FE" w14:textId="77777777" w:rsidTr="00BA2195">
        <w:tc>
          <w:tcPr>
            <w:tcW w:w="8594" w:type="dxa"/>
          </w:tcPr>
          <w:p w14:paraId="467A7977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BAA3858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82"/>
        <w:gridCol w:w="9"/>
      </w:tblGrid>
      <w:tr w:rsidR="00EF53CF" w:rsidRPr="00BA2195" w14:paraId="1FAEA807" w14:textId="77777777" w:rsidTr="00EF53CF">
        <w:tc>
          <w:tcPr>
            <w:tcW w:w="2482" w:type="dxa"/>
            <w:shd w:val="clear" w:color="auto" w:fill="CCCCCC"/>
          </w:tcPr>
          <w:p w14:paraId="1C403F1E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gridSpan w:val="2"/>
            <w:shd w:val="clear" w:color="auto" w:fill="CCCCCC"/>
          </w:tcPr>
          <w:p w14:paraId="67C22FBF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658983F5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0A70CEC4" w14:textId="77777777" w:rsidR="00EF53CF" w:rsidRPr="00FF46A0" w:rsidRDefault="00FF46A0" w:rsidP="00EF53CF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14:paraId="24B8EDDA" w14:textId="77777777" w:rsidR="00FF46A0" w:rsidRPr="00FF46A0" w:rsidRDefault="00FF46A0" w:rsidP="00C22C37">
            <w:pPr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스마트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뱅킹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프로그램을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사용하는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최상위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사용자</w:t>
            </w:r>
            <w:r w:rsidRPr="00FF46A0">
              <w:rPr>
                <w:rStyle w:val="ae"/>
                <w:rFonts w:hint="eastAsia"/>
              </w:rPr>
              <w:t>.</w:t>
            </w:r>
          </w:p>
        </w:tc>
      </w:tr>
      <w:tr w:rsidR="00EF53CF" w:rsidRPr="00BA2195" w14:paraId="07025338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67983DF2" w14:textId="1122E70B" w:rsidR="00EF53CF" w:rsidRPr="00EF53CF" w:rsidRDefault="00ED0B23" w:rsidP="00006BC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웹관리자</w:t>
            </w:r>
          </w:p>
        </w:tc>
        <w:tc>
          <w:tcPr>
            <w:tcW w:w="6042" w:type="dxa"/>
          </w:tcPr>
          <w:p w14:paraId="568D54FD" w14:textId="5C2929A6" w:rsidR="00EF53CF" w:rsidRPr="00EF53CF" w:rsidRDefault="00ED0B23" w:rsidP="00006BC7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옷관리</w:t>
            </w:r>
            <w:proofErr w:type="spellEnd"/>
            <w:r>
              <w:rPr>
                <w:rFonts w:ascii="돋움" w:eastAsia="돋움" w:hAnsi="돋움" w:hint="eastAsia"/>
              </w:rPr>
              <w:t xml:space="preserve"> 웹서비스의 전반적인 관리를 담당하는 관리자</w:t>
            </w:r>
          </w:p>
        </w:tc>
      </w:tr>
      <w:tr w:rsidR="00EF53CF" w:rsidRPr="00BA2195" w14:paraId="5D229186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7F3F2EA2" w14:textId="2A2A6B04" w:rsidR="00EF53CF" w:rsidRPr="00EF53CF" w:rsidRDefault="00ED0B23" w:rsidP="00006BC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날씨 </w:t>
            </w:r>
            <w:r>
              <w:rPr>
                <w:rFonts w:ascii="돋움" w:eastAsia="돋움" w:hAnsi="돋움"/>
              </w:rPr>
              <w:t>API</w:t>
            </w:r>
          </w:p>
        </w:tc>
        <w:tc>
          <w:tcPr>
            <w:tcW w:w="6042" w:type="dxa"/>
          </w:tcPr>
          <w:p w14:paraId="35ECEBE5" w14:textId="1FAC6ECE" w:rsidR="00EF53CF" w:rsidRPr="00EF53CF" w:rsidRDefault="00ED0B23" w:rsidP="00006BC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기상청에서 날씨정보를 가져와 제공하는 </w:t>
            </w:r>
            <w:r>
              <w:rPr>
                <w:rFonts w:ascii="돋움" w:eastAsia="돋움" w:hAnsi="돋움"/>
              </w:rPr>
              <w:t>API</w:t>
            </w:r>
          </w:p>
        </w:tc>
      </w:tr>
      <w:tr w:rsidR="00EF53CF" w:rsidRPr="00BA2195" w14:paraId="12178209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123599A6" w14:textId="38583AD7" w:rsidR="00EF53CF" w:rsidRPr="00EF53CF" w:rsidRDefault="00EF53CF" w:rsidP="00ED0B23">
            <w:pPr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2D543239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7E9C1278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2AE45821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1515C10F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68245A1F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447D845F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1E4C173E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50E3ABA4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55A244BB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4D33A23C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52E6FB90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493C963C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345C459A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4996C4CF" w14:textId="77777777" w:rsidTr="00EF53CF">
        <w:trPr>
          <w:gridAfter w:val="1"/>
          <w:wAfter w:w="9" w:type="dxa"/>
        </w:trPr>
        <w:tc>
          <w:tcPr>
            <w:tcW w:w="2482" w:type="dxa"/>
          </w:tcPr>
          <w:p w14:paraId="024D9C42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6703464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14:paraId="380919EF" w14:textId="77777777" w:rsidR="00EF53CF" w:rsidRDefault="00EF53CF" w:rsidP="00EF53CF"/>
    <w:p w14:paraId="5034AC68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0FC6EFAB" w14:textId="77777777"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14:paraId="3E7345CF" w14:textId="77777777" w:rsidTr="00BA2195">
        <w:tc>
          <w:tcPr>
            <w:tcW w:w="8594" w:type="dxa"/>
          </w:tcPr>
          <w:p w14:paraId="5DE53D73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749F8A7" w14:textId="77777777" w:rsidR="004221DF" w:rsidRDefault="004221DF" w:rsidP="005127C2"/>
    <w:p w14:paraId="1BD5126F" w14:textId="77777777"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14:paraId="5830F827" w14:textId="77777777" w:rsidR="00FF46A0" w:rsidRDefault="00C95BB2" w:rsidP="00FF46A0">
      <w:pPr>
        <w:jc w:val="center"/>
      </w:pPr>
      <w:r w:rsidRPr="00FF46A0">
        <w:rPr>
          <w:noProof/>
        </w:rPr>
        <w:drawing>
          <wp:inline distT="0" distB="0" distL="0" distR="0" wp14:anchorId="7C6FC796" wp14:editId="6748AE8A">
            <wp:extent cx="2603500" cy="1295400"/>
            <wp:effectExtent l="0" t="0" r="0" b="0"/>
            <wp:docPr id="2" name="그림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C31D" w14:textId="77777777" w:rsidR="004221DF" w:rsidRDefault="004221DF" w:rsidP="004221DF">
      <w:r>
        <w:br w:type="page"/>
      </w:r>
    </w:p>
    <w:p w14:paraId="23C60C4C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7FD29480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4C97EAFC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14:paraId="61486576" w14:textId="77777777" w:rsidTr="0003407A">
        <w:tc>
          <w:tcPr>
            <w:tcW w:w="8524" w:type="dxa"/>
          </w:tcPr>
          <w:p w14:paraId="7B1EA261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1695462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6088"/>
        <w:gridCol w:w="897"/>
        <w:gridCol w:w="9"/>
      </w:tblGrid>
      <w:tr w:rsidR="000C2157" w:rsidRPr="00D54A11" w14:paraId="0E3FBDD5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30D6F863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4203BE10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14:paraId="249F4C52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5F2534D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3E625844" w14:textId="77777777"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DE0F1E8" w14:textId="77777777"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14:paraId="19AD3CE2" w14:textId="77777777"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14:paraId="26055749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E1652E0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2C728B43" w14:textId="5DE9926E" w:rsidR="000C2157" w:rsidRPr="00D54A11" w:rsidRDefault="00C95BB2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14:paraId="41555E75" w14:textId="2B38C49B" w:rsidR="000C2157" w:rsidRPr="00D54A11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아이디와 패스워드를 입력 받아 로그인한다.</w:t>
            </w:r>
          </w:p>
        </w:tc>
        <w:tc>
          <w:tcPr>
            <w:tcW w:w="898" w:type="dxa"/>
          </w:tcPr>
          <w:p w14:paraId="03159589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AA3335" w:rsidRPr="00D54A11" w14:paraId="098EE47D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4287FA79" w14:textId="205E419E" w:rsidR="00AA3335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14:paraId="75A0D882" w14:textId="3414CDC6" w:rsidR="00AA3335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이미 로그인 된 회원을 로그아웃 한다.</w:t>
            </w:r>
          </w:p>
        </w:tc>
        <w:tc>
          <w:tcPr>
            <w:tcW w:w="898" w:type="dxa"/>
          </w:tcPr>
          <w:p w14:paraId="369EEA4A" w14:textId="77777777" w:rsidR="00AA3335" w:rsidRPr="00D54A11" w:rsidRDefault="00AA3335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06BC7" w:rsidRPr="00D54A11" w14:paraId="42D0259A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30E0068E" w14:textId="18977A48" w:rsidR="00006BC7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14:paraId="1D684AA2" w14:textId="1D26F3E8" w:rsidR="00006BC7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아이디와 패스워드를 입력</w:t>
            </w:r>
            <w:r w:rsidR="00AA3335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받아 회원가입을 한다.</w:t>
            </w:r>
          </w:p>
        </w:tc>
        <w:tc>
          <w:tcPr>
            <w:tcW w:w="898" w:type="dxa"/>
          </w:tcPr>
          <w:p w14:paraId="4503EE0C" w14:textId="77777777" w:rsidR="00006BC7" w:rsidRPr="00D54A11" w:rsidRDefault="00006BC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06BC7" w:rsidRPr="00D54A11" w14:paraId="6F2B31BF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6130C405" w14:textId="002BCA38" w:rsidR="00006BC7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회원탈퇴</w:t>
            </w:r>
          </w:p>
        </w:tc>
        <w:tc>
          <w:tcPr>
            <w:tcW w:w="6095" w:type="dxa"/>
          </w:tcPr>
          <w:p w14:paraId="26DCED34" w14:textId="7837A2BE" w:rsidR="00006BC7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기존에 있던 회원정보를 삭제하고 탈퇴한다.</w:t>
            </w:r>
          </w:p>
        </w:tc>
        <w:tc>
          <w:tcPr>
            <w:tcW w:w="898" w:type="dxa"/>
          </w:tcPr>
          <w:p w14:paraId="0484A143" w14:textId="77777777" w:rsidR="00006BC7" w:rsidRPr="00D54A11" w:rsidRDefault="00006BC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10FACA98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69765EB9" w14:textId="2098DF46" w:rsidR="000C2157" w:rsidRPr="00D54A11" w:rsidRDefault="00C95BB2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옷 </w:t>
            </w:r>
            <w:r w:rsidR="00AA3335"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14:paraId="7D1CE001" w14:textId="366C7718" w:rsidR="000C2157" w:rsidRPr="00D54A11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옷에 대한 정보를 입력</w:t>
            </w:r>
            <w:r w:rsidR="00AA3335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받아서 업로드한다.</w:t>
            </w:r>
          </w:p>
        </w:tc>
        <w:tc>
          <w:tcPr>
            <w:tcW w:w="898" w:type="dxa"/>
          </w:tcPr>
          <w:p w14:paraId="57CA8FC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7C9EE7DB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003AE205" w14:textId="0E0161A3" w:rsidR="000C2157" w:rsidRPr="00D54A11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내 옷장 조회</w:t>
            </w:r>
          </w:p>
        </w:tc>
        <w:tc>
          <w:tcPr>
            <w:tcW w:w="6095" w:type="dxa"/>
          </w:tcPr>
          <w:p w14:paraId="6DFD8127" w14:textId="1B44B8A6" w:rsidR="000C2157" w:rsidRPr="00D54A11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사용자의 업로드</w:t>
            </w:r>
            <w:r w:rsidR="00AA3335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된 옷들을 한꺼번에 보여준다.</w:t>
            </w:r>
          </w:p>
        </w:tc>
        <w:tc>
          <w:tcPr>
            <w:tcW w:w="898" w:type="dxa"/>
          </w:tcPr>
          <w:p w14:paraId="31509CDF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862F8C" w:rsidRPr="00D54A11" w14:paraId="407E0653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5BC85AB4" w14:textId="10ECAAEF" w:rsidR="00862F8C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내 </w:t>
            </w:r>
            <w:r w:rsidR="00862F8C">
              <w:rPr>
                <w:rFonts w:ascii="돋움" w:eastAsia="돋움" w:hAnsi="돋움" w:hint="eastAsia"/>
              </w:rPr>
              <w:t>옷</w:t>
            </w:r>
            <w:r>
              <w:rPr>
                <w:rFonts w:ascii="돋움" w:eastAsia="돋움" w:hAnsi="돋움" w:hint="eastAsia"/>
              </w:rPr>
              <w:t>장</w:t>
            </w:r>
            <w:r w:rsidR="00862F8C">
              <w:rPr>
                <w:rFonts w:ascii="돋움" w:eastAsia="돋움" w:hAnsi="돋움" w:hint="eastAsia"/>
              </w:rPr>
              <w:t xml:space="preserve"> 정보 수정</w:t>
            </w:r>
          </w:p>
        </w:tc>
        <w:tc>
          <w:tcPr>
            <w:tcW w:w="6095" w:type="dxa"/>
          </w:tcPr>
          <w:p w14:paraId="304C85D5" w14:textId="273B6051" w:rsidR="00862F8C" w:rsidRDefault="00006BC7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업로드한 사진과 카테고리정보를 수정한다.</w:t>
            </w:r>
          </w:p>
        </w:tc>
        <w:tc>
          <w:tcPr>
            <w:tcW w:w="898" w:type="dxa"/>
          </w:tcPr>
          <w:p w14:paraId="02B6F913" w14:textId="77777777" w:rsidR="00862F8C" w:rsidRPr="00D54A11" w:rsidRDefault="00862F8C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0A69660D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7731BC62" w14:textId="47D8598B" w:rsidR="000C2157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내 </w:t>
            </w:r>
            <w:r w:rsidR="00C95BB2">
              <w:rPr>
                <w:rFonts w:ascii="돋움" w:eastAsia="돋움" w:hAnsi="돋움" w:hint="eastAsia"/>
              </w:rPr>
              <w:t>옷</w:t>
            </w:r>
            <w:r>
              <w:rPr>
                <w:rFonts w:ascii="돋움" w:eastAsia="돋움" w:hAnsi="돋움" w:hint="eastAsia"/>
              </w:rPr>
              <w:t>장</w:t>
            </w:r>
            <w:r w:rsidR="00C95BB2">
              <w:rPr>
                <w:rFonts w:ascii="돋움" w:eastAsia="돋움" w:hAnsi="돋움" w:hint="eastAsia"/>
              </w:rPr>
              <w:t xml:space="preserve"> 삭제</w:t>
            </w:r>
          </w:p>
        </w:tc>
        <w:tc>
          <w:tcPr>
            <w:tcW w:w="6095" w:type="dxa"/>
          </w:tcPr>
          <w:p w14:paraId="4A14F74F" w14:textId="2CC25FE7" w:rsidR="000C2157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기존에 업로드</w:t>
            </w:r>
            <w:r w:rsidR="00336001">
              <w:rPr>
                <w:rFonts w:ascii="돋움" w:eastAsia="돋움" w:hAnsi="돋움" w:hint="eastAsia"/>
              </w:rPr>
              <w:t xml:space="preserve"> </w:t>
            </w:r>
            <w:r w:rsidR="009A3656">
              <w:rPr>
                <w:rFonts w:ascii="돋움" w:eastAsia="돋움" w:hAnsi="돋움" w:hint="eastAsia"/>
              </w:rPr>
              <w:t>됐던</w:t>
            </w:r>
            <w:r>
              <w:rPr>
                <w:rFonts w:ascii="돋움" w:eastAsia="돋움" w:hAnsi="돋움" w:hint="eastAsia"/>
              </w:rPr>
              <w:t xml:space="preserve"> 옷을 삭제한다.</w:t>
            </w:r>
          </w:p>
        </w:tc>
        <w:tc>
          <w:tcPr>
            <w:tcW w:w="898" w:type="dxa"/>
          </w:tcPr>
          <w:p w14:paraId="2160675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5E063900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087CB45A" w14:textId="11FD0AA4" w:rsidR="000C2157" w:rsidRPr="00D54A11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날씨에 맞는 </w:t>
            </w:r>
            <w:r w:rsidR="00C95BB2">
              <w:rPr>
                <w:rFonts w:ascii="돋움" w:eastAsia="돋움" w:hAnsi="돋움" w:hint="eastAsia"/>
              </w:rPr>
              <w:t>옷 추천</w:t>
            </w:r>
          </w:p>
        </w:tc>
        <w:tc>
          <w:tcPr>
            <w:tcW w:w="6095" w:type="dxa"/>
          </w:tcPr>
          <w:p w14:paraId="331F99F1" w14:textId="62437BCC" w:rsidR="000C2157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날씨정보에 따른 옷 추천 팁을 제공한다.</w:t>
            </w:r>
          </w:p>
        </w:tc>
        <w:tc>
          <w:tcPr>
            <w:tcW w:w="898" w:type="dxa"/>
          </w:tcPr>
          <w:p w14:paraId="5E6183B2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E4A9C" w:rsidRPr="00D54A11" w14:paraId="7ACC8C39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3DFA9CD5" w14:textId="45AC199D" w:rsidR="000E4A9C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계절/분류 검색</w:t>
            </w:r>
          </w:p>
        </w:tc>
        <w:tc>
          <w:tcPr>
            <w:tcW w:w="6095" w:type="dxa"/>
          </w:tcPr>
          <w:p w14:paraId="525F6082" w14:textId="0D2F87A5" w:rsidR="000E4A9C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카테고리별로 검색한다.</w:t>
            </w:r>
          </w:p>
        </w:tc>
        <w:tc>
          <w:tcPr>
            <w:tcW w:w="898" w:type="dxa"/>
          </w:tcPr>
          <w:p w14:paraId="30063FDB" w14:textId="77777777" w:rsidR="000E4A9C" w:rsidRPr="00D54A11" w:rsidRDefault="000E4A9C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5876D1" w:rsidRPr="00D54A11" w14:paraId="5499BC48" w14:textId="77777777" w:rsidTr="0003407A">
        <w:trPr>
          <w:gridAfter w:val="1"/>
          <w:wAfter w:w="9" w:type="dxa"/>
          <w:trHeight w:val="338"/>
        </w:trPr>
        <w:tc>
          <w:tcPr>
            <w:tcW w:w="1490" w:type="dxa"/>
          </w:tcPr>
          <w:p w14:paraId="6EAF0B25" w14:textId="09E16207" w:rsidR="005876D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태그 검색</w:t>
            </w:r>
          </w:p>
        </w:tc>
        <w:tc>
          <w:tcPr>
            <w:tcW w:w="6095" w:type="dxa"/>
          </w:tcPr>
          <w:p w14:paraId="4C4B72AB" w14:textId="6DAA2D0A" w:rsidR="005876D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태그 필터를 적용해 옷을 검색한다.</w:t>
            </w:r>
          </w:p>
        </w:tc>
        <w:tc>
          <w:tcPr>
            <w:tcW w:w="898" w:type="dxa"/>
          </w:tcPr>
          <w:p w14:paraId="057AD714" w14:textId="77777777" w:rsidR="005876D1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2660C6F" w14:textId="77777777" w:rsidTr="0003407A">
        <w:trPr>
          <w:gridAfter w:val="1"/>
          <w:wAfter w:w="9" w:type="dxa"/>
          <w:trHeight w:val="353"/>
        </w:trPr>
        <w:tc>
          <w:tcPr>
            <w:tcW w:w="1490" w:type="dxa"/>
          </w:tcPr>
          <w:p w14:paraId="2FC5A013" w14:textId="446B65B5" w:rsidR="00C95BB2" w:rsidRPr="00D54A11" w:rsidRDefault="00C95BB2" w:rsidP="00C95BB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날씨 </w:t>
            </w:r>
            <w:r w:rsidR="005876D1">
              <w:rPr>
                <w:rFonts w:ascii="돋움" w:eastAsia="돋움" w:hAnsi="돋움" w:hint="eastAsia"/>
              </w:rPr>
              <w:t>정보 제공</w:t>
            </w:r>
          </w:p>
        </w:tc>
        <w:tc>
          <w:tcPr>
            <w:tcW w:w="6095" w:type="dxa"/>
          </w:tcPr>
          <w:p w14:paraId="4B9AC208" w14:textId="4851575A" w:rsidR="000C2157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날씨 </w:t>
            </w:r>
            <w:r>
              <w:rPr>
                <w:rFonts w:ascii="돋움" w:eastAsia="돋움" w:hAnsi="돋움"/>
              </w:rPr>
              <w:t>API</w:t>
            </w:r>
            <w:r>
              <w:rPr>
                <w:rFonts w:ascii="돋움" w:eastAsia="돋움" w:hAnsi="돋움" w:hint="eastAsia"/>
              </w:rPr>
              <w:t>를 가져와서 오늘의 날씨를 제공한다.</w:t>
            </w:r>
          </w:p>
        </w:tc>
        <w:tc>
          <w:tcPr>
            <w:tcW w:w="898" w:type="dxa"/>
          </w:tcPr>
          <w:p w14:paraId="0B12918A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E4A9C" w:rsidRPr="00D54A11" w14:paraId="2BC2C6AE" w14:textId="77777777" w:rsidTr="0003407A">
        <w:trPr>
          <w:gridAfter w:val="1"/>
          <w:wAfter w:w="9" w:type="dxa"/>
          <w:trHeight w:val="353"/>
        </w:trPr>
        <w:tc>
          <w:tcPr>
            <w:tcW w:w="1490" w:type="dxa"/>
          </w:tcPr>
          <w:p w14:paraId="11A90A99" w14:textId="4EAF186E" w:rsidR="000E4A9C" w:rsidRDefault="005876D1" w:rsidP="00C95BB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나의 코디 생성</w:t>
            </w:r>
          </w:p>
        </w:tc>
        <w:tc>
          <w:tcPr>
            <w:tcW w:w="6095" w:type="dxa"/>
          </w:tcPr>
          <w:p w14:paraId="1D083AD1" w14:textId="765F6370" w:rsidR="000E4A9C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업로드</w:t>
            </w:r>
            <w:r w:rsidR="00AA3335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된 옷들의 목록을 가져와 선택적으로 코디를 생성한다.</w:t>
            </w:r>
          </w:p>
        </w:tc>
        <w:tc>
          <w:tcPr>
            <w:tcW w:w="898" w:type="dxa"/>
          </w:tcPr>
          <w:p w14:paraId="5FC53658" w14:textId="77777777" w:rsidR="000E4A9C" w:rsidRPr="00D54A11" w:rsidRDefault="000E4A9C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E4A9C" w:rsidRPr="00D54A11" w14:paraId="771953CC" w14:textId="77777777" w:rsidTr="0003407A">
        <w:trPr>
          <w:gridAfter w:val="1"/>
          <w:wAfter w:w="9" w:type="dxa"/>
          <w:trHeight w:val="353"/>
        </w:trPr>
        <w:tc>
          <w:tcPr>
            <w:tcW w:w="1490" w:type="dxa"/>
          </w:tcPr>
          <w:p w14:paraId="30B7CFE4" w14:textId="06A48E3F" w:rsidR="000E4A9C" w:rsidRDefault="005876D1" w:rsidP="000E4A9C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나의 코디 조회</w:t>
            </w:r>
          </w:p>
        </w:tc>
        <w:tc>
          <w:tcPr>
            <w:tcW w:w="6095" w:type="dxa"/>
          </w:tcPr>
          <w:p w14:paraId="16AF2982" w14:textId="6B152340" w:rsidR="000E4A9C" w:rsidRPr="00D54A11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업로드 된 옷들의 목록을 가져와 코디를 조회한다.</w:t>
            </w:r>
          </w:p>
        </w:tc>
        <w:tc>
          <w:tcPr>
            <w:tcW w:w="898" w:type="dxa"/>
          </w:tcPr>
          <w:p w14:paraId="58D8253C" w14:textId="77777777" w:rsidR="000E4A9C" w:rsidRPr="00D54A11" w:rsidRDefault="000E4A9C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5876D1" w:rsidRPr="00D54A11" w14:paraId="540061E1" w14:textId="77777777" w:rsidTr="0003407A">
        <w:trPr>
          <w:gridAfter w:val="1"/>
          <w:wAfter w:w="9" w:type="dxa"/>
          <w:trHeight w:val="353"/>
        </w:trPr>
        <w:tc>
          <w:tcPr>
            <w:tcW w:w="1490" w:type="dxa"/>
          </w:tcPr>
          <w:p w14:paraId="41AB4505" w14:textId="09C9B316" w:rsidR="005876D1" w:rsidRDefault="005876D1" w:rsidP="000E4A9C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나의 코디 수정</w:t>
            </w:r>
          </w:p>
        </w:tc>
        <w:tc>
          <w:tcPr>
            <w:tcW w:w="6095" w:type="dxa"/>
          </w:tcPr>
          <w:p w14:paraId="6283B37F" w14:textId="02073F54" w:rsidR="005876D1" w:rsidRPr="00D54A11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업로드 된 옷들의 목록을 가져와 선택적으로 코디를 수정한다.</w:t>
            </w:r>
          </w:p>
        </w:tc>
        <w:tc>
          <w:tcPr>
            <w:tcW w:w="898" w:type="dxa"/>
          </w:tcPr>
          <w:p w14:paraId="7189F171" w14:textId="77777777" w:rsidR="005876D1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5876D1" w:rsidRPr="00D54A11" w14:paraId="4CD14911" w14:textId="77777777" w:rsidTr="0003407A">
        <w:trPr>
          <w:gridAfter w:val="1"/>
          <w:wAfter w:w="9" w:type="dxa"/>
          <w:trHeight w:val="353"/>
        </w:trPr>
        <w:tc>
          <w:tcPr>
            <w:tcW w:w="1490" w:type="dxa"/>
          </w:tcPr>
          <w:p w14:paraId="532C60C1" w14:textId="5692DC92" w:rsidR="005876D1" w:rsidRDefault="005876D1" w:rsidP="000E4A9C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나의 코디 삭제</w:t>
            </w:r>
          </w:p>
        </w:tc>
        <w:tc>
          <w:tcPr>
            <w:tcW w:w="6095" w:type="dxa"/>
          </w:tcPr>
          <w:p w14:paraId="6888AD11" w14:textId="3C34722A" w:rsidR="005876D1" w:rsidRPr="00D54A11" w:rsidRDefault="00AA33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업로드 된 옷들의 목록을 가져와 코디를 삭제한다.</w:t>
            </w:r>
          </w:p>
        </w:tc>
        <w:tc>
          <w:tcPr>
            <w:tcW w:w="898" w:type="dxa"/>
          </w:tcPr>
          <w:p w14:paraId="5E646706" w14:textId="77777777" w:rsidR="005876D1" w:rsidRPr="00D54A11" w:rsidRDefault="005876D1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7FF7EC17" w14:textId="77777777" w:rsidR="000C2157" w:rsidRDefault="000C2157" w:rsidP="00440DE6"/>
    <w:p w14:paraId="5E011C6E" w14:textId="532CA172" w:rsidR="000C2157" w:rsidRPr="00440DE6" w:rsidRDefault="000C2157" w:rsidP="00440DE6"/>
    <w:p w14:paraId="6BAC8039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53C009DC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14:paraId="2B988134" w14:textId="77777777" w:rsidTr="00BA2195">
        <w:tc>
          <w:tcPr>
            <w:tcW w:w="8524" w:type="dxa"/>
          </w:tcPr>
          <w:p w14:paraId="09472035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08AB3838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14A17EF6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2"/>
        <w:gridCol w:w="4354"/>
        <w:gridCol w:w="1075"/>
        <w:gridCol w:w="9"/>
      </w:tblGrid>
      <w:tr w:rsidR="003A2AF1" w:rsidRPr="00D54A11" w14:paraId="0927DDCC" w14:textId="77777777" w:rsidTr="00CC3BA7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1290596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2" w:type="dxa"/>
            <w:shd w:val="clear" w:color="auto" w:fill="CCCCCC"/>
            <w:vAlign w:val="center"/>
          </w:tcPr>
          <w:p w14:paraId="46C229BE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54" w:type="dxa"/>
            <w:shd w:val="clear" w:color="auto" w:fill="CCCCCC"/>
            <w:vAlign w:val="center"/>
          </w:tcPr>
          <w:p w14:paraId="21C844C1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84" w:type="dxa"/>
            <w:gridSpan w:val="2"/>
            <w:shd w:val="clear" w:color="auto" w:fill="CCCCCC"/>
            <w:vAlign w:val="center"/>
          </w:tcPr>
          <w:p w14:paraId="1B0254B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4378B796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53CE57DE" w14:textId="77777777" w:rsidTr="0073415C">
        <w:trPr>
          <w:gridAfter w:val="1"/>
          <w:wAfter w:w="9" w:type="dxa"/>
          <w:trHeight w:val="356"/>
        </w:trPr>
        <w:tc>
          <w:tcPr>
            <w:tcW w:w="1335" w:type="dxa"/>
            <w:shd w:val="clear" w:color="auto" w:fill="E2EFD9" w:themeFill="accent6" w:themeFillTint="33"/>
          </w:tcPr>
          <w:p w14:paraId="4180C88A" w14:textId="09985302" w:rsidR="003A2AF1" w:rsidRPr="00D54A11" w:rsidRDefault="00F04BBA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UC001</w:t>
            </w:r>
          </w:p>
        </w:tc>
        <w:tc>
          <w:tcPr>
            <w:tcW w:w="1712" w:type="dxa"/>
            <w:shd w:val="clear" w:color="auto" w:fill="E2EFD9" w:themeFill="accent6" w:themeFillTint="33"/>
          </w:tcPr>
          <w:p w14:paraId="049A1FDE" w14:textId="7B5BF4B0" w:rsidR="003A2AF1" w:rsidRPr="00D54A11" w:rsidRDefault="008023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54" w:type="dxa"/>
            <w:shd w:val="clear" w:color="auto" w:fill="E2EFD9" w:themeFill="accent6" w:themeFillTint="33"/>
          </w:tcPr>
          <w:p w14:paraId="27C530F0" w14:textId="7D560B06" w:rsidR="003A2AF1" w:rsidRPr="00CA484D" w:rsidRDefault="00EA049D" w:rsidP="00342162"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패스워드를</w:t>
            </w:r>
            <w:r>
              <w:rPr>
                <w:rFonts w:hint="eastAsia"/>
              </w:rPr>
              <w:t xml:space="preserve"> </w:t>
            </w:r>
            <w:r w:rsidR="006319B7">
              <w:rPr>
                <w:rFonts w:hint="eastAsia"/>
              </w:rPr>
              <w:t>입력</w:t>
            </w:r>
            <w:r w:rsidR="006319B7">
              <w:rPr>
                <w:rFonts w:hint="eastAsia"/>
              </w:rPr>
              <w:t xml:space="preserve"> </w:t>
            </w:r>
            <w:r w:rsidR="006319B7">
              <w:rPr>
                <w:rFonts w:hint="eastAsia"/>
              </w:rPr>
              <w:t>받아</w:t>
            </w:r>
            <w:r w:rsidR="006319B7">
              <w:rPr>
                <w:rFonts w:hint="eastAsia"/>
              </w:rPr>
              <w:t xml:space="preserve"> </w:t>
            </w:r>
            <w:r w:rsidR="006319B7">
              <w:rPr>
                <w:rFonts w:hint="eastAsia"/>
              </w:rPr>
              <w:t>회원가입을</w:t>
            </w:r>
            <w:r w:rsidR="006319B7">
              <w:rPr>
                <w:rFonts w:hint="eastAsia"/>
              </w:rPr>
              <w:t xml:space="preserve"> </w:t>
            </w:r>
            <w:r w:rsidR="006319B7">
              <w:rPr>
                <w:rFonts w:hint="eastAsia"/>
              </w:rPr>
              <w:t>한다</w:t>
            </w:r>
            <w:r w:rsidR="006319B7"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E2EFD9" w:themeFill="accent6" w:themeFillTint="33"/>
          </w:tcPr>
          <w:p w14:paraId="52F31DE2" w14:textId="0C82690E" w:rsidR="003A2AF1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14:paraId="4A09097D" w14:textId="77777777" w:rsidTr="0073415C">
        <w:trPr>
          <w:gridAfter w:val="1"/>
          <w:wAfter w:w="9" w:type="dxa"/>
          <w:trHeight w:val="356"/>
        </w:trPr>
        <w:tc>
          <w:tcPr>
            <w:tcW w:w="1335" w:type="dxa"/>
            <w:shd w:val="clear" w:color="auto" w:fill="E2EFD9" w:themeFill="accent6" w:themeFillTint="33"/>
          </w:tcPr>
          <w:p w14:paraId="2E0DC7A6" w14:textId="0F4D9168" w:rsidR="003A2AF1" w:rsidRPr="00D54A11" w:rsidRDefault="00F04BBA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2" w:type="dxa"/>
            <w:shd w:val="clear" w:color="auto" w:fill="E2EFD9" w:themeFill="accent6" w:themeFillTint="33"/>
          </w:tcPr>
          <w:p w14:paraId="61B109A3" w14:textId="09955302" w:rsidR="003A2AF1" w:rsidRPr="00D54A11" w:rsidRDefault="008023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한다.</w:t>
            </w:r>
          </w:p>
        </w:tc>
        <w:tc>
          <w:tcPr>
            <w:tcW w:w="4354" w:type="dxa"/>
            <w:shd w:val="clear" w:color="auto" w:fill="E2EFD9" w:themeFill="accent6" w:themeFillTint="33"/>
          </w:tcPr>
          <w:p w14:paraId="5FCBA65A" w14:textId="3D54B082" w:rsidR="003A2AF1" w:rsidRPr="00BA2195" w:rsidRDefault="00D00B45" w:rsidP="00342162"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E2EFD9" w:themeFill="accent6" w:themeFillTint="33"/>
          </w:tcPr>
          <w:p w14:paraId="22B9B95E" w14:textId="6FB4F75C" w:rsidR="003A2AF1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14:paraId="35591491" w14:textId="77777777" w:rsidTr="0073415C">
        <w:trPr>
          <w:gridAfter w:val="1"/>
          <w:wAfter w:w="9" w:type="dxa"/>
          <w:trHeight w:val="356"/>
        </w:trPr>
        <w:tc>
          <w:tcPr>
            <w:tcW w:w="1335" w:type="dxa"/>
            <w:shd w:val="clear" w:color="auto" w:fill="E2EFD9" w:themeFill="accent6" w:themeFillTint="33"/>
          </w:tcPr>
          <w:p w14:paraId="57BDDF0B" w14:textId="659698EA" w:rsidR="003A2AF1" w:rsidRPr="00D54A11" w:rsidRDefault="00CC3BA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2" w:type="dxa"/>
            <w:shd w:val="clear" w:color="auto" w:fill="E2EFD9" w:themeFill="accent6" w:themeFillTint="33"/>
          </w:tcPr>
          <w:p w14:paraId="2A2292A6" w14:textId="5074F748" w:rsidR="003A2AF1" w:rsidRPr="00D54A11" w:rsidRDefault="0080234D" w:rsidP="0080234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 한다.</w:t>
            </w:r>
          </w:p>
        </w:tc>
        <w:tc>
          <w:tcPr>
            <w:tcW w:w="4354" w:type="dxa"/>
            <w:shd w:val="clear" w:color="auto" w:fill="E2EFD9" w:themeFill="accent6" w:themeFillTint="33"/>
          </w:tcPr>
          <w:p w14:paraId="0B60A221" w14:textId="67059658" w:rsidR="003A2AF1" w:rsidRPr="00BA2195" w:rsidRDefault="0073415C" w:rsidP="00342162"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로그인하거나</w:t>
            </w:r>
            <w:r>
              <w:rPr>
                <w:rFonts w:hint="eastAsia"/>
              </w:rPr>
              <w:t xml:space="preserve"> </w:t>
            </w:r>
            <w:r w:rsidR="000507D3">
              <w:rPr>
                <w:rFonts w:hint="eastAsia"/>
              </w:rPr>
              <w:t>사용을</w:t>
            </w:r>
            <w:r w:rsidR="000507D3">
              <w:rPr>
                <w:rFonts w:hint="eastAsia"/>
              </w:rPr>
              <w:t xml:space="preserve"> </w:t>
            </w:r>
            <w:r w:rsidR="000507D3">
              <w:rPr>
                <w:rFonts w:hint="eastAsia"/>
              </w:rPr>
              <w:t>종료하기</w:t>
            </w:r>
            <w:r w:rsidR="000507D3">
              <w:rPr>
                <w:rFonts w:hint="eastAsia"/>
              </w:rPr>
              <w:t xml:space="preserve"> </w:t>
            </w:r>
            <w:r w:rsidR="000507D3">
              <w:rPr>
                <w:rFonts w:hint="eastAsia"/>
              </w:rPr>
              <w:t>위해</w:t>
            </w:r>
            <w:r w:rsidR="000507D3">
              <w:rPr>
                <w:rFonts w:hint="eastAsia"/>
              </w:rPr>
              <w:t xml:space="preserve"> </w:t>
            </w:r>
            <w:r w:rsidR="000507D3">
              <w:rPr>
                <w:rFonts w:hint="eastAsia"/>
              </w:rPr>
              <w:t>로그아웃을</w:t>
            </w:r>
            <w:r w:rsidR="000507D3">
              <w:rPr>
                <w:rFonts w:hint="eastAsia"/>
              </w:rPr>
              <w:t xml:space="preserve"> </w:t>
            </w:r>
            <w:r w:rsidR="000507D3">
              <w:rPr>
                <w:rFonts w:hint="eastAsia"/>
              </w:rPr>
              <w:t>한다</w:t>
            </w:r>
            <w:r w:rsidR="000507D3"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E2EFD9" w:themeFill="accent6" w:themeFillTint="33"/>
          </w:tcPr>
          <w:p w14:paraId="15388BD5" w14:textId="6C265C01" w:rsidR="003A2AF1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14:paraId="071B045B" w14:textId="77777777" w:rsidTr="0073415C">
        <w:trPr>
          <w:gridAfter w:val="1"/>
          <w:wAfter w:w="9" w:type="dxa"/>
          <w:trHeight w:val="356"/>
        </w:trPr>
        <w:tc>
          <w:tcPr>
            <w:tcW w:w="1335" w:type="dxa"/>
            <w:shd w:val="clear" w:color="auto" w:fill="E2EFD9" w:themeFill="accent6" w:themeFillTint="33"/>
          </w:tcPr>
          <w:p w14:paraId="3576BC45" w14:textId="3E302599" w:rsidR="003A2AF1" w:rsidRPr="00D54A11" w:rsidRDefault="0001601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2" w:type="dxa"/>
            <w:shd w:val="clear" w:color="auto" w:fill="E2EFD9" w:themeFill="accent6" w:themeFillTint="33"/>
          </w:tcPr>
          <w:p w14:paraId="27216262" w14:textId="14B4115A" w:rsidR="003A2AF1" w:rsidRPr="00D54A11" w:rsidRDefault="008023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회원탈퇴를 한다.</w:t>
            </w:r>
          </w:p>
        </w:tc>
        <w:tc>
          <w:tcPr>
            <w:tcW w:w="4354" w:type="dxa"/>
            <w:shd w:val="clear" w:color="auto" w:fill="E2EFD9" w:themeFill="accent6" w:themeFillTint="33"/>
          </w:tcPr>
          <w:p w14:paraId="46C80FBC" w14:textId="6ADDA5C3" w:rsidR="003A2AF1" w:rsidRPr="00BA2195" w:rsidRDefault="00600001" w:rsidP="00342162">
            <w:r>
              <w:rPr>
                <w:rFonts w:hint="eastAsia"/>
              </w:rPr>
              <w:t>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E2EFD9" w:themeFill="accent6" w:themeFillTint="33"/>
          </w:tcPr>
          <w:p w14:paraId="041079BD" w14:textId="3ECEE215" w:rsidR="003A2AF1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14:paraId="1FB04DE7" w14:textId="77777777" w:rsidTr="00093D9B">
        <w:trPr>
          <w:gridAfter w:val="1"/>
          <w:wAfter w:w="9" w:type="dxa"/>
          <w:trHeight w:val="356"/>
        </w:trPr>
        <w:tc>
          <w:tcPr>
            <w:tcW w:w="1335" w:type="dxa"/>
            <w:shd w:val="clear" w:color="auto" w:fill="DEEAF6" w:themeFill="accent5" w:themeFillTint="33"/>
          </w:tcPr>
          <w:p w14:paraId="3282CF7B" w14:textId="3FB904EF" w:rsidR="003A2AF1" w:rsidRPr="00D54A11" w:rsidRDefault="0001601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2" w:type="dxa"/>
            <w:shd w:val="clear" w:color="auto" w:fill="DEEAF6" w:themeFill="accent5" w:themeFillTint="33"/>
          </w:tcPr>
          <w:p w14:paraId="5F5E72E7" w14:textId="35BC73A4" w:rsidR="003A2AF1" w:rsidRPr="00D54A11" w:rsidRDefault="00A61FB6" w:rsidP="00400EA8">
            <w:pPr>
              <w:ind w:left="100" w:hangingChars="50" w:hanging="1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옷을</w:t>
            </w:r>
            <w:r w:rsidR="0073415C">
              <w:rPr>
                <w:rFonts w:ascii="돋움" w:eastAsia="돋움" w:hAnsi="돋움" w:hint="eastAsia"/>
              </w:rPr>
              <w:t xml:space="preserve"> 나의 옷장</w:t>
            </w:r>
            <w:r w:rsidR="00400EA8">
              <w:rPr>
                <w:rFonts w:ascii="돋움" w:eastAsia="돋움" w:hAnsi="돋움" w:hint="eastAsia"/>
              </w:rPr>
              <w:t>에</w:t>
            </w:r>
            <w:r w:rsidR="0073415C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54" w:type="dxa"/>
            <w:shd w:val="clear" w:color="auto" w:fill="DEEAF6" w:themeFill="accent5" w:themeFillTint="33"/>
          </w:tcPr>
          <w:p w14:paraId="456B0439" w14:textId="71EFD872" w:rsidR="003A2AF1" w:rsidRPr="00BA2195" w:rsidRDefault="00BC09B5" w:rsidP="0073415C">
            <w:pPr>
              <w:ind w:left="200" w:hangingChars="100" w:hanging="200"/>
            </w:pP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  <w:r w:rsidR="00B50720">
              <w:rPr>
                <w:rFonts w:hint="eastAsia"/>
              </w:rPr>
              <w:t>,</w:t>
            </w:r>
            <w:r w:rsidR="00B50720">
              <w:t xml:space="preserve"> </w:t>
            </w:r>
            <w:r w:rsidR="00093D9B">
              <w:rPr>
                <w:rFonts w:hint="eastAsia"/>
              </w:rPr>
              <w:t>계절</w:t>
            </w:r>
            <w:r w:rsidR="00093D9B">
              <w:rPr>
                <w:rFonts w:hint="eastAsia"/>
              </w:rPr>
              <w:t xml:space="preserve"> </w:t>
            </w:r>
            <w:r w:rsidR="00093D9B">
              <w:rPr>
                <w:rFonts w:hint="eastAsia"/>
              </w:rPr>
              <w:t>정보</w:t>
            </w:r>
            <w:r w:rsidR="00093D9B">
              <w:rPr>
                <w:rFonts w:hint="eastAsia"/>
              </w:rPr>
              <w:t>,</w:t>
            </w:r>
            <w:r w:rsidR="00093D9B">
              <w:t xml:space="preserve"> </w:t>
            </w:r>
            <w:r w:rsidR="0073415C">
              <w:rPr>
                <w:rFonts w:hint="eastAsia"/>
              </w:rPr>
              <w:t>카테고리</w:t>
            </w:r>
            <w:r w:rsidR="00D444C3">
              <w:rPr>
                <w:rFonts w:hint="eastAsia"/>
              </w:rPr>
              <w:t>,</w:t>
            </w:r>
            <w:r w:rsidR="00D444C3">
              <w:t xml:space="preserve"> </w:t>
            </w:r>
            <w:r w:rsidR="00D444C3">
              <w:rPr>
                <w:rFonts w:hint="eastAsia"/>
              </w:rPr>
              <w:t>태그</w:t>
            </w:r>
            <w:r w:rsidR="00D444C3">
              <w:rPr>
                <w:rFonts w:hint="eastAsia"/>
              </w:rPr>
              <w:t>(</w:t>
            </w:r>
            <w:proofErr w:type="gramStart"/>
            <w:r w:rsidR="0073415C">
              <w:rPr>
                <w:rFonts w:hint="eastAsia"/>
              </w:rPr>
              <w:t>색</w:t>
            </w:r>
            <w:r w:rsidR="00D444C3">
              <w:rPr>
                <w:rFonts w:hint="eastAsia"/>
              </w:rPr>
              <w:t>상</w:t>
            </w:r>
            <w:r w:rsidR="00D444C3">
              <w:rPr>
                <w:rFonts w:hint="eastAsia"/>
              </w:rPr>
              <w:t>,</w:t>
            </w:r>
            <w:r w:rsidR="0073415C">
              <w:rPr>
                <w:rFonts w:hint="eastAsia"/>
              </w:rPr>
              <w:t>소재</w:t>
            </w:r>
            <w:proofErr w:type="gramEnd"/>
            <w:r w:rsidR="0073415C">
              <w:t>)</w:t>
            </w:r>
            <w:r w:rsidR="0073415C">
              <w:rPr>
                <w:rFonts w:hint="eastAsia"/>
              </w:rPr>
              <w:t>를</w:t>
            </w:r>
            <w:r w:rsidR="001251D5">
              <w:rPr>
                <w:rFonts w:hint="eastAsia"/>
              </w:rPr>
              <w:t xml:space="preserve"> </w:t>
            </w:r>
            <w:r w:rsidR="000A73B0">
              <w:rPr>
                <w:rFonts w:hint="eastAsia"/>
              </w:rPr>
              <w:t>입력</w:t>
            </w:r>
            <w:r w:rsidR="00C6676B">
              <w:rPr>
                <w:rFonts w:hint="eastAsia"/>
              </w:rPr>
              <w:t xml:space="preserve"> </w:t>
            </w:r>
            <w:r w:rsidR="005A0DDB">
              <w:rPr>
                <w:rFonts w:hint="eastAsia"/>
              </w:rPr>
              <w:t>받아</w:t>
            </w:r>
            <w:r w:rsidR="005A0DDB">
              <w:rPr>
                <w:rFonts w:hint="eastAsia"/>
              </w:rPr>
              <w:t xml:space="preserve"> </w:t>
            </w:r>
            <w:r w:rsidR="00C6676B">
              <w:rPr>
                <w:rFonts w:hint="eastAsia"/>
              </w:rPr>
              <w:t>옷을</w:t>
            </w:r>
            <w:r w:rsidR="00C6676B">
              <w:rPr>
                <w:rFonts w:hint="eastAsia"/>
              </w:rPr>
              <w:t xml:space="preserve"> </w:t>
            </w:r>
            <w:r w:rsidR="00C6676B">
              <w:rPr>
                <w:rFonts w:hint="eastAsia"/>
              </w:rPr>
              <w:t>등록한다</w:t>
            </w:r>
            <w:r w:rsidR="00C6676B"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DEEAF6" w:themeFill="accent5" w:themeFillTint="33"/>
          </w:tcPr>
          <w:p w14:paraId="358DE5A9" w14:textId="0CC9F201" w:rsidR="003A2AF1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F8242D" w:rsidRPr="00D54A11" w14:paraId="418A18F0" w14:textId="77777777" w:rsidTr="00093D9B">
        <w:trPr>
          <w:gridAfter w:val="1"/>
          <w:wAfter w:w="9" w:type="dxa"/>
          <w:trHeight w:val="356"/>
        </w:trPr>
        <w:tc>
          <w:tcPr>
            <w:tcW w:w="1335" w:type="dxa"/>
            <w:shd w:val="clear" w:color="auto" w:fill="DEEAF6" w:themeFill="accent5" w:themeFillTint="33"/>
          </w:tcPr>
          <w:p w14:paraId="2380A7F5" w14:textId="512892DA" w:rsidR="00F8242D" w:rsidRPr="00D54A11" w:rsidRDefault="0001601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C006</w:t>
            </w:r>
          </w:p>
        </w:tc>
        <w:tc>
          <w:tcPr>
            <w:tcW w:w="1712" w:type="dxa"/>
            <w:shd w:val="clear" w:color="auto" w:fill="DEEAF6" w:themeFill="accent5" w:themeFillTint="33"/>
          </w:tcPr>
          <w:p w14:paraId="19B81927" w14:textId="7AE5D166" w:rsidR="00F8242D" w:rsidRPr="00D54A11" w:rsidRDefault="0073415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나의 옷장</w:t>
            </w:r>
            <w:r w:rsidR="00093D9B">
              <w:rPr>
                <w:rFonts w:ascii="돋움" w:eastAsia="돋움" w:hAnsi="돋움" w:hint="eastAsia"/>
              </w:rPr>
              <w:t xml:space="preserve"> 목록을 조</w:t>
            </w:r>
            <w:r w:rsidR="006D0783">
              <w:rPr>
                <w:rFonts w:ascii="돋움" w:eastAsia="돋움" w:hAnsi="돋움" w:hint="eastAsia"/>
              </w:rPr>
              <w:t>회한다.</w:t>
            </w:r>
          </w:p>
        </w:tc>
        <w:tc>
          <w:tcPr>
            <w:tcW w:w="4354" w:type="dxa"/>
            <w:shd w:val="clear" w:color="auto" w:fill="DEEAF6" w:themeFill="accent5" w:themeFillTint="33"/>
          </w:tcPr>
          <w:p w14:paraId="46A9BB05" w14:textId="71296B10" w:rsidR="00F8242D" w:rsidRPr="00BA2195" w:rsidRDefault="00C6676B" w:rsidP="00342162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90BD4">
              <w:rPr>
                <w:rFonts w:hint="eastAsia"/>
              </w:rPr>
              <w:t>옷의</w:t>
            </w:r>
            <w:r w:rsidR="00A90BD4">
              <w:rPr>
                <w:rFonts w:hint="eastAsia"/>
              </w:rPr>
              <w:t xml:space="preserve"> </w:t>
            </w:r>
            <w:r w:rsidR="00A90BD4">
              <w:rPr>
                <w:rFonts w:hint="eastAsia"/>
              </w:rPr>
              <w:t>목록을</w:t>
            </w:r>
            <w:r w:rsidR="00A90BD4">
              <w:rPr>
                <w:rFonts w:hint="eastAsia"/>
              </w:rPr>
              <w:t xml:space="preserve"> </w:t>
            </w:r>
            <w:r w:rsidR="00A90BD4">
              <w:rPr>
                <w:rFonts w:hint="eastAsia"/>
              </w:rPr>
              <w:t>조회한다</w:t>
            </w:r>
            <w:r w:rsidR="00A90BD4"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DEEAF6" w:themeFill="accent5" w:themeFillTint="33"/>
          </w:tcPr>
          <w:p w14:paraId="78787E16" w14:textId="3A55C4BD" w:rsidR="00F8242D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80234D" w:rsidRPr="00D54A11" w14:paraId="5E853E70" w14:textId="77777777" w:rsidTr="00093D9B">
        <w:trPr>
          <w:gridAfter w:val="1"/>
          <w:wAfter w:w="9" w:type="dxa"/>
          <w:trHeight w:val="372"/>
        </w:trPr>
        <w:tc>
          <w:tcPr>
            <w:tcW w:w="1335" w:type="dxa"/>
            <w:shd w:val="clear" w:color="auto" w:fill="DEEAF6" w:themeFill="accent5" w:themeFillTint="33"/>
          </w:tcPr>
          <w:p w14:paraId="454F8D44" w14:textId="57F432B0" w:rsidR="0080234D" w:rsidRPr="00D54A11" w:rsidRDefault="0001601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2" w:type="dxa"/>
            <w:shd w:val="clear" w:color="auto" w:fill="DEEAF6" w:themeFill="accent5" w:themeFillTint="33"/>
          </w:tcPr>
          <w:p w14:paraId="17EB46EB" w14:textId="0AE75D4D" w:rsidR="0080234D" w:rsidRPr="00D54A11" w:rsidRDefault="00862F8C" w:rsidP="00B3748C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옷 정보를 수정한다.</w:t>
            </w:r>
          </w:p>
        </w:tc>
        <w:tc>
          <w:tcPr>
            <w:tcW w:w="4354" w:type="dxa"/>
            <w:shd w:val="clear" w:color="auto" w:fill="DEEAF6" w:themeFill="accent5" w:themeFillTint="33"/>
          </w:tcPr>
          <w:p w14:paraId="380C5759" w14:textId="0EBFDF8D" w:rsidR="0080234D" w:rsidRPr="00BA2195" w:rsidRDefault="003704FE" w:rsidP="00342162"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 w:rsidR="00093D9B">
              <w:rPr>
                <w:rFonts w:hint="eastAsia"/>
              </w:rPr>
              <w:t>사진</w:t>
            </w:r>
            <w:r w:rsidR="00093D9B">
              <w:rPr>
                <w:rFonts w:hint="eastAsia"/>
              </w:rPr>
              <w:t>,</w:t>
            </w:r>
            <w:r w:rsidR="00093D9B">
              <w:t xml:space="preserve"> </w:t>
            </w:r>
            <w:r w:rsidR="00093D9B">
              <w:rPr>
                <w:rFonts w:hint="eastAsia"/>
              </w:rPr>
              <w:t>카테고리</w:t>
            </w:r>
            <w:r w:rsidR="00093D9B">
              <w:rPr>
                <w:rFonts w:hint="eastAsia"/>
              </w:rPr>
              <w:t xml:space="preserve">, </w:t>
            </w:r>
            <w:r w:rsidR="00093D9B">
              <w:rPr>
                <w:rFonts w:hint="eastAsia"/>
              </w:rPr>
              <w:t>태그</w:t>
            </w:r>
            <w:r w:rsidR="00093D9B">
              <w:t>(</w:t>
            </w:r>
            <w:proofErr w:type="gramStart"/>
            <w:r w:rsidR="00093D9B">
              <w:rPr>
                <w:rFonts w:hint="eastAsia"/>
              </w:rPr>
              <w:t>계절</w:t>
            </w:r>
            <w:r w:rsidR="00093D9B">
              <w:rPr>
                <w:rFonts w:hint="eastAsia"/>
              </w:rPr>
              <w:t>,</w:t>
            </w:r>
            <w:r w:rsidR="00093D9B">
              <w:rPr>
                <w:rFonts w:hint="eastAsia"/>
              </w:rPr>
              <w:t>색상</w:t>
            </w:r>
            <w:proofErr w:type="gramEnd"/>
            <w:r w:rsidR="00093D9B">
              <w:rPr>
                <w:rFonts w:hint="eastAsia"/>
              </w:rPr>
              <w:t>,</w:t>
            </w:r>
            <w:r w:rsidR="00093D9B">
              <w:rPr>
                <w:rFonts w:hint="eastAsia"/>
              </w:rPr>
              <w:t>소재</w:t>
            </w:r>
            <w:r w:rsidR="00093D9B">
              <w:t>)</w:t>
            </w:r>
            <w:r w:rsidR="00093D9B">
              <w:rPr>
                <w:rFonts w:hint="eastAsia"/>
              </w:rPr>
              <w:t>를</w:t>
            </w:r>
            <w:r w:rsidR="00093D9B">
              <w:rPr>
                <w:rFonts w:hint="eastAsia"/>
              </w:rPr>
              <w:t xml:space="preserve"> </w:t>
            </w:r>
            <w:r w:rsidR="00093D9B">
              <w:rPr>
                <w:rFonts w:hint="eastAsia"/>
              </w:rPr>
              <w:t>입력</w:t>
            </w:r>
            <w:r w:rsidR="001251D5">
              <w:rPr>
                <w:rFonts w:hint="eastAsia"/>
              </w:rPr>
              <w:t xml:space="preserve"> </w:t>
            </w:r>
            <w:r w:rsidR="00093D9B">
              <w:rPr>
                <w:rFonts w:hint="eastAsia"/>
              </w:rPr>
              <w:t>받아</w:t>
            </w:r>
            <w:r w:rsidR="00093D9B">
              <w:rPr>
                <w:rFonts w:hint="eastAsia"/>
              </w:rPr>
              <w:t xml:space="preserve"> </w:t>
            </w:r>
            <w:r w:rsidR="00093D9B">
              <w:rPr>
                <w:rFonts w:hint="eastAsia"/>
              </w:rPr>
              <w:t>정보를</w:t>
            </w:r>
            <w:r w:rsidR="00093D9B">
              <w:rPr>
                <w:rFonts w:hint="eastAsia"/>
              </w:rPr>
              <w:t xml:space="preserve"> </w:t>
            </w:r>
            <w:r w:rsidR="00093D9B">
              <w:rPr>
                <w:rFonts w:hint="eastAsia"/>
              </w:rPr>
              <w:t>업데이트한다</w:t>
            </w:r>
            <w:r w:rsidR="00093D9B"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DEEAF6" w:themeFill="accent5" w:themeFillTint="33"/>
          </w:tcPr>
          <w:p w14:paraId="4C7FD117" w14:textId="07695F3B" w:rsidR="0080234D" w:rsidRPr="00093D9B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14:paraId="5A9008B0" w14:textId="77777777" w:rsidTr="00093D9B">
        <w:trPr>
          <w:gridAfter w:val="1"/>
          <w:wAfter w:w="9" w:type="dxa"/>
          <w:trHeight w:val="372"/>
        </w:trPr>
        <w:tc>
          <w:tcPr>
            <w:tcW w:w="1335" w:type="dxa"/>
            <w:shd w:val="clear" w:color="auto" w:fill="DEEAF6" w:themeFill="accent5" w:themeFillTint="33"/>
          </w:tcPr>
          <w:p w14:paraId="49A951A9" w14:textId="7437506A" w:rsidR="003A2AF1" w:rsidRPr="00D54A11" w:rsidRDefault="0001601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2" w:type="dxa"/>
            <w:shd w:val="clear" w:color="auto" w:fill="DEEAF6" w:themeFill="accent5" w:themeFillTint="33"/>
          </w:tcPr>
          <w:p w14:paraId="7FAEA9D1" w14:textId="6D79A9D7" w:rsidR="003A2AF1" w:rsidRPr="00D54A11" w:rsidRDefault="00093D9B" w:rsidP="007001DB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나의 옷장에 </w:t>
            </w:r>
            <w:r w:rsidR="0094475C">
              <w:rPr>
                <w:rFonts w:ascii="돋움" w:eastAsia="돋움" w:hAnsi="돋움" w:hint="eastAsia"/>
              </w:rPr>
              <w:t>있는 옷을 삭제한다.</w:t>
            </w:r>
          </w:p>
        </w:tc>
        <w:tc>
          <w:tcPr>
            <w:tcW w:w="4354" w:type="dxa"/>
            <w:shd w:val="clear" w:color="auto" w:fill="DEEAF6" w:themeFill="accent5" w:themeFillTint="33"/>
          </w:tcPr>
          <w:p w14:paraId="6AB5A691" w14:textId="1254E2D6" w:rsidR="003A2AF1" w:rsidRPr="00BA2195" w:rsidRDefault="00F22536" w:rsidP="00342162"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  <w:shd w:val="clear" w:color="auto" w:fill="DEEAF6" w:themeFill="accent5" w:themeFillTint="33"/>
          </w:tcPr>
          <w:p w14:paraId="55C3FB64" w14:textId="64FDDA18" w:rsidR="003A2AF1" w:rsidRPr="00D54A11" w:rsidRDefault="001A77B7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16012" w14:paraId="0648D36E" w14:textId="77777777" w:rsidTr="00093D9B">
        <w:trPr>
          <w:trHeight w:val="372"/>
        </w:trPr>
        <w:tc>
          <w:tcPr>
            <w:tcW w:w="1335" w:type="dxa"/>
            <w:shd w:val="clear" w:color="auto" w:fill="DEEAF6" w:themeFill="accent5" w:themeFillTint="33"/>
          </w:tcPr>
          <w:p w14:paraId="79E8D183" w14:textId="01A7B95A" w:rsidR="00016012" w:rsidRDefault="00016012" w:rsidP="00016012">
            <w:pPr>
              <w:jc w:val="center"/>
            </w:pPr>
            <w:r w:rsidRPr="00647176">
              <w:rPr>
                <w:rFonts w:ascii="돋움" w:eastAsia="돋움" w:hAnsi="돋움" w:hint="eastAsia"/>
              </w:rPr>
              <w:t>U</w:t>
            </w:r>
            <w:r w:rsidRPr="00647176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9</w:t>
            </w:r>
          </w:p>
        </w:tc>
        <w:tc>
          <w:tcPr>
            <w:tcW w:w="1712" w:type="dxa"/>
            <w:shd w:val="clear" w:color="auto" w:fill="DEEAF6" w:themeFill="accent5" w:themeFillTint="33"/>
          </w:tcPr>
          <w:p w14:paraId="394298C8" w14:textId="4D62ADE2" w:rsidR="00016012" w:rsidRDefault="00016012" w:rsidP="00016012">
            <w:pPr>
              <w:jc w:val="left"/>
            </w:pPr>
            <w:r>
              <w:rPr>
                <w:rFonts w:hint="eastAsia"/>
              </w:rPr>
              <w:t>옷을</w:t>
            </w:r>
            <w:r w:rsidR="00D444C3">
              <w:rPr>
                <w:rFonts w:hint="eastAsia"/>
              </w:rPr>
              <w:t xml:space="preserve"> </w:t>
            </w:r>
            <w:r w:rsidR="00D444C3">
              <w:rPr>
                <w:rFonts w:hint="eastAsia"/>
              </w:rPr>
              <w:t>계절</w:t>
            </w:r>
            <w:r w:rsidR="00D444C3">
              <w:rPr>
                <w:rFonts w:hint="eastAsia"/>
              </w:rPr>
              <w:t>,</w:t>
            </w:r>
            <w:r w:rsidR="00D444C3">
              <w:t xml:space="preserve"> </w:t>
            </w:r>
            <w:r w:rsidR="00D444C3">
              <w:rPr>
                <w:rFonts w:hint="eastAsia"/>
              </w:rPr>
              <w:t>카테고리</w:t>
            </w:r>
            <w:r w:rsidR="00D444C3">
              <w:rPr>
                <w:rFonts w:hint="eastAsia"/>
              </w:rPr>
              <w:t xml:space="preserve"> </w:t>
            </w:r>
            <w:r w:rsidR="00D444C3">
              <w:rPr>
                <w:rFonts w:hint="eastAsia"/>
              </w:rPr>
              <w:t>별로</w:t>
            </w:r>
            <w:r w:rsidR="00D444C3">
              <w:rPr>
                <w:rFonts w:hint="eastAsia"/>
              </w:rPr>
              <w:t xml:space="preserve"> </w:t>
            </w:r>
            <w:r w:rsidR="00D444C3">
              <w:rPr>
                <w:rFonts w:hint="eastAsia"/>
              </w:rPr>
              <w:t>조회한다</w:t>
            </w:r>
            <w:r w:rsidR="00D444C3">
              <w:rPr>
                <w:rFonts w:hint="eastAsia"/>
              </w:rPr>
              <w:t>.</w:t>
            </w:r>
          </w:p>
        </w:tc>
        <w:tc>
          <w:tcPr>
            <w:tcW w:w="4354" w:type="dxa"/>
            <w:shd w:val="clear" w:color="auto" w:fill="DEEAF6" w:themeFill="accent5" w:themeFillTint="33"/>
          </w:tcPr>
          <w:p w14:paraId="3F82AA21" w14:textId="50D4B197" w:rsidR="00016012" w:rsidRPr="00C454BD" w:rsidRDefault="00DE2734" w:rsidP="0001601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C454BD"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계절</w:t>
            </w:r>
            <w:r w:rsidR="00D444C3">
              <w:rPr>
                <w:rFonts w:hint="eastAsia"/>
              </w:rPr>
              <w:t>과</w:t>
            </w:r>
            <w:r w:rsidR="00D444C3">
              <w:rPr>
                <w:rFonts w:hint="eastAsia"/>
              </w:rPr>
              <w:t xml:space="preserve"> </w:t>
            </w:r>
            <w:r w:rsidR="00D444C3">
              <w:rPr>
                <w:rFonts w:hint="eastAsia"/>
              </w:rPr>
              <w:t>카테고리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 w:rsidR="006B15EF">
              <w:rPr>
                <w:rFonts w:hint="eastAsia"/>
              </w:rPr>
              <w:t>옷</w:t>
            </w:r>
            <w:r w:rsidR="00F34238">
              <w:rPr>
                <w:rFonts w:hint="eastAsia"/>
              </w:rPr>
              <w:t>의</w:t>
            </w:r>
            <w:r w:rsidR="00F34238">
              <w:rPr>
                <w:rFonts w:hint="eastAsia"/>
              </w:rPr>
              <w:t xml:space="preserve"> </w:t>
            </w:r>
            <w:r w:rsidR="00F34238">
              <w:rPr>
                <w:rFonts w:hint="eastAsia"/>
              </w:rPr>
              <w:t>목록을</w:t>
            </w:r>
            <w:r w:rsidR="00F34238">
              <w:rPr>
                <w:rFonts w:hint="eastAsia"/>
              </w:rPr>
              <w:t xml:space="preserve"> </w:t>
            </w:r>
            <w:r w:rsidR="00F34238">
              <w:rPr>
                <w:rFonts w:hint="eastAsia"/>
              </w:rPr>
              <w:t>조회한다</w:t>
            </w:r>
            <w:r w:rsidR="00F34238">
              <w:rPr>
                <w:rFonts w:hint="eastAsia"/>
              </w:rPr>
              <w:t>.</w:t>
            </w:r>
          </w:p>
        </w:tc>
        <w:tc>
          <w:tcPr>
            <w:tcW w:w="1084" w:type="dxa"/>
            <w:gridSpan w:val="2"/>
            <w:shd w:val="clear" w:color="auto" w:fill="DEEAF6" w:themeFill="accent5" w:themeFillTint="33"/>
          </w:tcPr>
          <w:p w14:paraId="04642D62" w14:textId="79A4B231" w:rsidR="00016012" w:rsidRDefault="001A77B7" w:rsidP="0001601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16012" w14:paraId="3D5F7643" w14:textId="77777777" w:rsidTr="00093D9B">
        <w:trPr>
          <w:trHeight w:val="372"/>
        </w:trPr>
        <w:tc>
          <w:tcPr>
            <w:tcW w:w="1335" w:type="dxa"/>
            <w:shd w:val="clear" w:color="auto" w:fill="DEEAF6" w:themeFill="accent5" w:themeFillTint="33"/>
          </w:tcPr>
          <w:p w14:paraId="02655AD4" w14:textId="345FEC5B" w:rsidR="00016012" w:rsidRDefault="00016012" w:rsidP="00016012">
            <w:pPr>
              <w:jc w:val="center"/>
            </w:pPr>
            <w:r w:rsidRPr="00647176">
              <w:rPr>
                <w:rFonts w:ascii="돋움" w:eastAsia="돋움" w:hAnsi="돋움" w:hint="eastAsia"/>
              </w:rPr>
              <w:t>U</w:t>
            </w:r>
            <w:r w:rsidRPr="00647176">
              <w:rPr>
                <w:rFonts w:ascii="돋움" w:eastAsia="돋움" w:hAnsi="돋움"/>
              </w:rPr>
              <w:t>C0</w:t>
            </w:r>
            <w:r>
              <w:rPr>
                <w:rFonts w:ascii="돋움" w:eastAsia="돋움" w:hAnsi="돋움"/>
              </w:rPr>
              <w:t>10</w:t>
            </w:r>
          </w:p>
        </w:tc>
        <w:tc>
          <w:tcPr>
            <w:tcW w:w="1712" w:type="dxa"/>
            <w:shd w:val="clear" w:color="auto" w:fill="DEEAF6" w:themeFill="accent5" w:themeFillTint="33"/>
          </w:tcPr>
          <w:p w14:paraId="1A234798" w14:textId="323B782C" w:rsidR="00016012" w:rsidRDefault="00D444C3" w:rsidP="00016012">
            <w:pPr>
              <w:jc w:val="left"/>
            </w:pP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54" w:type="dxa"/>
            <w:shd w:val="clear" w:color="auto" w:fill="DEEAF6" w:themeFill="accent5" w:themeFillTint="33"/>
          </w:tcPr>
          <w:p w14:paraId="594B60C9" w14:textId="0544FF6E" w:rsidR="00016012" w:rsidRDefault="007A0987" w:rsidP="0001601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 w:rsidR="00D444C3">
              <w:rPr>
                <w:rFonts w:hint="eastAsia"/>
              </w:rPr>
              <w:t>태그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84" w:type="dxa"/>
            <w:gridSpan w:val="2"/>
            <w:shd w:val="clear" w:color="auto" w:fill="DEEAF6" w:themeFill="accent5" w:themeFillTint="33"/>
          </w:tcPr>
          <w:p w14:paraId="63F7B606" w14:textId="05122F4D" w:rsidR="00016012" w:rsidRDefault="001A77B7" w:rsidP="0001601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6012" w14:paraId="5AE96B08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4B204F00" w14:textId="4CBAAAE9" w:rsidR="00016012" w:rsidRDefault="00016012" w:rsidP="00016012">
            <w:pPr>
              <w:jc w:val="center"/>
            </w:pPr>
            <w:r w:rsidRPr="00706439">
              <w:rPr>
                <w:rFonts w:ascii="돋움" w:eastAsia="돋움" w:hAnsi="돋움" w:hint="eastAsia"/>
              </w:rPr>
              <w:t>U</w:t>
            </w:r>
            <w:r w:rsidRPr="00706439">
              <w:rPr>
                <w:rFonts w:ascii="돋움" w:eastAsia="돋움" w:hAnsi="돋움"/>
              </w:rPr>
              <w:t>C0</w:t>
            </w:r>
            <w:r>
              <w:rPr>
                <w:rFonts w:ascii="돋움" w:eastAsia="돋움" w:hAnsi="돋움"/>
              </w:rPr>
              <w:t>11</w:t>
            </w:r>
          </w:p>
        </w:tc>
        <w:tc>
          <w:tcPr>
            <w:tcW w:w="1712" w:type="dxa"/>
          </w:tcPr>
          <w:p w14:paraId="0091E036" w14:textId="3784B8B9" w:rsidR="00016012" w:rsidRDefault="00016012" w:rsidP="00016012">
            <w:pPr>
              <w:jc w:val="left"/>
            </w:pP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54" w:type="dxa"/>
          </w:tcPr>
          <w:p w14:paraId="79BAF3A3" w14:textId="414C6C7E" w:rsidR="00016012" w:rsidRDefault="004D58AD" w:rsidP="00016012"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 w:rsidR="00CA6E26">
              <w:rPr>
                <w:rFonts w:hint="eastAsia"/>
              </w:rPr>
              <w:t xml:space="preserve"> </w:t>
            </w:r>
            <w:r w:rsidR="00CA6E26">
              <w:rPr>
                <w:rFonts w:hint="eastAsia"/>
              </w:rPr>
              <w:t>날씨</w:t>
            </w:r>
            <w:r w:rsidR="00CA6E26">
              <w:rPr>
                <w:rFonts w:hint="eastAsia"/>
              </w:rPr>
              <w:t xml:space="preserve"> </w:t>
            </w:r>
            <w:r w:rsidR="00CA6E26"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 w:rsidR="00E76ED8">
              <w:rPr>
                <w:rFonts w:hint="eastAsia"/>
              </w:rPr>
              <w:t>.</w:t>
            </w:r>
          </w:p>
        </w:tc>
        <w:tc>
          <w:tcPr>
            <w:tcW w:w="1075" w:type="dxa"/>
          </w:tcPr>
          <w:p w14:paraId="78D29DE3" w14:textId="25AD4D9A" w:rsidR="00016012" w:rsidRDefault="001A77B7" w:rsidP="0001601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6012" w14:paraId="6945D94A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7A6DC946" w14:textId="073659C7" w:rsidR="00016012" w:rsidRDefault="00016012" w:rsidP="00016012">
            <w:pPr>
              <w:jc w:val="center"/>
            </w:pPr>
            <w:r w:rsidRPr="00706439">
              <w:rPr>
                <w:rFonts w:ascii="돋움" w:eastAsia="돋움" w:hAnsi="돋움" w:hint="eastAsia"/>
              </w:rPr>
              <w:t>U</w:t>
            </w:r>
            <w:r w:rsidRPr="00706439">
              <w:rPr>
                <w:rFonts w:ascii="돋움" w:eastAsia="돋움" w:hAnsi="돋움"/>
              </w:rPr>
              <w:t>C0</w:t>
            </w:r>
            <w:r>
              <w:rPr>
                <w:rFonts w:ascii="돋움" w:eastAsia="돋움" w:hAnsi="돋움"/>
              </w:rPr>
              <w:t>12</w:t>
            </w:r>
          </w:p>
        </w:tc>
        <w:tc>
          <w:tcPr>
            <w:tcW w:w="1712" w:type="dxa"/>
          </w:tcPr>
          <w:p w14:paraId="60CF7358" w14:textId="40266323" w:rsidR="00016012" w:rsidRDefault="00016012" w:rsidP="00016012">
            <w:pPr>
              <w:jc w:val="left"/>
            </w:pP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추천해준다</w:t>
            </w:r>
            <w:r>
              <w:rPr>
                <w:rFonts w:hint="eastAsia"/>
              </w:rPr>
              <w:t>.</w:t>
            </w:r>
          </w:p>
        </w:tc>
        <w:tc>
          <w:tcPr>
            <w:tcW w:w="4354" w:type="dxa"/>
          </w:tcPr>
          <w:p w14:paraId="1188ECFC" w14:textId="42B877BF" w:rsidR="00016012" w:rsidRDefault="004D58AD" w:rsidP="00016012">
            <w:r>
              <w:rPr>
                <w:rFonts w:hint="eastAsia"/>
              </w:rPr>
              <w:t>온도에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</w:tcPr>
          <w:p w14:paraId="4CF8363E" w14:textId="2EDEBE24" w:rsidR="00016012" w:rsidRDefault="001A77B7" w:rsidP="0001601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16012" w14:paraId="3CD60D55" w14:textId="77777777" w:rsidTr="001A77B7">
        <w:trPr>
          <w:gridAfter w:val="1"/>
          <w:wAfter w:w="9" w:type="dxa"/>
          <w:trHeight w:val="557"/>
        </w:trPr>
        <w:tc>
          <w:tcPr>
            <w:tcW w:w="1335" w:type="dxa"/>
          </w:tcPr>
          <w:p w14:paraId="40D50890" w14:textId="27CFACAB" w:rsidR="00016012" w:rsidRDefault="00016012" w:rsidP="00016012">
            <w:pPr>
              <w:jc w:val="center"/>
            </w:pPr>
            <w:r w:rsidRPr="00706439">
              <w:rPr>
                <w:rFonts w:ascii="돋움" w:eastAsia="돋움" w:hAnsi="돋움" w:hint="eastAsia"/>
              </w:rPr>
              <w:lastRenderedPageBreak/>
              <w:t>U</w:t>
            </w:r>
            <w:r w:rsidRPr="00706439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13</w:t>
            </w:r>
          </w:p>
        </w:tc>
        <w:tc>
          <w:tcPr>
            <w:tcW w:w="1712" w:type="dxa"/>
          </w:tcPr>
          <w:p w14:paraId="47B6601E" w14:textId="2122EDF8" w:rsidR="00016012" w:rsidRDefault="004D58AD" w:rsidP="00016012">
            <w:pPr>
              <w:jc w:val="left"/>
            </w:pP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54" w:type="dxa"/>
          </w:tcPr>
          <w:p w14:paraId="3A9236A4" w14:textId="3B7E4CD2" w:rsidR="00016012" w:rsidRDefault="00461541" w:rsidP="0001601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조합</w:t>
            </w:r>
            <w:r w:rsidR="0037118A">
              <w:rPr>
                <w:rFonts w:hint="eastAsia"/>
              </w:rPr>
              <w:t>한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후</w:t>
            </w:r>
            <w:r w:rsidR="0037118A">
              <w:rPr>
                <w:rFonts w:hint="eastAsia"/>
              </w:rPr>
              <w:t>,</w:t>
            </w:r>
            <w:r w:rsidR="0037118A">
              <w:t xml:space="preserve"> </w:t>
            </w:r>
            <w:r w:rsidR="0037118A">
              <w:rPr>
                <w:rFonts w:hint="eastAsia"/>
              </w:rPr>
              <w:t>코디를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착용한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자신의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사진을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업로드하여</w:t>
            </w:r>
            <w:r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나의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코디를</w:t>
            </w:r>
            <w:r w:rsidR="003711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</w:tcPr>
          <w:p w14:paraId="231C486F" w14:textId="77777777" w:rsidR="00016012" w:rsidRDefault="001A77B7" w:rsidP="00016012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1646FFF5" w14:textId="7BC21CA3" w:rsidR="001A77B7" w:rsidRDefault="001A77B7" w:rsidP="00016012">
            <w:pPr>
              <w:jc w:val="center"/>
            </w:pPr>
          </w:p>
        </w:tc>
      </w:tr>
      <w:tr w:rsidR="00016012" w14:paraId="6A728352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65454D87" w14:textId="15576DDC" w:rsidR="00016012" w:rsidRDefault="00016012" w:rsidP="00016012">
            <w:pPr>
              <w:jc w:val="center"/>
            </w:pPr>
            <w:r w:rsidRPr="00A654D4">
              <w:rPr>
                <w:rFonts w:ascii="돋움" w:eastAsia="돋움" w:hAnsi="돋움" w:hint="eastAsia"/>
              </w:rPr>
              <w:t>U</w:t>
            </w:r>
            <w:r w:rsidRPr="00A654D4">
              <w:rPr>
                <w:rFonts w:ascii="돋움" w:eastAsia="돋움" w:hAnsi="돋움"/>
              </w:rPr>
              <w:t>C0</w:t>
            </w:r>
            <w:r>
              <w:rPr>
                <w:rFonts w:ascii="돋움" w:eastAsia="돋움" w:hAnsi="돋움"/>
              </w:rPr>
              <w:t>14</w:t>
            </w:r>
          </w:p>
        </w:tc>
        <w:tc>
          <w:tcPr>
            <w:tcW w:w="1712" w:type="dxa"/>
          </w:tcPr>
          <w:p w14:paraId="2EBC2663" w14:textId="4191A971" w:rsidR="00016012" w:rsidRDefault="0037118A" w:rsidP="00016012">
            <w:pPr>
              <w:jc w:val="left"/>
            </w:pP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코디를</w:t>
            </w:r>
            <w:r>
              <w:rPr>
                <w:rFonts w:hint="eastAsia"/>
              </w:rPr>
              <w:t xml:space="preserve"> </w:t>
            </w:r>
            <w:r w:rsidR="00016012">
              <w:rPr>
                <w:rFonts w:hint="eastAsia"/>
              </w:rPr>
              <w:t>조회한다</w:t>
            </w:r>
            <w:r w:rsidR="00016012">
              <w:rPr>
                <w:rFonts w:hint="eastAsia"/>
              </w:rPr>
              <w:t>.</w:t>
            </w:r>
          </w:p>
        </w:tc>
        <w:tc>
          <w:tcPr>
            <w:tcW w:w="4354" w:type="dxa"/>
          </w:tcPr>
          <w:p w14:paraId="03195E7D" w14:textId="238D6F7D" w:rsidR="00016012" w:rsidRDefault="00ED631F" w:rsidP="00016012"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나의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코디를</w:t>
            </w:r>
            <w:r w:rsidR="003711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</w:tcPr>
          <w:p w14:paraId="7F4A8F90" w14:textId="38B9A6E9" w:rsidR="00016012" w:rsidRDefault="001A77B7" w:rsidP="0001601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16012" w14:paraId="4123FDBB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4624C2DF" w14:textId="0C7F93D8" w:rsidR="00016012" w:rsidRDefault="00016012" w:rsidP="00016012">
            <w:pPr>
              <w:jc w:val="center"/>
            </w:pPr>
            <w:r w:rsidRPr="00A654D4">
              <w:rPr>
                <w:rFonts w:ascii="돋움" w:eastAsia="돋움" w:hAnsi="돋움" w:hint="eastAsia"/>
              </w:rPr>
              <w:t>U</w:t>
            </w:r>
            <w:r w:rsidRPr="00A654D4">
              <w:rPr>
                <w:rFonts w:ascii="돋움" w:eastAsia="돋움" w:hAnsi="돋움"/>
              </w:rPr>
              <w:t>C0</w:t>
            </w:r>
            <w:r>
              <w:rPr>
                <w:rFonts w:ascii="돋움" w:eastAsia="돋움" w:hAnsi="돋움"/>
              </w:rPr>
              <w:t>15</w:t>
            </w:r>
          </w:p>
        </w:tc>
        <w:tc>
          <w:tcPr>
            <w:tcW w:w="1712" w:type="dxa"/>
          </w:tcPr>
          <w:p w14:paraId="0B54B5F0" w14:textId="628413B2" w:rsidR="00016012" w:rsidRDefault="0037118A" w:rsidP="00016012">
            <w:pPr>
              <w:jc w:val="left"/>
            </w:pP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코디를</w:t>
            </w:r>
            <w:r>
              <w:rPr>
                <w:rFonts w:hint="eastAsia"/>
              </w:rPr>
              <w:t xml:space="preserve"> </w:t>
            </w:r>
            <w:r w:rsidR="00016012">
              <w:rPr>
                <w:rFonts w:hint="eastAsia"/>
              </w:rPr>
              <w:t>수정한다</w:t>
            </w:r>
            <w:r w:rsidR="00016012">
              <w:rPr>
                <w:rFonts w:hint="eastAsia"/>
              </w:rPr>
              <w:t>.</w:t>
            </w:r>
          </w:p>
        </w:tc>
        <w:tc>
          <w:tcPr>
            <w:tcW w:w="4354" w:type="dxa"/>
          </w:tcPr>
          <w:p w14:paraId="4BD47242" w14:textId="075890D5" w:rsidR="00016012" w:rsidRDefault="00ED631F" w:rsidP="00016012"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나의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코디를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</w:tcPr>
          <w:p w14:paraId="30301F0D" w14:textId="454513FB" w:rsidR="00016012" w:rsidRDefault="001A77B7" w:rsidP="0001601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6012" w14:paraId="7BF9F50C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1CC9B7C4" w14:textId="30AAE7A8" w:rsidR="00016012" w:rsidRDefault="00016012" w:rsidP="00016012">
            <w:pPr>
              <w:jc w:val="center"/>
            </w:pPr>
            <w:r w:rsidRPr="00A654D4">
              <w:rPr>
                <w:rFonts w:ascii="돋움" w:eastAsia="돋움" w:hAnsi="돋움" w:hint="eastAsia"/>
              </w:rPr>
              <w:t>U</w:t>
            </w:r>
            <w:r w:rsidRPr="00A654D4">
              <w:rPr>
                <w:rFonts w:ascii="돋움" w:eastAsia="돋움" w:hAnsi="돋움"/>
              </w:rPr>
              <w:t>C0</w:t>
            </w:r>
            <w:r>
              <w:rPr>
                <w:rFonts w:ascii="돋움" w:eastAsia="돋움" w:hAnsi="돋움"/>
              </w:rPr>
              <w:t>16</w:t>
            </w:r>
          </w:p>
        </w:tc>
        <w:tc>
          <w:tcPr>
            <w:tcW w:w="1712" w:type="dxa"/>
          </w:tcPr>
          <w:p w14:paraId="019BA2F6" w14:textId="2EE6EB5D" w:rsidR="00016012" w:rsidRDefault="0037118A" w:rsidP="00016012">
            <w:pPr>
              <w:jc w:val="left"/>
            </w:pP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코디를</w:t>
            </w:r>
            <w:r>
              <w:rPr>
                <w:rFonts w:hint="eastAsia"/>
              </w:rPr>
              <w:t xml:space="preserve"> </w:t>
            </w:r>
            <w:r w:rsidR="00016012">
              <w:rPr>
                <w:rFonts w:hint="eastAsia"/>
              </w:rPr>
              <w:t>삭제한다</w:t>
            </w:r>
            <w:r w:rsidR="00016012">
              <w:rPr>
                <w:rFonts w:hint="eastAsia"/>
              </w:rPr>
              <w:t>.</w:t>
            </w:r>
          </w:p>
        </w:tc>
        <w:tc>
          <w:tcPr>
            <w:tcW w:w="4354" w:type="dxa"/>
          </w:tcPr>
          <w:p w14:paraId="4AC77927" w14:textId="639F3201" w:rsidR="00016012" w:rsidRDefault="00ED631F" w:rsidP="00016012"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나의</w:t>
            </w:r>
            <w:r w:rsidR="0037118A">
              <w:rPr>
                <w:rFonts w:hint="eastAsia"/>
              </w:rPr>
              <w:t xml:space="preserve"> </w:t>
            </w:r>
            <w:r w:rsidR="0037118A">
              <w:rPr>
                <w:rFonts w:hint="eastAsia"/>
              </w:rPr>
              <w:t>코디를</w:t>
            </w:r>
            <w:r w:rsidR="003711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5" w:type="dxa"/>
          </w:tcPr>
          <w:p w14:paraId="617FB970" w14:textId="061C6E23" w:rsidR="00016012" w:rsidRDefault="001A77B7" w:rsidP="0001601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6012" w14:paraId="320EDD90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501F2A79" w14:textId="3159BE1A" w:rsidR="00016012" w:rsidRDefault="00016012" w:rsidP="00016012">
            <w:pPr>
              <w:jc w:val="center"/>
            </w:pPr>
          </w:p>
        </w:tc>
        <w:tc>
          <w:tcPr>
            <w:tcW w:w="1712" w:type="dxa"/>
          </w:tcPr>
          <w:p w14:paraId="56AD4297" w14:textId="350C3BAA" w:rsidR="00016012" w:rsidRDefault="00016012" w:rsidP="00016012">
            <w:pPr>
              <w:jc w:val="left"/>
            </w:pPr>
          </w:p>
        </w:tc>
        <w:tc>
          <w:tcPr>
            <w:tcW w:w="4354" w:type="dxa"/>
          </w:tcPr>
          <w:p w14:paraId="4FE08481" w14:textId="7755E3AC" w:rsidR="00016012" w:rsidRDefault="00016012" w:rsidP="00016012"/>
        </w:tc>
        <w:tc>
          <w:tcPr>
            <w:tcW w:w="1075" w:type="dxa"/>
          </w:tcPr>
          <w:p w14:paraId="7348270C" w14:textId="77777777" w:rsidR="00016012" w:rsidRDefault="00016012" w:rsidP="00016012">
            <w:pPr>
              <w:jc w:val="center"/>
            </w:pPr>
          </w:p>
        </w:tc>
      </w:tr>
      <w:tr w:rsidR="00016012" w14:paraId="706D0E68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45234E5F" w14:textId="372DC46C" w:rsidR="00016012" w:rsidRDefault="00016012" w:rsidP="00016012">
            <w:pPr>
              <w:jc w:val="center"/>
            </w:pPr>
          </w:p>
        </w:tc>
        <w:tc>
          <w:tcPr>
            <w:tcW w:w="1712" w:type="dxa"/>
          </w:tcPr>
          <w:p w14:paraId="76827A22" w14:textId="2E9F7A90" w:rsidR="00016012" w:rsidRDefault="00016012" w:rsidP="00016012">
            <w:pPr>
              <w:jc w:val="left"/>
            </w:pPr>
          </w:p>
        </w:tc>
        <w:tc>
          <w:tcPr>
            <w:tcW w:w="4354" w:type="dxa"/>
          </w:tcPr>
          <w:p w14:paraId="06947293" w14:textId="5ADEC103" w:rsidR="00016012" w:rsidRDefault="00016012" w:rsidP="00016012"/>
        </w:tc>
        <w:tc>
          <w:tcPr>
            <w:tcW w:w="1075" w:type="dxa"/>
          </w:tcPr>
          <w:p w14:paraId="07FC2D93" w14:textId="77777777" w:rsidR="00016012" w:rsidRDefault="00016012" w:rsidP="00016012">
            <w:pPr>
              <w:jc w:val="center"/>
            </w:pPr>
          </w:p>
        </w:tc>
      </w:tr>
      <w:tr w:rsidR="00F8242D" w14:paraId="0F01D457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22CE99DA" w14:textId="77777777" w:rsidR="00F8242D" w:rsidRDefault="00F8242D" w:rsidP="0CA2EE3E">
            <w:pPr>
              <w:jc w:val="center"/>
            </w:pPr>
          </w:p>
        </w:tc>
        <w:tc>
          <w:tcPr>
            <w:tcW w:w="1712" w:type="dxa"/>
          </w:tcPr>
          <w:p w14:paraId="6AF11397" w14:textId="77777777" w:rsidR="00F8242D" w:rsidRDefault="00F8242D" w:rsidP="0CA2EE3E">
            <w:pPr>
              <w:jc w:val="left"/>
            </w:pPr>
          </w:p>
        </w:tc>
        <w:tc>
          <w:tcPr>
            <w:tcW w:w="4354" w:type="dxa"/>
          </w:tcPr>
          <w:p w14:paraId="3D896810" w14:textId="77777777" w:rsidR="00F8242D" w:rsidRDefault="00F8242D" w:rsidP="0CA2EE3E"/>
        </w:tc>
        <w:tc>
          <w:tcPr>
            <w:tcW w:w="1075" w:type="dxa"/>
          </w:tcPr>
          <w:p w14:paraId="5B6A1058" w14:textId="77777777" w:rsidR="00F8242D" w:rsidRDefault="00F8242D" w:rsidP="0CA2EE3E">
            <w:pPr>
              <w:jc w:val="center"/>
            </w:pPr>
          </w:p>
        </w:tc>
      </w:tr>
      <w:tr w:rsidR="00F8242D" w14:paraId="128F8979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543BD550" w14:textId="77777777" w:rsidR="00F8242D" w:rsidRDefault="00F8242D" w:rsidP="0CA2EE3E">
            <w:pPr>
              <w:jc w:val="center"/>
            </w:pPr>
          </w:p>
        </w:tc>
        <w:tc>
          <w:tcPr>
            <w:tcW w:w="1712" w:type="dxa"/>
          </w:tcPr>
          <w:p w14:paraId="16733163" w14:textId="77777777" w:rsidR="00F8242D" w:rsidRDefault="00F8242D" w:rsidP="0CA2EE3E">
            <w:pPr>
              <w:jc w:val="left"/>
            </w:pPr>
          </w:p>
        </w:tc>
        <w:tc>
          <w:tcPr>
            <w:tcW w:w="4354" w:type="dxa"/>
          </w:tcPr>
          <w:p w14:paraId="5C3A55D7" w14:textId="77777777" w:rsidR="00F8242D" w:rsidRDefault="00F8242D" w:rsidP="0CA2EE3E"/>
        </w:tc>
        <w:tc>
          <w:tcPr>
            <w:tcW w:w="1075" w:type="dxa"/>
          </w:tcPr>
          <w:p w14:paraId="44FBFFC2" w14:textId="77777777" w:rsidR="00F8242D" w:rsidRDefault="00F8242D" w:rsidP="0CA2EE3E">
            <w:pPr>
              <w:jc w:val="center"/>
            </w:pPr>
          </w:p>
        </w:tc>
      </w:tr>
      <w:tr w:rsidR="00F8242D" w14:paraId="6468BC4A" w14:textId="77777777" w:rsidTr="0CA2EE3E">
        <w:trPr>
          <w:gridAfter w:val="1"/>
          <w:wAfter w:w="9" w:type="dxa"/>
          <w:trHeight w:val="372"/>
        </w:trPr>
        <w:tc>
          <w:tcPr>
            <w:tcW w:w="1335" w:type="dxa"/>
          </w:tcPr>
          <w:p w14:paraId="2799B230" w14:textId="77777777" w:rsidR="00F8242D" w:rsidRDefault="00F8242D" w:rsidP="0CA2EE3E">
            <w:pPr>
              <w:jc w:val="center"/>
            </w:pPr>
          </w:p>
        </w:tc>
        <w:tc>
          <w:tcPr>
            <w:tcW w:w="1712" w:type="dxa"/>
          </w:tcPr>
          <w:p w14:paraId="4E559D00" w14:textId="77777777" w:rsidR="00F8242D" w:rsidRDefault="00F8242D" w:rsidP="0CA2EE3E">
            <w:pPr>
              <w:jc w:val="left"/>
            </w:pPr>
          </w:p>
        </w:tc>
        <w:tc>
          <w:tcPr>
            <w:tcW w:w="4354" w:type="dxa"/>
          </w:tcPr>
          <w:p w14:paraId="4574E05E" w14:textId="77777777" w:rsidR="00F8242D" w:rsidRDefault="00F8242D" w:rsidP="0CA2EE3E"/>
        </w:tc>
        <w:tc>
          <w:tcPr>
            <w:tcW w:w="1075" w:type="dxa"/>
          </w:tcPr>
          <w:p w14:paraId="2FD0480C" w14:textId="77777777" w:rsidR="00F8242D" w:rsidRDefault="00F8242D" w:rsidP="0CA2EE3E">
            <w:pPr>
              <w:jc w:val="center"/>
            </w:pPr>
          </w:p>
        </w:tc>
      </w:tr>
    </w:tbl>
    <w:p w14:paraId="62AA2E36" w14:textId="77777777" w:rsidR="0017696D" w:rsidRDefault="0017696D" w:rsidP="00BE571A">
      <w:pPr>
        <w:rPr>
          <w:rFonts w:hint="eastAsia"/>
        </w:rPr>
      </w:pPr>
    </w:p>
    <w:p w14:paraId="35BBCB7F" w14:textId="01A788E2" w:rsidR="00357453" w:rsidRDefault="00357453" w:rsidP="00BE571A"/>
    <w:p w14:paraId="133B07AB" w14:textId="5AA1DC20" w:rsidR="00BC1A2F" w:rsidRDefault="00BC1A2F" w:rsidP="00BE571A"/>
    <w:p w14:paraId="0E869507" w14:textId="4D542180" w:rsidR="00BC1A2F" w:rsidRDefault="00BC1A2F" w:rsidP="00BE571A"/>
    <w:p w14:paraId="2F960FFB" w14:textId="4750CB18" w:rsidR="00BC1A2F" w:rsidRDefault="00BC1A2F" w:rsidP="00BE571A"/>
    <w:p w14:paraId="018C2220" w14:textId="4A166D3D" w:rsidR="00BC1A2F" w:rsidRDefault="00BC1A2F" w:rsidP="00BE571A"/>
    <w:p w14:paraId="59698B62" w14:textId="09009F2D" w:rsidR="00BC1A2F" w:rsidRDefault="00BC1A2F" w:rsidP="00BE571A"/>
    <w:p w14:paraId="77E72F80" w14:textId="52B7BD45" w:rsidR="00BC1A2F" w:rsidRDefault="00BC1A2F" w:rsidP="00BE571A"/>
    <w:p w14:paraId="6DE4E285" w14:textId="3B65A452" w:rsidR="00BC1A2F" w:rsidRDefault="00BC1A2F" w:rsidP="00BE571A"/>
    <w:p w14:paraId="455DC1E5" w14:textId="12018587" w:rsidR="00BC1A2F" w:rsidRDefault="00BC1A2F" w:rsidP="00BE571A"/>
    <w:p w14:paraId="5F6C41B1" w14:textId="3B2E7714" w:rsidR="00BC1A2F" w:rsidRDefault="00BC1A2F" w:rsidP="00BE571A"/>
    <w:p w14:paraId="009B12FC" w14:textId="25B2108D" w:rsidR="00BC1A2F" w:rsidRDefault="00BC1A2F" w:rsidP="00BE571A"/>
    <w:p w14:paraId="3B31C36B" w14:textId="3292BE4E" w:rsidR="00BC1A2F" w:rsidRDefault="00BC1A2F" w:rsidP="00BE571A"/>
    <w:p w14:paraId="429B9712" w14:textId="4C5E0722" w:rsidR="00BC1A2F" w:rsidRDefault="00BC1A2F" w:rsidP="00BE571A"/>
    <w:p w14:paraId="4E448462" w14:textId="17530907" w:rsidR="00BC1A2F" w:rsidRDefault="00BC1A2F" w:rsidP="00BE571A"/>
    <w:p w14:paraId="678DFE20" w14:textId="7F916A0A" w:rsidR="00BC1A2F" w:rsidRDefault="00BC1A2F" w:rsidP="00BE571A"/>
    <w:p w14:paraId="089E04D6" w14:textId="704766C7" w:rsidR="00BC1A2F" w:rsidRDefault="00BC1A2F" w:rsidP="00BE571A"/>
    <w:p w14:paraId="7E3EDF5E" w14:textId="380202E9" w:rsidR="00BC1A2F" w:rsidRDefault="00BC1A2F" w:rsidP="00BE571A"/>
    <w:p w14:paraId="40367ABD" w14:textId="155AE9E3" w:rsidR="00BC1A2F" w:rsidRDefault="00BC1A2F" w:rsidP="00BE571A"/>
    <w:p w14:paraId="5BCB657B" w14:textId="60610B6C" w:rsidR="00BC1A2F" w:rsidRDefault="00BC1A2F" w:rsidP="00BE571A"/>
    <w:p w14:paraId="06000E85" w14:textId="21C82D69" w:rsidR="00BC1A2F" w:rsidRDefault="00BC1A2F" w:rsidP="00BE571A"/>
    <w:p w14:paraId="1782E4F3" w14:textId="77777777" w:rsidR="00BC1A2F" w:rsidRDefault="00BC1A2F" w:rsidP="00BE571A">
      <w:pPr>
        <w:rPr>
          <w:rFonts w:hint="eastAsia"/>
        </w:rPr>
      </w:pPr>
    </w:p>
    <w:p w14:paraId="007AA6F9" w14:textId="77777777" w:rsidR="006A1701" w:rsidRDefault="003574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7C645E25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14:paraId="143CCC52" w14:textId="77777777" w:rsidTr="00BA2195">
        <w:tc>
          <w:tcPr>
            <w:tcW w:w="8524" w:type="dxa"/>
          </w:tcPr>
          <w:p w14:paraId="317C9A6B" w14:textId="77777777"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9CCB446" w14:textId="40D4108B" w:rsidR="00CB1850" w:rsidRDefault="00CB1850" w:rsidP="001723F7">
      <w:pPr>
        <w:rPr>
          <w:rFonts w:hint="eastAsia"/>
        </w:rPr>
      </w:pPr>
      <w:bookmarkStart w:id="16" w:name="_Toc287096158"/>
    </w:p>
    <w:p w14:paraId="29C8A284" w14:textId="3DC14052" w:rsidR="00BC75CE" w:rsidRPr="00CB1850" w:rsidRDefault="00BC1A2F" w:rsidP="00BC1A2F">
      <w:pPr>
        <w:tabs>
          <w:tab w:val="left" w:pos="159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B58592" wp14:editId="01F9E188">
            <wp:extent cx="5400675" cy="3819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E3AF" w14:textId="26C4538D" w:rsidR="00BF2281" w:rsidRPr="00BF2281" w:rsidRDefault="001723F7" w:rsidP="00BF2281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475DECEC" w14:textId="77777777" w:rsidR="000C1642" w:rsidRPr="00C25FFA" w:rsidRDefault="003A2AF1" w:rsidP="00302BD1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14:paraId="7956FA50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2B5B8C74" w14:textId="77777777" w:rsidTr="00BF2281">
        <w:tc>
          <w:tcPr>
            <w:tcW w:w="8316" w:type="dxa"/>
          </w:tcPr>
          <w:p w14:paraId="18CDD470" w14:textId="77777777"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120386A" w14:textId="77777777" w:rsidR="00BF2281" w:rsidRDefault="00BF2281" w:rsidP="00BF2281">
      <w:pPr>
        <w:pStyle w:val="af"/>
        <w:jc w:val="left"/>
      </w:pPr>
      <w:r>
        <w:rPr>
          <w:rFonts w:hint="eastAsia"/>
          <w:b w:val="0"/>
        </w:rPr>
        <w:t>UC001: 회원가입을 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F2281" w14:paraId="13B6B055" w14:textId="77777777" w:rsidTr="00AE56E8">
        <w:tc>
          <w:tcPr>
            <w:tcW w:w="1514" w:type="dxa"/>
            <w:shd w:val="clear" w:color="auto" w:fill="CCCCCC"/>
            <w:vAlign w:val="center"/>
          </w:tcPr>
          <w:p w14:paraId="6C2100DD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492B0DA1" w14:textId="37ADBD7A" w:rsidR="00BF2281" w:rsidRDefault="00BF2281" w:rsidP="00AD4928">
            <w:pPr>
              <w:rPr>
                <w:rStyle w:val="ae"/>
              </w:rPr>
            </w:pPr>
            <w:r w:rsidRPr="00CB1850">
              <w:rPr>
                <w:rFonts w:hint="eastAsia"/>
              </w:rPr>
              <w:t>사용자에게</w:t>
            </w:r>
            <w:r w:rsidRPr="00CB1850">
              <w:rPr>
                <w:rFonts w:hint="eastAsia"/>
              </w:rPr>
              <w:t xml:space="preserve"> </w:t>
            </w:r>
            <w:r w:rsidR="00CB1850">
              <w:rPr>
                <w:rFonts w:hint="eastAsia"/>
              </w:rPr>
              <w:t>사용자정보를</w:t>
            </w:r>
            <w:r w:rsidR="00CB1850">
              <w:rPr>
                <w:rFonts w:hint="eastAsia"/>
              </w:rPr>
              <w:t xml:space="preserve"> </w:t>
            </w:r>
            <w:r w:rsidRPr="00CB1850">
              <w:rPr>
                <w:rFonts w:hint="eastAsia"/>
              </w:rPr>
              <w:t>입력</w:t>
            </w:r>
            <w:r w:rsidRPr="00CB1850">
              <w:rPr>
                <w:rFonts w:hint="eastAsia"/>
              </w:rPr>
              <w:t xml:space="preserve"> </w:t>
            </w:r>
            <w:r w:rsidRPr="00CB1850">
              <w:rPr>
                <w:rFonts w:hint="eastAsia"/>
              </w:rPr>
              <w:t>받아</w:t>
            </w:r>
            <w:r w:rsidRPr="00CB1850">
              <w:rPr>
                <w:rFonts w:hint="eastAsia"/>
              </w:rPr>
              <w:t xml:space="preserve"> </w:t>
            </w:r>
            <w:r w:rsidRPr="00CB1850"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F2281" w14:paraId="2F27D422" w14:textId="77777777" w:rsidTr="00AE56E8">
        <w:tc>
          <w:tcPr>
            <w:tcW w:w="1514" w:type="dxa"/>
            <w:shd w:val="clear" w:color="auto" w:fill="CCCCCC"/>
            <w:vAlign w:val="center"/>
          </w:tcPr>
          <w:p w14:paraId="6297745C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757D233" w14:textId="77777777" w:rsidR="00BF2281" w:rsidRDefault="00BF2281" w:rsidP="00AD4928">
            <w:pPr>
              <w:rPr>
                <w:rStyle w:val="ae"/>
                <w:rFonts w:ascii="돋움" w:eastAsia="돋움" w:hAnsi="돋움" w:cs="함초롬바탕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cs="함초롬바탕" w:hint="eastAsia"/>
                <w:color w:val="000000"/>
                <w:szCs w:val="20"/>
              </w:rPr>
              <w:t>사용자</w:t>
            </w:r>
          </w:p>
        </w:tc>
      </w:tr>
      <w:tr w:rsidR="00BF2281" w14:paraId="69C4C545" w14:textId="77777777" w:rsidTr="00AE56E8">
        <w:tc>
          <w:tcPr>
            <w:tcW w:w="1514" w:type="dxa"/>
            <w:shd w:val="clear" w:color="auto" w:fill="CCCCCC"/>
            <w:vAlign w:val="center"/>
          </w:tcPr>
          <w:p w14:paraId="2601DB85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04F3584" w14:textId="77777777" w:rsidR="00BF2281" w:rsidRDefault="00BF2281" w:rsidP="00AD4928">
            <w:pPr>
              <w:rPr>
                <w:rStyle w:val="ae"/>
              </w:rPr>
            </w:pPr>
            <w:r>
              <w:rPr>
                <w:rStyle w:val="ae"/>
                <w:rFonts w:ascii="돋움" w:eastAsia="돋움" w:hAnsi="돋움" w:cs="함초롬바탕" w:hint="eastAsia"/>
                <w:color w:val="000000"/>
                <w:szCs w:val="20"/>
              </w:rPr>
              <w:t>로그인 화면에서 회원가입 버튼을 누른다.</w:t>
            </w:r>
          </w:p>
        </w:tc>
      </w:tr>
      <w:tr w:rsidR="00BF2281" w14:paraId="1611D1AE" w14:textId="77777777" w:rsidTr="00AE56E8">
        <w:tc>
          <w:tcPr>
            <w:tcW w:w="1514" w:type="dxa"/>
            <w:shd w:val="clear" w:color="auto" w:fill="CCCCCC"/>
            <w:vAlign w:val="center"/>
          </w:tcPr>
          <w:p w14:paraId="3CD0CA5F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0F08457" w14:textId="77777777" w:rsidR="00BF2281" w:rsidRDefault="00BF2281" w:rsidP="00AD4928">
            <w:pPr>
              <w:rPr>
                <w:rStyle w:val="ae"/>
              </w:rPr>
            </w:pPr>
            <w:r>
              <w:rPr>
                <w:rStyle w:val="ae"/>
                <w:rFonts w:ascii="돋움" w:eastAsia="돋움" w:hAnsi="돋움" w:cs="함초롬바탕" w:hint="eastAsia"/>
                <w:color w:val="000000"/>
                <w:szCs w:val="20"/>
              </w:rPr>
              <w:t>DB에 회원정보가 추가된다.</w:t>
            </w:r>
          </w:p>
        </w:tc>
      </w:tr>
      <w:tr w:rsidR="00BF2281" w14:paraId="2B73495B" w14:textId="77777777" w:rsidTr="00AE56E8">
        <w:tc>
          <w:tcPr>
            <w:tcW w:w="1514" w:type="dxa"/>
            <w:vMerge w:val="restart"/>
            <w:shd w:val="clear" w:color="auto" w:fill="CCCCCC"/>
            <w:vAlign w:val="center"/>
          </w:tcPr>
          <w:p w14:paraId="44A5AC0B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2C605CD" w14:textId="77777777" w:rsidR="00BF2281" w:rsidRDefault="00BF2281" w:rsidP="00AD492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1D96137" w14:textId="3FB53B29" w:rsidR="00BF2281" w:rsidRDefault="00F91298" w:rsidP="00AD4928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/>
                <w:sz w:val="16"/>
                <w:szCs w:val="16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  <w:sz w:val="16"/>
                <w:szCs w:val="16"/>
              </w:rPr>
              <w:t>아이디와 패스워드를 입력</w:t>
            </w:r>
            <w:r w:rsidR="00147C12">
              <w:rPr>
                <w:rStyle w:val="ae"/>
                <w:rFonts w:cs="Times New Roman" w:hint="eastAsia"/>
                <w:b w:val="0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ae"/>
                <w:rFonts w:cs="Times New Roman" w:hint="eastAsia"/>
                <w:b w:val="0"/>
                <w:color w:val="000000"/>
                <w:sz w:val="16"/>
                <w:szCs w:val="16"/>
              </w:rPr>
              <w:t>받는다.</w:t>
            </w:r>
          </w:p>
        </w:tc>
      </w:tr>
      <w:tr w:rsidR="00BF2281" w14:paraId="3DBC6030" w14:textId="77777777" w:rsidTr="00AE56E8">
        <w:tc>
          <w:tcPr>
            <w:tcW w:w="1514" w:type="dxa"/>
            <w:vMerge/>
            <w:shd w:val="clear" w:color="auto" w:fill="CCCCCC"/>
            <w:vAlign w:val="center"/>
          </w:tcPr>
          <w:p w14:paraId="00D201C0" w14:textId="77777777" w:rsidR="00BF2281" w:rsidRDefault="00BF2281" w:rsidP="00AD49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399E67D" w14:textId="77777777" w:rsidR="00BF2281" w:rsidRDefault="00BF2281" w:rsidP="00AD4928"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22C04AF" w14:textId="14C6931E" w:rsidR="00BF2281" w:rsidRDefault="00F91298" w:rsidP="00AD4928">
            <w:pPr>
              <w:rPr>
                <w:rStyle w:val="ae"/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 w:val="16"/>
                <w:szCs w:val="16"/>
              </w:rPr>
              <w:t>회원가입 버튼을 누른다.</w:t>
            </w:r>
          </w:p>
        </w:tc>
      </w:tr>
      <w:tr w:rsidR="00BF2281" w14:paraId="0283B677" w14:textId="77777777" w:rsidTr="00AE56E8">
        <w:tc>
          <w:tcPr>
            <w:tcW w:w="1514" w:type="dxa"/>
            <w:vMerge w:val="restart"/>
            <w:shd w:val="clear" w:color="auto" w:fill="CCCCCC"/>
            <w:vAlign w:val="center"/>
          </w:tcPr>
          <w:p w14:paraId="065A1755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493DBD58" w14:textId="77777777" w:rsidR="00BF2281" w:rsidRDefault="00BF2281" w:rsidP="00AD492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095ABEA" w14:textId="77777777" w:rsidR="00BF2281" w:rsidRDefault="00BF2281" w:rsidP="00AD4928">
            <w:pPr>
              <w:pStyle w:val="af"/>
              <w:jc w:val="both"/>
              <w:rPr>
                <w:rStyle w:val="ae"/>
                <w:rFonts w:cs="함초롬바탕"/>
                <w:b w:val="0"/>
                <w:color w:val="000000"/>
              </w:rPr>
            </w:pPr>
            <w:r>
              <w:rPr>
                <w:rStyle w:val="ae"/>
                <w:rFonts w:cs="함초롬바탕" w:hint="eastAsia"/>
                <w:b w:val="0"/>
                <w:color w:val="000000"/>
              </w:rPr>
              <w:t>아이디가 중복되는 경우</w:t>
            </w:r>
          </w:p>
          <w:p w14:paraId="68F10CC4" w14:textId="77777777" w:rsidR="00BF2281" w:rsidRDefault="00BF2281" w:rsidP="00AD492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cs="함초롬바탕" w:hint="eastAsia"/>
                <w:b w:val="0"/>
                <w:color w:val="000000"/>
              </w:rPr>
              <w:t>-1.</w:t>
            </w:r>
            <w:r>
              <w:rPr>
                <w:rStyle w:val="ae"/>
                <w:rFonts w:cs="함초롬바탕"/>
                <w:b w:val="0"/>
                <w:color w:val="000000"/>
              </w:rPr>
              <w:t xml:space="preserve"> </w:t>
            </w:r>
            <w:r>
              <w:rPr>
                <w:rStyle w:val="ae"/>
                <w:rFonts w:cs="함초롬바탕" w:hint="eastAsia"/>
                <w:b w:val="0"/>
                <w:color w:val="000000"/>
              </w:rPr>
              <w:t>B01부터 다시 진행한다.</w:t>
            </w:r>
          </w:p>
        </w:tc>
      </w:tr>
      <w:tr w:rsidR="00BF2281" w14:paraId="4BB770C4" w14:textId="77777777" w:rsidTr="00AE56E8">
        <w:tc>
          <w:tcPr>
            <w:tcW w:w="1514" w:type="dxa"/>
            <w:vMerge/>
            <w:shd w:val="clear" w:color="auto" w:fill="CCCCCC"/>
            <w:vAlign w:val="center"/>
          </w:tcPr>
          <w:p w14:paraId="11FB9EFE" w14:textId="77777777" w:rsidR="00BF2281" w:rsidRDefault="00BF2281" w:rsidP="00AD492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7D0F2CBF" w14:textId="77777777" w:rsidR="00BF2281" w:rsidRDefault="00BF2281" w:rsidP="00AD4928"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5D42189F" w14:textId="5AF64306" w:rsidR="00BF2281" w:rsidRDefault="00147C12" w:rsidP="00AD4928">
            <w:pPr>
              <w:rPr>
                <w:rStyle w:val="ae"/>
                <w:rFonts w:hint="eastAsia"/>
                <w:sz w:val="16"/>
                <w:szCs w:val="20"/>
              </w:rPr>
            </w:pPr>
            <w:r w:rsidRPr="00C071C0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비밀번호와 비밀번호 확인을 입력 받아</w:t>
            </w:r>
            <w:r w:rsidR="00C071C0" w:rsidRPr="00C071C0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 xml:space="preserve"> 값이 다르면 </w:t>
            </w:r>
            <w:r w:rsidR="00C071C0" w:rsidRPr="00C071C0">
              <w:rPr>
                <w:rStyle w:val="2Char"/>
                <w:rFonts w:ascii="돋움" w:eastAsia="돋움" w:hAnsi="돋움" w:cs="함초롬바탕"/>
                <w:color w:val="000000"/>
                <w:sz w:val="20"/>
                <w:szCs w:val="12"/>
              </w:rPr>
              <w:t>“</w:t>
            </w:r>
            <w:r w:rsidR="00C071C0" w:rsidRPr="00C071C0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비밀번</w:t>
            </w:r>
            <w:r w:rsidR="00C071C0" w:rsidRPr="00C071C0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lastRenderedPageBreak/>
              <w:t>호가 일치하지</w:t>
            </w:r>
            <w:r w:rsidR="00897C49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 xml:space="preserve"> </w:t>
            </w:r>
            <w:r w:rsidR="00C071C0" w:rsidRPr="00C071C0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않습니다.</w:t>
            </w:r>
            <w:r w:rsidR="00C071C0" w:rsidRPr="00C071C0">
              <w:rPr>
                <w:rStyle w:val="2Char"/>
                <w:rFonts w:ascii="돋움" w:eastAsia="돋움" w:hAnsi="돋움" w:cs="함초롬바탕"/>
                <w:color w:val="000000"/>
                <w:sz w:val="20"/>
                <w:szCs w:val="12"/>
              </w:rPr>
              <w:t xml:space="preserve">” </w:t>
            </w:r>
            <w:r w:rsidR="00C071C0" w:rsidRPr="00C071C0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12"/>
              </w:rPr>
              <w:t>출력</w:t>
            </w:r>
          </w:p>
        </w:tc>
      </w:tr>
      <w:tr w:rsidR="00A4579B" w14:paraId="06CC9169" w14:textId="77777777" w:rsidTr="00AE56E8">
        <w:tc>
          <w:tcPr>
            <w:tcW w:w="1514" w:type="dxa"/>
            <w:vMerge w:val="restart"/>
            <w:shd w:val="clear" w:color="auto" w:fill="CCCCCC"/>
            <w:vAlign w:val="center"/>
          </w:tcPr>
          <w:p w14:paraId="576DE359" w14:textId="77777777" w:rsidR="00A4579B" w:rsidRDefault="00A4579B" w:rsidP="00AD4928">
            <w:pPr>
              <w:pStyle w:val="af"/>
            </w:pPr>
            <w:r>
              <w:rPr>
                <w:rFonts w:hint="eastAsia"/>
              </w:rPr>
              <w:lastRenderedPageBreak/>
              <w:t>시나리오</w:t>
            </w:r>
          </w:p>
        </w:tc>
        <w:tc>
          <w:tcPr>
            <w:tcW w:w="930" w:type="dxa"/>
          </w:tcPr>
          <w:p w14:paraId="2DB7A680" w14:textId="77777777" w:rsidR="00A4579B" w:rsidRDefault="00A4579B" w:rsidP="00AD4928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 w14:paraId="797B35D1" w14:textId="368113C1" w:rsidR="00A4579B" w:rsidRDefault="00A4579B" w:rsidP="00AD4928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B01</w:t>
            </w:r>
            <w:r>
              <w:rPr>
                <w:rStyle w:val="ae"/>
                <w:rFonts w:hint="eastAsia"/>
                <w:color w:val="000000"/>
              </w:rPr>
              <w:t>→</w:t>
            </w:r>
            <w:r>
              <w:rPr>
                <w:rStyle w:val="ae"/>
                <w:rFonts w:hint="eastAsia"/>
                <w:color w:val="000000"/>
              </w:rPr>
              <w:t>B02</w:t>
            </w:r>
          </w:p>
        </w:tc>
      </w:tr>
      <w:tr w:rsidR="00A4579B" w14:paraId="09A99B18" w14:textId="77777777" w:rsidTr="00AE56E8">
        <w:tc>
          <w:tcPr>
            <w:tcW w:w="1514" w:type="dxa"/>
            <w:vMerge/>
            <w:shd w:val="clear" w:color="auto" w:fill="CCCCCC"/>
            <w:vAlign w:val="center"/>
          </w:tcPr>
          <w:p w14:paraId="2F6DD54C" w14:textId="77777777" w:rsidR="00A4579B" w:rsidRDefault="00A4579B" w:rsidP="00AD4928">
            <w:pPr>
              <w:pStyle w:val="af"/>
              <w:rPr>
                <w:rFonts w:hint="eastAsia"/>
              </w:rPr>
            </w:pPr>
          </w:p>
        </w:tc>
        <w:tc>
          <w:tcPr>
            <w:tcW w:w="930" w:type="dxa"/>
          </w:tcPr>
          <w:p w14:paraId="239C83C7" w14:textId="6D2F601A" w:rsidR="00A4579B" w:rsidRDefault="00A4579B" w:rsidP="00AD4928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S</w:t>
            </w:r>
            <w:r>
              <w:rPr>
                <w:rStyle w:val="ae"/>
                <w:color w:val="000000"/>
              </w:rPr>
              <w:t>N002</w:t>
            </w:r>
          </w:p>
        </w:tc>
        <w:tc>
          <w:tcPr>
            <w:tcW w:w="5872" w:type="dxa"/>
          </w:tcPr>
          <w:p w14:paraId="4678217D" w14:textId="749D1B97" w:rsidR="00A4579B" w:rsidRDefault="00A4579B" w:rsidP="00AD4928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B</w:t>
            </w:r>
            <w:r>
              <w:rPr>
                <w:rStyle w:val="ae"/>
                <w:color w:val="000000"/>
              </w:rPr>
              <w:t>01</w:t>
            </w:r>
            <w:r>
              <w:rPr>
                <w:rStyle w:val="ae"/>
                <w:rFonts w:hint="eastAsia"/>
                <w:color w:val="000000"/>
              </w:rPr>
              <w:t>→</w:t>
            </w:r>
            <w:r>
              <w:rPr>
                <w:rStyle w:val="ae"/>
                <w:rFonts w:hint="eastAsia"/>
                <w:color w:val="000000"/>
              </w:rPr>
              <w:t>B</w:t>
            </w:r>
            <w:r>
              <w:rPr>
                <w:rStyle w:val="ae"/>
                <w:color w:val="000000"/>
              </w:rPr>
              <w:t>02</w:t>
            </w:r>
            <w:r>
              <w:rPr>
                <w:rStyle w:val="ae"/>
                <w:rFonts w:hint="eastAsia"/>
                <w:color w:val="000000"/>
              </w:rPr>
              <w:t>→</w:t>
            </w:r>
            <w:r>
              <w:rPr>
                <w:rStyle w:val="ae"/>
                <w:color w:val="000000"/>
              </w:rPr>
              <w:t>E01</w:t>
            </w:r>
          </w:p>
        </w:tc>
      </w:tr>
      <w:tr w:rsidR="00A4579B" w14:paraId="4A36C034" w14:textId="77777777" w:rsidTr="00AE56E8">
        <w:tc>
          <w:tcPr>
            <w:tcW w:w="1514" w:type="dxa"/>
            <w:vMerge/>
            <w:shd w:val="clear" w:color="auto" w:fill="CCCCCC"/>
            <w:vAlign w:val="center"/>
          </w:tcPr>
          <w:p w14:paraId="3F366F1C" w14:textId="77777777" w:rsidR="00A4579B" w:rsidRDefault="00A4579B" w:rsidP="00AD4928">
            <w:pPr>
              <w:pStyle w:val="af"/>
              <w:rPr>
                <w:rFonts w:hint="eastAsia"/>
              </w:rPr>
            </w:pPr>
          </w:p>
        </w:tc>
        <w:tc>
          <w:tcPr>
            <w:tcW w:w="930" w:type="dxa"/>
          </w:tcPr>
          <w:p w14:paraId="26514B28" w14:textId="2FF87E59" w:rsidR="00A4579B" w:rsidRDefault="00A4579B" w:rsidP="00AD4928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S</w:t>
            </w:r>
            <w:r>
              <w:rPr>
                <w:rStyle w:val="ae"/>
                <w:color w:val="000000"/>
              </w:rPr>
              <w:t>N003</w:t>
            </w:r>
          </w:p>
        </w:tc>
        <w:tc>
          <w:tcPr>
            <w:tcW w:w="5872" w:type="dxa"/>
          </w:tcPr>
          <w:p w14:paraId="17BD0A09" w14:textId="47EB5D45" w:rsidR="00A4579B" w:rsidRDefault="00A4579B" w:rsidP="00AD4928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B</w:t>
            </w:r>
            <w:r>
              <w:rPr>
                <w:rStyle w:val="ae"/>
                <w:color w:val="000000"/>
              </w:rPr>
              <w:t>01</w:t>
            </w:r>
            <w:r>
              <w:rPr>
                <w:rStyle w:val="ae"/>
                <w:rFonts w:hint="eastAsia"/>
                <w:color w:val="000000"/>
              </w:rPr>
              <w:t>→</w:t>
            </w:r>
            <w:r>
              <w:rPr>
                <w:rStyle w:val="ae"/>
                <w:rFonts w:hint="eastAsia"/>
                <w:color w:val="000000"/>
              </w:rPr>
              <w:t>B</w:t>
            </w:r>
            <w:r>
              <w:rPr>
                <w:rStyle w:val="ae"/>
                <w:color w:val="000000"/>
              </w:rPr>
              <w:t>02</w:t>
            </w:r>
            <w:r>
              <w:rPr>
                <w:rStyle w:val="ae"/>
                <w:rFonts w:hint="eastAsia"/>
                <w:color w:val="000000"/>
              </w:rPr>
              <w:t>→</w:t>
            </w:r>
            <w:r>
              <w:rPr>
                <w:rStyle w:val="ae"/>
                <w:rFonts w:hint="eastAsia"/>
                <w:color w:val="000000"/>
              </w:rPr>
              <w:t>E</w:t>
            </w:r>
            <w:r>
              <w:rPr>
                <w:rStyle w:val="ae"/>
                <w:color w:val="000000"/>
              </w:rPr>
              <w:t>02</w:t>
            </w:r>
          </w:p>
        </w:tc>
      </w:tr>
    </w:tbl>
    <w:p w14:paraId="70F30DA2" w14:textId="77777777" w:rsidR="00BF2281" w:rsidRDefault="00BF2281" w:rsidP="00BF2281">
      <w:pPr>
        <w:pStyle w:val="af"/>
        <w:jc w:val="left"/>
      </w:pPr>
      <w:r>
        <w:rPr>
          <w:rFonts w:hint="eastAsia"/>
          <w:b w:val="0"/>
        </w:rPr>
        <w:t>UC002: 로그인을 한다</w:t>
      </w:r>
    </w:p>
    <w:tbl>
      <w:tblPr>
        <w:tblW w:w="834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932"/>
        <w:gridCol w:w="5893"/>
      </w:tblGrid>
      <w:tr w:rsidR="00BF2281" w14:paraId="70BD19E4" w14:textId="77777777" w:rsidTr="001909A2">
        <w:trPr>
          <w:trHeight w:val="371"/>
        </w:trPr>
        <w:tc>
          <w:tcPr>
            <w:tcW w:w="1520" w:type="dxa"/>
            <w:shd w:val="clear" w:color="auto" w:fill="CCCCCC"/>
            <w:vAlign w:val="center"/>
          </w:tcPr>
          <w:p w14:paraId="375EEB4D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825" w:type="dxa"/>
            <w:gridSpan w:val="2"/>
          </w:tcPr>
          <w:p w14:paraId="4F75AEBB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Cs w:val="20"/>
              </w:rPr>
              <w:t>아이디와 패스워드를 입력 받아 로그인을 한다.</w:t>
            </w:r>
          </w:p>
        </w:tc>
      </w:tr>
      <w:tr w:rsidR="00BF2281" w14:paraId="327B737E" w14:textId="77777777" w:rsidTr="001909A2">
        <w:trPr>
          <w:trHeight w:val="355"/>
        </w:trPr>
        <w:tc>
          <w:tcPr>
            <w:tcW w:w="1520" w:type="dxa"/>
            <w:shd w:val="clear" w:color="auto" w:fill="CCCCCC"/>
            <w:vAlign w:val="center"/>
          </w:tcPr>
          <w:p w14:paraId="2197377E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25" w:type="dxa"/>
            <w:gridSpan w:val="2"/>
          </w:tcPr>
          <w:p w14:paraId="41389365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BF2281" w14:paraId="5FEF2872" w14:textId="77777777" w:rsidTr="001909A2">
        <w:trPr>
          <w:trHeight w:val="371"/>
        </w:trPr>
        <w:tc>
          <w:tcPr>
            <w:tcW w:w="1520" w:type="dxa"/>
            <w:shd w:val="clear" w:color="auto" w:fill="CCCCCC"/>
            <w:vAlign w:val="center"/>
          </w:tcPr>
          <w:p w14:paraId="450A6E88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825" w:type="dxa"/>
            <w:gridSpan w:val="2"/>
          </w:tcPr>
          <w:p w14:paraId="3C3F355E" w14:textId="77777777" w:rsidR="00BF2281" w:rsidRPr="00973B92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973B92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사용자가 로그인을 하지 않은 상태이다.</w:t>
            </w:r>
          </w:p>
        </w:tc>
      </w:tr>
      <w:tr w:rsidR="00BF2281" w14:paraId="58AA2180" w14:textId="77777777" w:rsidTr="001909A2">
        <w:trPr>
          <w:trHeight w:val="371"/>
        </w:trPr>
        <w:tc>
          <w:tcPr>
            <w:tcW w:w="1520" w:type="dxa"/>
            <w:shd w:val="clear" w:color="auto" w:fill="CCCCCC"/>
            <w:vAlign w:val="center"/>
          </w:tcPr>
          <w:p w14:paraId="74EF7A52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825" w:type="dxa"/>
            <w:gridSpan w:val="2"/>
          </w:tcPr>
          <w:p w14:paraId="2234A4FC" w14:textId="3BDECA86" w:rsidR="00BF2281" w:rsidRPr="00973B92" w:rsidRDefault="00973B92" w:rsidP="00AD4928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로그인</w:t>
            </w:r>
            <w:r w:rsidR="00716CCF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 xml:space="preserve">이 </w:t>
            </w: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된다.</w:t>
            </w:r>
          </w:p>
        </w:tc>
      </w:tr>
      <w:tr w:rsidR="00BF2281" w14:paraId="25D31B4C" w14:textId="77777777" w:rsidTr="001909A2">
        <w:trPr>
          <w:trHeight w:val="355"/>
        </w:trPr>
        <w:tc>
          <w:tcPr>
            <w:tcW w:w="1520" w:type="dxa"/>
            <w:vMerge w:val="restart"/>
            <w:shd w:val="clear" w:color="auto" w:fill="CCCCCC"/>
            <w:vAlign w:val="center"/>
          </w:tcPr>
          <w:p w14:paraId="11D4100F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F78B9C9" w14:textId="77777777" w:rsidR="00BF2281" w:rsidRDefault="00BF2281" w:rsidP="00AD4928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5893" w:type="dxa"/>
            <w:shd w:val="clear" w:color="auto" w:fill="auto"/>
          </w:tcPr>
          <w:p w14:paraId="257C1F8D" w14:textId="77777777" w:rsidR="00BF2281" w:rsidRPr="00973B92" w:rsidRDefault="00BF2281" w:rsidP="00AD4928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973B92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>사용자는 아이디와 패스워드를 입력한다.</w:t>
            </w:r>
          </w:p>
        </w:tc>
      </w:tr>
      <w:tr w:rsidR="00BF2281" w14:paraId="463C0E8C" w14:textId="77777777" w:rsidTr="001909A2">
        <w:trPr>
          <w:trHeight w:val="386"/>
        </w:trPr>
        <w:tc>
          <w:tcPr>
            <w:tcW w:w="1520" w:type="dxa"/>
            <w:vMerge/>
            <w:shd w:val="clear" w:color="auto" w:fill="CCCCCC"/>
            <w:vAlign w:val="center"/>
          </w:tcPr>
          <w:p w14:paraId="2ECAF97E" w14:textId="77777777" w:rsidR="00BF2281" w:rsidRDefault="00BF2281" w:rsidP="00AD49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BD22A2B" w14:textId="77777777" w:rsidR="00BF2281" w:rsidRDefault="00BF2281" w:rsidP="00AD4928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5893" w:type="dxa"/>
            <w:shd w:val="clear" w:color="auto" w:fill="auto"/>
          </w:tcPr>
          <w:p w14:paraId="08A893D5" w14:textId="77777777" w:rsidR="00BF2281" w:rsidRPr="00973B92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973B92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DB에서 일치하는 정보가 있는지 확인한다.</w:t>
            </w:r>
          </w:p>
        </w:tc>
      </w:tr>
      <w:tr w:rsidR="00BF2281" w14:paraId="4F71CA4B" w14:textId="77777777" w:rsidTr="001909A2">
        <w:trPr>
          <w:trHeight w:val="386"/>
        </w:trPr>
        <w:tc>
          <w:tcPr>
            <w:tcW w:w="1520" w:type="dxa"/>
            <w:vMerge/>
            <w:shd w:val="clear" w:color="auto" w:fill="CCCCCC"/>
          </w:tcPr>
          <w:p w14:paraId="0906E53B" w14:textId="77777777" w:rsidR="00BF2281" w:rsidRDefault="00BF2281" w:rsidP="00AD49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894D023" w14:textId="77777777" w:rsidR="00BF2281" w:rsidRDefault="00BF2281" w:rsidP="00AD4928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5893" w:type="dxa"/>
            <w:shd w:val="clear" w:color="auto" w:fill="auto"/>
          </w:tcPr>
          <w:p w14:paraId="3001C866" w14:textId="11B9EA9C" w:rsidR="00BF2281" w:rsidRPr="00973B92" w:rsidRDefault="00BF2281" w:rsidP="00AD4928">
            <w:pPr>
              <w:pStyle w:val="af"/>
              <w:jc w:val="left"/>
              <w:rPr>
                <w:rStyle w:val="ae"/>
                <w:rFonts w:cs="Times New Roman"/>
                <w:b w:val="0"/>
                <w:color w:val="000000"/>
              </w:rPr>
            </w:pPr>
            <w:r w:rsidRPr="00973B92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 xml:space="preserve">로그인 상태로 변하고 알맞은 </w:t>
            </w:r>
            <w:proofErr w:type="spellStart"/>
            <w:r w:rsidR="00525C93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>메인</w:t>
            </w:r>
            <w:r w:rsidRPr="00973B92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>페이지로</w:t>
            </w:r>
            <w:proofErr w:type="spellEnd"/>
            <w:r w:rsidRPr="00973B92">
              <w:rPr>
                <w:rStyle w:val="2Char"/>
                <w:rFonts w:ascii="돋움" w:eastAsia="돋움" w:hAnsi="돋움" w:cs="함초롬바탕" w:hint="eastAsia"/>
                <w:b w:val="0"/>
                <w:color w:val="000000"/>
                <w:sz w:val="20"/>
              </w:rPr>
              <w:t xml:space="preserve"> 이동한다.</w:t>
            </w:r>
          </w:p>
        </w:tc>
      </w:tr>
      <w:tr w:rsidR="00BF2281" w14:paraId="4428DFC2" w14:textId="77777777" w:rsidTr="001909A2">
        <w:trPr>
          <w:trHeight w:val="1098"/>
        </w:trPr>
        <w:tc>
          <w:tcPr>
            <w:tcW w:w="1520" w:type="dxa"/>
            <w:shd w:val="clear" w:color="auto" w:fill="CCCCCC"/>
            <w:vAlign w:val="center"/>
          </w:tcPr>
          <w:p w14:paraId="5B6A85E6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09F9C8D" w14:textId="77777777" w:rsidR="00BF2281" w:rsidRDefault="00BF2281" w:rsidP="00AD4928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5893" w:type="dxa"/>
            <w:shd w:val="clear" w:color="auto" w:fill="auto"/>
          </w:tcPr>
          <w:p w14:paraId="26459874" w14:textId="77777777" w:rsidR="00BF2281" w:rsidRDefault="00BF2281" w:rsidP="00AD4928">
            <w:pPr>
              <w:pStyle w:val="af"/>
              <w:jc w:val="both"/>
              <w:rPr>
                <w:rStyle w:val="ae"/>
                <w:rFonts w:cs="함초롬바탕"/>
                <w:b w:val="0"/>
                <w:color w:val="000000"/>
              </w:rPr>
            </w:pPr>
            <w:r>
              <w:rPr>
                <w:rStyle w:val="ae"/>
                <w:rFonts w:cs="함초롬바탕" w:hint="eastAsia"/>
                <w:b w:val="0"/>
                <w:color w:val="000000"/>
              </w:rPr>
              <w:t>등록된 아이디가 없거나 비밀번호가 틀릴 경우</w:t>
            </w:r>
          </w:p>
          <w:p w14:paraId="56F65BB4" w14:textId="77777777" w:rsidR="00BF2281" w:rsidRDefault="00BF2281" w:rsidP="00AD4928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cs="함초롬바탕" w:hint="eastAsia"/>
                <w:b w:val="0"/>
                <w:color w:val="000000"/>
              </w:rPr>
              <w:t xml:space="preserve">-1. </w:t>
            </w:r>
            <w:r>
              <w:rPr>
                <w:rFonts w:hint="eastAsia"/>
                <w:b w:val="0"/>
              </w:rPr>
              <w:t>시스템은</w:t>
            </w:r>
            <w:r>
              <w:rPr>
                <w:rStyle w:val="ae"/>
                <w:rFonts w:cs="함초롬바탕" w:hint="eastAsia"/>
                <w:b w:val="0"/>
                <w:color w:val="000000"/>
              </w:rPr>
              <w:t xml:space="preserve"> 사용자에게 로그인 실패 메시지를 출력한다.</w:t>
            </w:r>
            <w:r>
              <w:rPr>
                <w:rStyle w:val="ae"/>
                <w:rFonts w:cs="함초롬바탕"/>
                <w:b w:val="0"/>
                <w:color w:val="000000"/>
              </w:rPr>
              <w:br/>
            </w:r>
            <w:r>
              <w:rPr>
                <w:rStyle w:val="ae"/>
                <w:rFonts w:cs="함초롬바탕" w:hint="eastAsia"/>
                <w:b w:val="0"/>
                <w:color w:val="000000"/>
              </w:rPr>
              <w:t>-</w:t>
            </w:r>
            <w:r>
              <w:rPr>
                <w:rStyle w:val="ae"/>
                <w:rFonts w:cs="함초롬바탕"/>
                <w:b w:val="0"/>
                <w:color w:val="000000"/>
              </w:rPr>
              <w:t xml:space="preserve">2. </w:t>
            </w:r>
            <w:r>
              <w:rPr>
                <w:rStyle w:val="ae"/>
                <w:rFonts w:cs="함초롬바탕" w:hint="eastAsia"/>
                <w:b w:val="0"/>
                <w:color w:val="000000"/>
              </w:rPr>
              <w:t>B01</w:t>
            </w:r>
            <w:r>
              <w:rPr>
                <w:rStyle w:val="ae"/>
                <w:rFonts w:cs="함초롬바탕"/>
                <w:b w:val="0"/>
                <w:color w:val="000000"/>
              </w:rPr>
              <w:t xml:space="preserve"> </w:t>
            </w:r>
            <w:r>
              <w:rPr>
                <w:rStyle w:val="ae"/>
                <w:rFonts w:cs="함초롬바탕" w:hint="eastAsia"/>
                <w:b w:val="0"/>
                <w:color w:val="000000"/>
              </w:rPr>
              <w:t>부터 진행한다.</w:t>
            </w:r>
          </w:p>
        </w:tc>
      </w:tr>
      <w:tr w:rsidR="00164F21" w14:paraId="24DB77F3" w14:textId="77777777" w:rsidTr="001909A2">
        <w:trPr>
          <w:trHeight w:val="355"/>
        </w:trPr>
        <w:tc>
          <w:tcPr>
            <w:tcW w:w="1520" w:type="dxa"/>
            <w:vMerge w:val="restart"/>
            <w:shd w:val="clear" w:color="auto" w:fill="CCCCCC"/>
            <w:vAlign w:val="center"/>
          </w:tcPr>
          <w:p w14:paraId="3A9B4AE9" w14:textId="77777777" w:rsidR="00164F21" w:rsidRDefault="00164F21" w:rsidP="00AD4928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295A6C8" w14:textId="77777777" w:rsidR="00164F21" w:rsidRDefault="00164F2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5893" w:type="dxa"/>
          </w:tcPr>
          <w:p w14:paraId="722C3433" w14:textId="57A951B9" w:rsidR="00164F21" w:rsidRDefault="00164F2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B01→B02B03</w:t>
            </w:r>
          </w:p>
        </w:tc>
      </w:tr>
      <w:tr w:rsidR="00164F21" w14:paraId="57CEFA01" w14:textId="77777777" w:rsidTr="001909A2">
        <w:trPr>
          <w:trHeight w:val="355"/>
        </w:trPr>
        <w:tc>
          <w:tcPr>
            <w:tcW w:w="1520" w:type="dxa"/>
            <w:vMerge/>
            <w:shd w:val="clear" w:color="auto" w:fill="CCCCCC"/>
            <w:vAlign w:val="center"/>
          </w:tcPr>
          <w:p w14:paraId="7FE9C19B" w14:textId="77777777" w:rsidR="00164F21" w:rsidRDefault="00164F21" w:rsidP="00AD4928">
            <w:pPr>
              <w:pStyle w:val="af"/>
              <w:rPr>
                <w:rFonts w:hint="eastAsia"/>
              </w:rPr>
            </w:pPr>
          </w:p>
        </w:tc>
        <w:tc>
          <w:tcPr>
            <w:tcW w:w="932" w:type="dxa"/>
          </w:tcPr>
          <w:p w14:paraId="45B56500" w14:textId="38D5F96C" w:rsidR="00164F21" w:rsidRDefault="00164F21" w:rsidP="00AD4928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N002</w:t>
            </w:r>
          </w:p>
        </w:tc>
        <w:tc>
          <w:tcPr>
            <w:tcW w:w="5893" w:type="dxa"/>
          </w:tcPr>
          <w:p w14:paraId="5AF08298" w14:textId="4649B0C4" w:rsidR="00164F21" w:rsidRDefault="00164F21" w:rsidP="00AD4928">
            <w:pPr>
              <w:rPr>
                <w:rStyle w:val="ae"/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01</w:t>
            </w: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→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B02</w:t>
            </w: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→</w:t>
            </w:r>
            <w:r>
              <w:rPr>
                <w:rStyle w:val="ae"/>
                <w:rFonts w:ascii="돋움" w:eastAsia="돋움" w:hAnsi="돋움"/>
                <w:color w:val="000000"/>
                <w:szCs w:val="20"/>
              </w:rPr>
              <w:t>E01</w:t>
            </w:r>
          </w:p>
        </w:tc>
      </w:tr>
    </w:tbl>
    <w:p w14:paraId="07102F10" w14:textId="77777777" w:rsidR="00BF2281" w:rsidRDefault="00BF2281" w:rsidP="00BF2281">
      <w:pPr>
        <w:rPr>
          <w:rFonts w:hint="eastAsia"/>
        </w:rPr>
        <w:sectPr w:rsidR="00BF2281">
          <w:headerReference w:type="default" r:id="rId10"/>
          <w:footerReference w:type="default" r:id="rId11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14:paraId="18D4356A" w14:textId="45F64792" w:rsidR="00CC0003" w:rsidRDefault="00CC0003" w:rsidP="00CC0003">
      <w:pPr>
        <w:tabs>
          <w:tab w:val="left" w:pos="5145"/>
        </w:tabs>
        <w:rPr>
          <w:rFonts w:hint="eastAsia"/>
        </w:rPr>
      </w:pPr>
    </w:p>
    <w:p w14:paraId="5AF3FA98" w14:textId="77777777" w:rsidR="00CC0003" w:rsidRDefault="00CC0003" w:rsidP="00CC0003">
      <w:pPr>
        <w:tabs>
          <w:tab w:val="left" w:pos="5145"/>
        </w:tabs>
      </w:pPr>
      <w:r>
        <w:tab/>
      </w:r>
    </w:p>
    <w:p w14:paraId="5343B2E0" w14:textId="77777777" w:rsidR="00CC0003" w:rsidRPr="00CC0003" w:rsidRDefault="00CC0003" w:rsidP="00CC0003"/>
    <w:p w14:paraId="07AF6D4B" w14:textId="77777777" w:rsidR="00CC0003" w:rsidRPr="00CC0003" w:rsidRDefault="00CC0003" w:rsidP="00CC0003"/>
    <w:p w14:paraId="60CFC2F2" w14:textId="77777777" w:rsidR="00CC0003" w:rsidRPr="00CC0003" w:rsidRDefault="00CC0003" w:rsidP="00CC0003"/>
    <w:p w14:paraId="6B18883B" w14:textId="77777777" w:rsidR="00CC0003" w:rsidRPr="00CC0003" w:rsidRDefault="00CC0003" w:rsidP="00CC0003"/>
    <w:p w14:paraId="56481466" w14:textId="77777777" w:rsidR="00CC0003" w:rsidRPr="00CC0003" w:rsidRDefault="00CC0003" w:rsidP="00CC0003"/>
    <w:p w14:paraId="032E0C99" w14:textId="77777777" w:rsidR="00CC0003" w:rsidRPr="00CC0003" w:rsidRDefault="00CC0003" w:rsidP="00CC0003"/>
    <w:p w14:paraId="35767CC4" w14:textId="77777777" w:rsidR="00CC0003" w:rsidRPr="00CC0003" w:rsidRDefault="00CC0003" w:rsidP="00CC0003"/>
    <w:p w14:paraId="36997B38" w14:textId="77777777" w:rsidR="00CC0003" w:rsidRPr="00CC0003" w:rsidRDefault="00CC0003" w:rsidP="00CC0003"/>
    <w:p w14:paraId="0B41C1E8" w14:textId="77777777" w:rsidR="00CC0003" w:rsidRPr="00CC0003" w:rsidRDefault="00CC0003" w:rsidP="00CC0003"/>
    <w:p w14:paraId="68AE2275" w14:textId="77777777" w:rsidR="00CC0003" w:rsidRPr="00CC0003" w:rsidRDefault="00CC0003" w:rsidP="00CC0003"/>
    <w:p w14:paraId="17093C0E" w14:textId="77777777" w:rsidR="00CC0003" w:rsidRPr="00CC0003" w:rsidRDefault="00CC0003" w:rsidP="00CC0003"/>
    <w:p w14:paraId="4F8A04A3" w14:textId="77777777" w:rsidR="00CC0003" w:rsidRPr="00CC0003" w:rsidRDefault="00CC0003" w:rsidP="00CC0003"/>
    <w:p w14:paraId="54131E27" w14:textId="77777777" w:rsidR="00CC0003" w:rsidRPr="00CC0003" w:rsidRDefault="00CC0003" w:rsidP="00CC0003"/>
    <w:p w14:paraId="12EA3BBA" w14:textId="4FD1FB24" w:rsidR="00CC0003" w:rsidRPr="00CC0003" w:rsidRDefault="00CC0003" w:rsidP="00CC0003">
      <w:pPr>
        <w:rPr>
          <w:rFonts w:hint="eastAsia"/>
        </w:rPr>
        <w:sectPr w:rsidR="00CC0003" w:rsidRPr="00CC0003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14:paraId="3F0209EA" w14:textId="5C510E9D" w:rsidR="00BF2281" w:rsidRDefault="00BF2281" w:rsidP="00BF2281">
      <w:pPr>
        <w:pStyle w:val="af"/>
        <w:jc w:val="left"/>
      </w:pPr>
      <w:r>
        <w:rPr>
          <w:rFonts w:hint="eastAsia"/>
          <w:b w:val="0"/>
        </w:rPr>
        <w:lastRenderedPageBreak/>
        <w:t>UC003: 로그아웃을 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 w:rsidR="00BF2281" w14:paraId="3D018B20" w14:textId="77777777" w:rsidTr="00AD4928">
        <w:tc>
          <w:tcPr>
            <w:tcW w:w="1550" w:type="dxa"/>
            <w:shd w:val="clear" w:color="auto" w:fill="CCCCCC"/>
            <w:vAlign w:val="center"/>
          </w:tcPr>
          <w:p w14:paraId="4C432A74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7C072D1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Fonts w:ascii="돋움" w:eastAsia="돋움" w:hAnsi="돋움" w:hint="eastAsia"/>
                <w:color w:val="000000"/>
                <w:szCs w:val="20"/>
              </w:rPr>
              <w:t>사용을 종료하기 위해 로그아웃을 한다.</w:t>
            </w:r>
          </w:p>
        </w:tc>
      </w:tr>
      <w:tr w:rsidR="00BF2281" w14:paraId="106DCBB7" w14:textId="77777777" w:rsidTr="00AD4928">
        <w:tc>
          <w:tcPr>
            <w:tcW w:w="1550" w:type="dxa"/>
            <w:shd w:val="clear" w:color="auto" w:fill="CCCCCC"/>
            <w:vAlign w:val="center"/>
          </w:tcPr>
          <w:p w14:paraId="7F43243C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DD21B4A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BF2281" w14:paraId="2747A2A8" w14:textId="77777777" w:rsidTr="00AD4928">
        <w:tc>
          <w:tcPr>
            <w:tcW w:w="1550" w:type="dxa"/>
            <w:shd w:val="clear" w:color="auto" w:fill="CCCCCC"/>
            <w:vAlign w:val="center"/>
          </w:tcPr>
          <w:p w14:paraId="5F2CD92F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694D8A2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로그아웃 버튼을 누른다.</w:t>
            </w:r>
          </w:p>
        </w:tc>
      </w:tr>
      <w:tr w:rsidR="00BF2281" w14:paraId="66662A07" w14:textId="77777777" w:rsidTr="00AD4928">
        <w:tc>
          <w:tcPr>
            <w:tcW w:w="1550" w:type="dxa"/>
            <w:shd w:val="clear" w:color="auto" w:fill="CCCCCC"/>
            <w:vAlign w:val="center"/>
          </w:tcPr>
          <w:p w14:paraId="0237DEC7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46A204E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2Char"/>
                <w:rFonts w:ascii="돋움" w:eastAsia="돋움" w:hAnsi="돋움" w:cs="함초롬바탕" w:hint="eastAsia"/>
                <w:color w:val="000000"/>
                <w:sz w:val="20"/>
                <w:szCs w:val="20"/>
              </w:rPr>
              <w:t>로그인을 상태를 해제하고 로그인 페이지로 돌아간다.</w:t>
            </w:r>
          </w:p>
        </w:tc>
      </w:tr>
      <w:tr w:rsidR="00BF2281" w14:paraId="501D17B0" w14:textId="77777777" w:rsidTr="00AD4928">
        <w:tc>
          <w:tcPr>
            <w:tcW w:w="1550" w:type="dxa"/>
            <w:vMerge w:val="restart"/>
            <w:shd w:val="clear" w:color="auto" w:fill="CCCCCC"/>
            <w:vAlign w:val="center"/>
          </w:tcPr>
          <w:p w14:paraId="78672947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8A787B9" w14:textId="77777777" w:rsidR="00BF2281" w:rsidRPr="000F54DD" w:rsidRDefault="00BF2281" w:rsidP="00AD4928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 w:rsidRPr="000F54DD"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E0E92A8" w14:textId="77777777" w:rsidR="00BF2281" w:rsidRPr="000F54DD" w:rsidRDefault="00BF2281" w:rsidP="00AD4928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 w:rsidRPr="000F54DD">
              <w:rPr>
                <w:rStyle w:val="ae"/>
                <w:rFonts w:cs="Times New Roman" w:hint="eastAsia"/>
                <w:b w:val="0"/>
                <w:color w:val="000000"/>
              </w:rPr>
              <w:t>로그아웃 버튼을 누른다.</w:t>
            </w:r>
          </w:p>
        </w:tc>
      </w:tr>
      <w:tr w:rsidR="00BF2281" w14:paraId="08655C57" w14:textId="77777777" w:rsidTr="00AD4928">
        <w:tc>
          <w:tcPr>
            <w:tcW w:w="1550" w:type="dxa"/>
            <w:vMerge/>
            <w:shd w:val="clear" w:color="auto" w:fill="CCCCCC"/>
            <w:vAlign w:val="center"/>
          </w:tcPr>
          <w:p w14:paraId="0722A0EB" w14:textId="77777777" w:rsidR="00BF2281" w:rsidRDefault="00BF2281" w:rsidP="00AD49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6841303" w14:textId="77777777" w:rsidR="00BF2281" w:rsidRPr="000F54DD" w:rsidRDefault="00BF2281" w:rsidP="00AD4928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3DA4A69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로그인 상태를 해제한다.</w:t>
            </w:r>
          </w:p>
        </w:tc>
      </w:tr>
      <w:tr w:rsidR="00BF2281" w14:paraId="5E1B3845" w14:textId="77777777" w:rsidTr="00AD4928">
        <w:tc>
          <w:tcPr>
            <w:tcW w:w="1550" w:type="dxa"/>
            <w:shd w:val="clear" w:color="auto" w:fill="CCCCCC"/>
            <w:vAlign w:val="center"/>
          </w:tcPr>
          <w:p w14:paraId="33941FF1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49A2C14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3999D8B4" w14:textId="77777777" w:rsidR="00BF2281" w:rsidRPr="000F54DD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 w:rsidRPr="000F54DD"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</w:t>
            </w:r>
          </w:p>
        </w:tc>
      </w:tr>
    </w:tbl>
    <w:p w14:paraId="554AA8D3" w14:textId="77777777" w:rsidR="00BF2281" w:rsidRDefault="00BF2281" w:rsidP="00BF2281"/>
    <w:p w14:paraId="2C3B86DD" w14:textId="77777777" w:rsidR="00BF2281" w:rsidRDefault="00BF2281" w:rsidP="00BF2281">
      <w:pPr>
        <w:pStyle w:val="af"/>
        <w:jc w:val="left"/>
      </w:pPr>
      <w:r>
        <w:rPr>
          <w:rFonts w:hint="eastAsia"/>
          <w:b w:val="0"/>
        </w:rPr>
        <w:t>UC004: 회원탈퇴 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 w:rsidR="00BF2281" w14:paraId="17E9CF4D" w14:textId="77777777" w:rsidTr="00AD4928">
        <w:tc>
          <w:tcPr>
            <w:tcW w:w="1550" w:type="dxa"/>
            <w:shd w:val="clear" w:color="auto" w:fill="CCCCCC"/>
            <w:vAlign w:val="center"/>
          </w:tcPr>
          <w:p w14:paraId="02B18875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FCC9E82" w14:textId="77777777" w:rsidR="00BF2281" w:rsidRDefault="00BF2281" w:rsidP="00AD4928"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계정을 삭제하기 위해 회원 탈퇴를 한다.</w:t>
            </w:r>
          </w:p>
        </w:tc>
      </w:tr>
      <w:tr w:rsidR="00BF2281" w14:paraId="1BD3BE44" w14:textId="77777777" w:rsidTr="00AD4928">
        <w:tc>
          <w:tcPr>
            <w:tcW w:w="1550" w:type="dxa"/>
            <w:shd w:val="clear" w:color="auto" w:fill="CCCCCC"/>
            <w:vAlign w:val="center"/>
          </w:tcPr>
          <w:p w14:paraId="7FC280EE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3D920FF" w14:textId="5C8C7D4B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</w:t>
            </w:r>
          </w:p>
        </w:tc>
      </w:tr>
      <w:tr w:rsidR="00BF2281" w14:paraId="4E96A34B" w14:textId="77777777" w:rsidTr="00AD4928">
        <w:tc>
          <w:tcPr>
            <w:tcW w:w="1550" w:type="dxa"/>
            <w:shd w:val="clear" w:color="auto" w:fill="CCCCCC"/>
            <w:vAlign w:val="center"/>
          </w:tcPr>
          <w:p w14:paraId="2536F233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7F64A8B" w14:textId="2A9ABF88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회원탈퇴 버튼을 누른다.</w:t>
            </w:r>
          </w:p>
        </w:tc>
      </w:tr>
      <w:tr w:rsidR="00BF2281" w14:paraId="412E8094" w14:textId="77777777" w:rsidTr="00AD4928">
        <w:tc>
          <w:tcPr>
            <w:tcW w:w="1550" w:type="dxa"/>
            <w:shd w:val="clear" w:color="auto" w:fill="CCCCCC"/>
            <w:vAlign w:val="center"/>
          </w:tcPr>
          <w:p w14:paraId="04034433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C5C04BD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DB에서 회원정보가 삭제된다.</w:t>
            </w:r>
          </w:p>
        </w:tc>
      </w:tr>
      <w:tr w:rsidR="00BF2281" w14:paraId="62527401" w14:textId="77777777" w:rsidTr="00AD4928">
        <w:tc>
          <w:tcPr>
            <w:tcW w:w="1550" w:type="dxa"/>
            <w:vMerge w:val="restart"/>
            <w:shd w:val="clear" w:color="auto" w:fill="CCCCCC"/>
            <w:vAlign w:val="center"/>
          </w:tcPr>
          <w:p w14:paraId="30079744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E42DBF4" w14:textId="77777777" w:rsidR="00BF2281" w:rsidRDefault="00BF2281" w:rsidP="00AD4928">
            <w:pPr>
              <w:pStyle w:val="af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5FCE7B8" w14:textId="77777777" w:rsidR="00BF2281" w:rsidRDefault="00BF2281" w:rsidP="00AD4928">
            <w:pPr>
              <w:pStyle w:val="af"/>
              <w:jc w:val="both"/>
              <w:rPr>
                <w:rStyle w:val="ae"/>
                <w:rFonts w:cs="Times New Roman"/>
                <w:b w:val="0"/>
                <w:color w:val="000000"/>
              </w:rPr>
            </w:pPr>
            <w:r>
              <w:rPr>
                <w:rStyle w:val="ae"/>
                <w:rFonts w:cs="Times New Roman" w:hint="eastAsia"/>
                <w:b w:val="0"/>
                <w:color w:val="000000"/>
              </w:rPr>
              <w:t>회원탈퇴 버튼을 누른다.</w:t>
            </w:r>
          </w:p>
        </w:tc>
      </w:tr>
      <w:tr w:rsidR="00BF2281" w14:paraId="05B34F34" w14:textId="77777777" w:rsidTr="00AD4928">
        <w:tc>
          <w:tcPr>
            <w:tcW w:w="1550" w:type="dxa"/>
            <w:vMerge/>
            <w:shd w:val="clear" w:color="auto" w:fill="CCCCCC"/>
            <w:vAlign w:val="center"/>
          </w:tcPr>
          <w:p w14:paraId="1039355D" w14:textId="77777777" w:rsidR="00BF2281" w:rsidRDefault="00BF2281" w:rsidP="00AD49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DC0F2F2" w14:textId="77777777" w:rsidR="00BF2281" w:rsidRDefault="00BF2281" w:rsidP="00AD4928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6E3516A9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사용자에게 확인 메시지를 출력한다.</w:t>
            </w:r>
          </w:p>
        </w:tc>
      </w:tr>
      <w:tr w:rsidR="00BF2281" w14:paraId="745FE000" w14:textId="77777777" w:rsidTr="00AD4928">
        <w:tc>
          <w:tcPr>
            <w:tcW w:w="1550" w:type="dxa"/>
            <w:vMerge/>
            <w:shd w:val="clear" w:color="auto" w:fill="CCCCCC"/>
          </w:tcPr>
          <w:p w14:paraId="4AF23078" w14:textId="77777777" w:rsidR="00BF2281" w:rsidRDefault="00BF2281" w:rsidP="00AD49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83A365F" w14:textId="77777777" w:rsidR="00BF2281" w:rsidRDefault="00BF2281" w:rsidP="00AD4928">
            <w:pPr>
              <w:jc w:val="center"/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7C44BEFD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로그인 상태가 해제되고 DB에서 회원정보가 삭제된다.</w:t>
            </w:r>
          </w:p>
        </w:tc>
      </w:tr>
      <w:tr w:rsidR="00BF2281" w14:paraId="63948AEE" w14:textId="77777777" w:rsidTr="00AD4928">
        <w:tc>
          <w:tcPr>
            <w:tcW w:w="1550" w:type="dxa"/>
            <w:shd w:val="clear" w:color="auto" w:fill="CCCCCC"/>
            <w:vAlign w:val="center"/>
          </w:tcPr>
          <w:p w14:paraId="1D215604" w14:textId="77777777" w:rsidR="00BF2281" w:rsidRDefault="00BF2281" w:rsidP="00AD4928"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2ED8E3A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</w:tcPr>
          <w:p w14:paraId="0E761872" w14:textId="77777777" w:rsidR="00BF2281" w:rsidRDefault="00BF2281" w:rsidP="00AD4928">
            <w:pPr>
              <w:rPr>
                <w:rStyle w:val="ae"/>
                <w:rFonts w:ascii="돋움" w:eastAsia="돋움" w:hAnsi="돋움"/>
                <w:color w:val="000000"/>
                <w:szCs w:val="20"/>
              </w:rPr>
            </w:pPr>
            <w:r>
              <w:rPr>
                <w:rStyle w:val="ae"/>
                <w:rFonts w:ascii="돋움" w:eastAsia="돋움" w:hAnsi="돋움" w:hint="eastAsia"/>
                <w:color w:val="000000"/>
                <w:szCs w:val="20"/>
              </w:rPr>
              <w:t>B01→B02→B03</w:t>
            </w:r>
          </w:p>
        </w:tc>
      </w:tr>
    </w:tbl>
    <w:p w14:paraId="54A2AB2B" w14:textId="77777777" w:rsidR="00BF2281" w:rsidRDefault="00BF2281" w:rsidP="00BF2281"/>
    <w:p w14:paraId="722807B8" w14:textId="298B9D52" w:rsidR="004221DF" w:rsidRDefault="004221DF" w:rsidP="004221DF"/>
    <w:p w14:paraId="01D7DB7C" w14:textId="5A9660BE" w:rsidR="00EF412A" w:rsidRPr="00FB5DD2" w:rsidRDefault="00EF412A" w:rsidP="00EF412A">
      <w:pPr>
        <w:pStyle w:val="7"/>
        <w:ind w:leftChars="0" w:hangingChars="350" w:hanging="700"/>
      </w:pPr>
      <w:r>
        <w:t xml:space="preserve">UC005: </w:t>
      </w:r>
      <w:r>
        <w:t>“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옷장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옷의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929"/>
        <w:gridCol w:w="5876"/>
      </w:tblGrid>
      <w:tr w:rsidR="00963AEA" w:rsidRPr="00963AEA" w14:paraId="30EC5F07" w14:textId="77777777" w:rsidTr="009973E9">
        <w:tc>
          <w:tcPr>
            <w:tcW w:w="1511" w:type="dxa"/>
            <w:shd w:val="clear" w:color="auto" w:fill="CCCCCC"/>
            <w:vAlign w:val="center"/>
          </w:tcPr>
          <w:p w14:paraId="510BD99F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6805" w:type="dxa"/>
            <w:gridSpan w:val="2"/>
          </w:tcPr>
          <w:p w14:paraId="4EA87DBB" w14:textId="5E2A06A8" w:rsidR="00EF412A" w:rsidRPr="00963AEA" w:rsidRDefault="00EF412A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color w:val="000000" w:themeColor="text1"/>
              </w:rPr>
              <w:t>“</w:t>
            </w:r>
            <w:r w:rsidRPr="00963AEA">
              <w:rPr>
                <w:rStyle w:val="ae"/>
                <w:rFonts w:hint="eastAsia"/>
                <w:color w:val="000000" w:themeColor="text1"/>
              </w:rPr>
              <w:t>나의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옷장</w:t>
            </w:r>
            <w:r w:rsidRPr="00963AEA">
              <w:rPr>
                <w:rStyle w:val="ae"/>
                <w:color w:val="000000" w:themeColor="text1"/>
              </w:rPr>
              <w:t>”</w:t>
            </w:r>
            <w:r w:rsidRPr="00963AEA">
              <w:rPr>
                <w:rStyle w:val="ae"/>
                <w:rFonts w:hint="eastAsia"/>
                <w:color w:val="000000" w:themeColor="text1"/>
              </w:rPr>
              <w:t>에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새로운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등록한다</w:t>
            </w:r>
            <w:r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7A6063D6" w14:textId="77777777" w:rsidTr="009973E9">
        <w:tc>
          <w:tcPr>
            <w:tcW w:w="1511" w:type="dxa"/>
            <w:shd w:val="clear" w:color="auto" w:fill="CCCCCC"/>
            <w:vAlign w:val="center"/>
          </w:tcPr>
          <w:p w14:paraId="77065F30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963AEA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5" w:type="dxa"/>
            <w:gridSpan w:val="2"/>
          </w:tcPr>
          <w:p w14:paraId="4A7EB7DD" w14:textId="77777777" w:rsidR="00EF412A" w:rsidRPr="00963AEA" w:rsidRDefault="00EF412A" w:rsidP="009973E9">
            <w:pPr>
              <w:tabs>
                <w:tab w:val="left" w:pos="2183"/>
              </w:tabs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</w:tr>
      <w:tr w:rsidR="00963AEA" w:rsidRPr="00963AEA" w14:paraId="5696519A" w14:textId="77777777" w:rsidTr="009973E9">
        <w:tc>
          <w:tcPr>
            <w:tcW w:w="1511" w:type="dxa"/>
            <w:shd w:val="clear" w:color="auto" w:fill="CCCCCC"/>
            <w:vAlign w:val="center"/>
          </w:tcPr>
          <w:p w14:paraId="5EE2FEAE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사전 조건</w:t>
            </w:r>
          </w:p>
        </w:tc>
        <w:tc>
          <w:tcPr>
            <w:tcW w:w="6805" w:type="dxa"/>
            <w:gridSpan w:val="2"/>
          </w:tcPr>
          <w:p w14:paraId="45512F74" w14:textId="15A66F82" w:rsidR="00EF412A" w:rsidRPr="00963AEA" w:rsidRDefault="00410627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color w:val="000000" w:themeColor="text1"/>
              </w:rPr>
              <w:t>“</w:t>
            </w:r>
            <w:r w:rsidRPr="00963AEA">
              <w:rPr>
                <w:rStyle w:val="ae"/>
                <w:rFonts w:hint="eastAsia"/>
                <w:color w:val="000000" w:themeColor="text1"/>
              </w:rPr>
              <w:t>나의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옷장</w:t>
            </w:r>
            <w:r w:rsidRPr="00963AEA">
              <w:rPr>
                <w:rStyle w:val="ae"/>
                <w:color w:val="000000" w:themeColor="text1"/>
              </w:rPr>
              <w:t>”</w:t>
            </w:r>
            <w:r w:rsidRPr="00963AEA">
              <w:rPr>
                <w:rStyle w:val="ae"/>
                <w:rFonts w:hint="eastAsia"/>
                <w:color w:val="000000" w:themeColor="text1"/>
              </w:rPr>
              <w:t>에서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03354"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="00403354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E32">
              <w:rPr>
                <w:rStyle w:val="ae"/>
                <w:rFonts w:hint="eastAsia"/>
                <w:color w:val="000000" w:themeColor="text1"/>
              </w:rPr>
              <w:t>업로드를</w:t>
            </w:r>
            <w:r w:rsidR="00403354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03354" w:rsidRPr="00963AEA">
              <w:rPr>
                <w:rStyle w:val="ae"/>
                <w:rFonts w:hint="eastAsia"/>
                <w:color w:val="000000" w:themeColor="text1"/>
              </w:rPr>
              <w:t>실행한다</w:t>
            </w:r>
            <w:r w:rsidR="00403354"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4520D599" w14:textId="77777777" w:rsidTr="009973E9">
        <w:tc>
          <w:tcPr>
            <w:tcW w:w="1511" w:type="dxa"/>
            <w:shd w:val="clear" w:color="auto" w:fill="CCCCCC"/>
            <w:vAlign w:val="center"/>
          </w:tcPr>
          <w:p w14:paraId="5FC56054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사후 조건</w:t>
            </w:r>
          </w:p>
        </w:tc>
        <w:tc>
          <w:tcPr>
            <w:tcW w:w="6805" w:type="dxa"/>
            <w:gridSpan w:val="2"/>
          </w:tcPr>
          <w:p w14:paraId="320D591F" w14:textId="55FE6047" w:rsidR="00EF412A" w:rsidRPr="00963AEA" w:rsidRDefault="00403354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새로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등록한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E32">
              <w:rPr>
                <w:rStyle w:val="ae"/>
                <w:rFonts w:hint="eastAsia"/>
                <w:color w:val="000000" w:themeColor="text1"/>
              </w:rPr>
              <w:t>옷</w:t>
            </w:r>
            <w:r w:rsidR="00EF4E3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E32">
              <w:rPr>
                <w:rStyle w:val="ae"/>
                <w:rFonts w:hint="eastAsia"/>
                <w:color w:val="000000" w:themeColor="text1"/>
              </w:rPr>
              <w:t>정보</w:t>
            </w:r>
            <w:r w:rsidR="00EF4E3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E32">
              <w:rPr>
                <w:rStyle w:val="ae"/>
                <w:rFonts w:hint="eastAsia"/>
                <w:color w:val="000000" w:themeColor="text1"/>
              </w:rPr>
              <w:t>전체</w:t>
            </w:r>
            <w:r w:rsidR="00EF4E3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E32">
              <w:rPr>
                <w:rStyle w:val="ae"/>
                <w:rFonts w:hint="eastAsia"/>
                <w:color w:val="000000" w:themeColor="text1"/>
              </w:rPr>
              <w:t>목록을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보여준다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4A48C14E" w14:textId="77777777" w:rsidTr="009973E9">
        <w:tc>
          <w:tcPr>
            <w:tcW w:w="1511" w:type="dxa"/>
            <w:vMerge w:val="restart"/>
            <w:shd w:val="clear" w:color="auto" w:fill="CCCCCC"/>
            <w:vAlign w:val="center"/>
          </w:tcPr>
          <w:p w14:paraId="17AF3889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38188D1A" w14:textId="77777777" w:rsidR="00EF412A" w:rsidRPr="00963AEA" w:rsidRDefault="00EF412A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6" w:type="dxa"/>
            <w:shd w:val="clear" w:color="auto" w:fill="auto"/>
          </w:tcPr>
          <w:p w14:paraId="20E9F42A" w14:textId="7485E7BA" w:rsidR="00EF412A" w:rsidRPr="00963AEA" w:rsidRDefault="00EF412A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“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나의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옷장</w:t>
            </w:r>
            <w:r w:rsidRPr="00963AEA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”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에서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옷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4F6D54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업로드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기능을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실행한다</w:t>
            </w:r>
            <w:r w:rsidR="00FF37E1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963AEA" w:rsidRPr="00963AEA" w14:paraId="64F20CBB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642CA334" w14:textId="77777777" w:rsidR="00EF412A" w:rsidRPr="00963AEA" w:rsidRDefault="00EF412A" w:rsidP="009973E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1F7DE1E0" w14:textId="77777777" w:rsidR="00EF412A" w:rsidRPr="00963AEA" w:rsidRDefault="00EF412A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color w:val="000000" w:themeColor="text1"/>
              </w:rPr>
              <w:t xml:space="preserve"> B02</w:t>
            </w:r>
          </w:p>
        </w:tc>
        <w:tc>
          <w:tcPr>
            <w:tcW w:w="5876" w:type="dxa"/>
            <w:shd w:val="clear" w:color="auto" w:fill="auto"/>
          </w:tcPr>
          <w:p w14:paraId="3B4F1C00" w14:textId="30F4F911" w:rsidR="00EF412A" w:rsidRPr="00963AEA" w:rsidRDefault="00FF37E1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사용자로부터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옷의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사진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,</w:t>
            </w:r>
            <w:r w:rsidR="00EF412A" w:rsidRPr="00963AEA">
              <w:rPr>
                <w:rStyle w:val="ae"/>
                <w:color w:val="000000" w:themeColor="text1"/>
              </w:rPr>
              <w:t xml:space="preserve"> </w:t>
            </w:r>
            <w:r w:rsidR="004F6D54">
              <w:rPr>
                <w:rStyle w:val="ae"/>
                <w:rFonts w:hint="eastAsia"/>
                <w:color w:val="000000" w:themeColor="text1"/>
              </w:rPr>
              <w:t>카테고리와</w:t>
            </w:r>
            <w:r w:rsidR="004F6D5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6D54">
              <w:rPr>
                <w:rStyle w:val="ae"/>
                <w:rFonts w:hint="eastAsia"/>
                <w:color w:val="000000" w:themeColor="text1"/>
              </w:rPr>
              <w:t>태그정보</w:t>
            </w:r>
            <w:r w:rsidRPr="00963AEA">
              <w:rPr>
                <w:rStyle w:val="ae"/>
                <w:rFonts w:hint="eastAsia"/>
                <w:color w:val="000000" w:themeColor="text1"/>
              </w:rPr>
              <w:t>를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입력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받는다</w:t>
            </w:r>
            <w:r w:rsidR="00EF412A"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1A71FA2D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34DF4EE1" w14:textId="77777777" w:rsidR="00EF412A" w:rsidRPr="00963AEA" w:rsidRDefault="00EF412A" w:rsidP="009973E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75E1EB9F" w14:textId="77777777" w:rsidR="00EF412A" w:rsidRPr="00963AEA" w:rsidRDefault="00EF412A" w:rsidP="009973E9">
            <w:pPr>
              <w:jc w:val="center"/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6" w:type="dxa"/>
            <w:shd w:val="clear" w:color="auto" w:fill="auto"/>
          </w:tcPr>
          <w:p w14:paraId="77192373" w14:textId="7FBB7056" w:rsidR="00EF412A" w:rsidRPr="00963AEA" w:rsidRDefault="00EF412A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저장을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실행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>하면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>사용자의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30FB3" w:rsidRPr="00963AEA">
              <w:rPr>
                <w:rStyle w:val="ae"/>
                <w:color w:val="000000" w:themeColor="text1"/>
              </w:rPr>
              <w:t>DB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>에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6D54">
              <w:rPr>
                <w:rStyle w:val="ae"/>
                <w:rFonts w:hint="eastAsia"/>
                <w:color w:val="000000" w:themeColor="text1"/>
              </w:rPr>
              <w:t>아이템</w:t>
            </w:r>
            <w:r w:rsidR="00666AA8" w:rsidRPr="00963AEA">
              <w:rPr>
                <w:rStyle w:val="ae"/>
                <w:rFonts w:hint="eastAsia"/>
                <w:color w:val="000000" w:themeColor="text1"/>
              </w:rPr>
              <w:t>을</w:t>
            </w:r>
            <w:r w:rsidR="00666AA8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66AA8" w:rsidRPr="00963AEA">
              <w:rPr>
                <w:rStyle w:val="ae"/>
                <w:rFonts w:hint="eastAsia"/>
                <w:color w:val="000000" w:themeColor="text1"/>
              </w:rPr>
              <w:t>추가한다</w:t>
            </w:r>
            <w:r w:rsidR="00666AA8" w:rsidRPr="00963AEA">
              <w:rPr>
                <w:rStyle w:val="ae"/>
                <w:rFonts w:hint="eastAsia"/>
                <w:color w:val="000000" w:themeColor="text1"/>
              </w:rPr>
              <w:t>.</w:t>
            </w:r>
            <w:r w:rsidR="00B30FB3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</w:p>
        </w:tc>
      </w:tr>
      <w:tr w:rsidR="00963AEA" w:rsidRPr="00963AEA" w14:paraId="15DE29C4" w14:textId="77777777" w:rsidTr="009973E9">
        <w:trPr>
          <w:trHeight w:val="730"/>
        </w:trPr>
        <w:tc>
          <w:tcPr>
            <w:tcW w:w="1511" w:type="dxa"/>
            <w:vMerge w:val="restart"/>
            <w:shd w:val="clear" w:color="auto" w:fill="CCCCCC"/>
            <w:vAlign w:val="center"/>
          </w:tcPr>
          <w:p w14:paraId="21974C84" w14:textId="77777777" w:rsidR="00403354" w:rsidRPr="00963AEA" w:rsidRDefault="00403354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14:paraId="445F3853" w14:textId="77777777" w:rsidR="00403354" w:rsidRPr="00963AEA" w:rsidRDefault="00403354" w:rsidP="009973E9">
            <w:pPr>
              <w:jc w:val="center"/>
              <w:rPr>
                <w:rStyle w:val="ae"/>
                <w:b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E</w:t>
            </w:r>
            <w:r w:rsidRPr="00963AEA">
              <w:rPr>
                <w:rStyle w:val="ae"/>
                <w:color w:val="000000" w:themeColor="text1"/>
              </w:rPr>
              <w:t>01</w:t>
            </w:r>
          </w:p>
        </w:tc>
        <w:tc>
          <w:tcPr>
            <w:tcW w:w="5876" w:type="dxa"/>
            <w:shd w:val="clear" w:color="auto" w:fill="auto"/>
          </w:tcPr>
          <w:p w14:paraId="14008FDD" w14:textId="13BD7CD7" w:rsidR="00403354" w:rsidRPr="00963AEA" w:rsidRDefault="00403354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로그인이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되어있지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않을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749BBE3D" w14:textId="066E251C" w:rsidR="00921322" w:rsidRPr="004F6D54" w:rsidRDefault="00921322" w:rsidP="004F6D54">
            <w:pPr>
              <w:pStyle w:val="af3"/>
              <w:numPr>
                <w:ilvl w:val="0"/>
                <w:numId w:val="33"/>
              </w:numPr>
              <w:ind w:leftChars="0"/>
              <w:rPr>
                <w:rStyle w:val="ae"/>
                <w:bCs/>
                <w:color w:val="000000" w:themeColor="text1"/>
              </w:rPr>
            </w:pPr>
            <w:r w:rsidRPr="00963AEA">
              <w:rPr>
                <w:rStyle w:val="ae"/>
                <w:rFonts w:hint="eastAsia"/>
                <w:bCs/>
                <w:color w:val="000000" w:themeColor="text1"/>
              </w:rPr>
              <w:t>로그인이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>필요한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>서비스라는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>안내창을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>띄워준다</w:t>
            </w:r>
            <w:r w:rsidRPr="00963AEA">
              <w:rPr>
                <w:rStyle w:val="ae"/>
                <w:rFonts w:hint="eastAsia"/>
                <w:bCs/>
                <w:color w:val="000000" w:themeColor="text1"/>
              </w:rPr>
              <w:t>.</w:t>
            </w:r>
            <w:r w:rsidR="00FF37E1" w:rsidRPr="004F6D54">
              <w:rPr>
                <w:rStyle w:val="ae"/>
                <w:rFonts w:hint="eastAsia"/>
                <w:bCs/>
                <w:color w:val="000000" w:themeColor="text1"/>
              </w:rPr>
              <w:t>.</w:t>
            </w:r>
          </w:p>
        </w:tc>
      </w:tr>
      <w:tr w:rsidR="00963AEA" w:rsidRPr="00963AEA" w14:paraId="0B313373" w14:textId="77777777" w:rsidTr="009973E9">
        <w:trPr>
          <w:trHeight w:val="730"/>
        </w:trPr>
        <w:tc>
          <w:tcPr>
            <w:tcW w:w="1511" w:type="dxa"/>
            <w:vMerge/>
            <w:shd w:val="clear" w:color="auto" w:fill="CCCCCC"/>
            <w:vAlign w:val="center"/>
          </w:tcPr>
          <w:p w14:paraId="766C0E79" w14:textId="77777777" w:rsidR="00403354" w:rsidRPr="00963AEA" w:rsidRDefault="00403354" w:rsidP="009973E9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2A7422A8" w14:textId="44A73879" w:rsidR="00403354" w:rsidRPr="00963AEA" w:rsidRDefault="00403354" w:rsidP="009973E9">
            <w:pPr>
              <w:jc w:val="center"/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color w:val="000000" w:themeColor="text1"/>
              </w:rPr>
              <w:t>E02</w:t>
            </w:r>
          </w:p>
        </w:tc>
        <w:tc>
          <w:tcPr>
            <w:tcW w:w="5876" w:type="dxa"/>
            <w:shd w:val="clear" w:color="auto" w:fill="auto"/>
          </w:tcPr>
          <w:p w14:paraId="44BDE278" w14:textId="77777777" w:rsidR="00403354" w:rsidRPr="00963AEA" w:rsidRDefault="00537394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아무런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입력하지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않았을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446253AF" w14:textId="74287096" w:rsidR="00537394" w:rsidRPr="00963AEA" w:rsidRDefault="006C090C" w:rsidP="00537394">
            <w:pPr>
              <w:pStyle w:val="af3"/>
              <w:numPr>
                <w:ilvl w:val="0"/>
                <w:numId w:val="34"/>
              </w:numPr>
              <w:ind w:leftChars="0"/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입력해달라는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경고창을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띄워준다</w:t>
            </w:r>
            <w:r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787008" w:rsidRPr="00963AEA" w14:paraId="5E25E4E0" w14:textId="77777777" w:rsidTr="009973E9">
        <w:tc>
          <w:tcPr>
            <w:tcW w:w="1511" w:type="dxa"/>
            <w:vMerge w:val="restart"/>
            <w:shd w:val="clear" w:color="auto" w:fill="CCCCCC"/>
            <w:vAlign w:val="center"/>
          </w:tcPr>
          <w:p w14:paraId="06F50492" w14:textId="77777777" w:rsidR="00787008" w:rsidRPr="00963AEA" w:rsidRDefault="00787008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시나리오</w:t>
            </w:r>
          </w:p>
        </w:tc>
        <w:tc>
          <w:tcPr>
            <w:tcW w:w="929" w:type="dxa"/>
          </w:tcPr>
          <w:p w14:paraId="00BD09A5" w14:textId="77777777" w:rsidR="00787008" w:rsidRPr="00963AEA" w:rsidRDefault="00787008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6" w:type="dxa"/>
          </w:tcPr>
          <w:p w14:paraId="6F279FAF" w14:textId="77777777" w:rsidR="00787008" w:rsidRPr="00963AEA" w:rsidRDefault="00787008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B01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color w:val="000000" w:themeColor="text1"/>
              </w:rPr>
              <w:t>B02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rFonts w:hint="eastAsia"/>
                <w:color w:val="000000" w:themeColor="text1"/>
              </w:rPr>
              <w:t>B</w:t>
            </w:r>
            <w:r w:rsidRPr="00963AEA">
              <w:rPr>
                <w:rStyle w:val="ae"/>
                <w:color w:val="000000" w:themeColor="text1"/>
              </w:rPr>
              <w:t>03</w:t>
            </w:r>
          </w:p>
        </w:tc>
      </w:tr>
      <w:tr w:rsidR="00787008" w:rsidRPr="00963AEA" w14:paraId="23E79EAE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6ECA44C2" w14:textId="77777777" w:rsidR="00787008" w:rsidRPr="00963AEA" w:rsidRDefault="00787008" w:rsidP="009973E9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60BCA915" w14:textId="172D0483" w:rsidR="00787008" w:rsidRPr="00963AEA" w:rsidRDefault="00787008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</w:t>
            </w:r>
            <w:r w:rsidRPr="00963AEA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6" w:type="dxa"/>
          </w:tcPr>
          <w:p w14:paraId="40AF65F7" w14:textId="298170FB" w:rsidR="00787008" w:rsidRPr="00963AEA" w:rsidRDefault="00787008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B</w:t>
            </w:r>
            <w:r w:rsidRPr="00963AEA">
              <w:rPr>
                <w:rStyle w:val="ae"/>
                <w:color w:val="000000" w:themeColor="text1"/>
              </w:rPr>
              <w:t>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rFonts w:hint="eastAsia"/>
                <w:color w:val="000000" w:themeColor="text1"/>
              </w:rPr>
              <w:t>E</w:t>
            </w:r>
            <w:r w:rsidRPr="00963AEA">
              <w:rPr>
                <w:rStyle w:val="ae"/>
                <w:color w:val="000000" w:themeColor="text1"/>
              </w:rPr>
              <w:t>0</w:t>
            </w:r>
            <w:r>
              <w:rPr>
                <w:rStyle w:val="ae"/>
                <w:color w:val="000000" w:themeColor="text1"/>
              </w:rPr>
              <w:t>1</w:t>
            </w:r>
          </w:p>
        </w:tc>
      </w:tr>
      <w:tr w:rsidR="00787008" w:rsidRPr="00963AEA" w14:paraId="17DA2E61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39B303D7" w14:textId="77777777" w:rsidR="00787008" w:rsidRPr="00963AEA" w:rsidRDefault="00787008" w:rsidP="009973E9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23A71CF5" w14:textId="7B88C51A" w:rsidR="00787008" w:rsidRPr="00963AEA" w:rsidRDefault="00787008" w:rsidP="009973E9">
            <w:pPr>
              <w:rPr>
                <w:rStyle w:val="ae"/>
                <w:rFonts w:hint="eastAsia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</w:t>
            </w:r>
            <w:r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6" w:type="dxa"/>
          </w:tcPr>
          <w:p w14:paraId="5D0EB247" w14:textId="57ED52C9" w:rsidR="00787008" w:rsidRPr="00963AEA" w:rsidRDefault="00787008" w:rsidP="009973E9">
            <w:pPr>
              <w:rPr>
                <w:rStyle w:val="ae"/>
                <w:rFonts w:hint="eastAsia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</w:tr>
    </w:tbl>
    <w:p w14:paraId="07BF4CE9" w14:textId="77777777" w:rsidR="00EF412A" w:rsidRPr="00963AEA" w:rsidRDefault="00EF412A" w:rsidP="00EF412A">
      <w:pPr>
        <w:rPr>
          <w:color w:val="000000" w:themeColor="text1"/>
        </w:rPr>
      </w:pPr>
    </w:p>
    <w:p w14:paraId="6C1F24E8" w14:textId="50F63600" w:rsidR="00EF412A" w:rsidRPr="00963AEA" w:rsidRDefault="00EF412A" w:rsidP="004221DF">
      <w:pPr>
        <w:rPr>
          <w:color w:val="000000" w:themeColor="text1"/>
        </w:rPr>
      </w:pPr>
    </w:p>
    <w:p w14:paraId="77115239" w14:textId="4F50B3F6" w:rsidR="00EF412A" w:rsidRPr="00963AEA" w:rsidRDefault="00EF412A" w:rsidP="00EF412A">
      <w:pPr>
        <w:pStyle w:val="7"/>
        <w:ind w:leftChars="0" w:hangingChars="350" w:hanging="700"/>
        <w:rPr>
          <w:color w:val="000000" w:themeColor="text1"/>
        </w:rPr>
      </w:pPr>
      <w:r w:rsidRPr="00963AEA">
        <w:rPr>
          <w:color w:val="000000" w:themeColor="text1"/>
        </w:rPr>
        <w:t>UC00</w:t>
      </w:r>
      <w:r w:rsidR="00607352" w:rsidRPr="00963AEA">
        <w:rPr>
          <w:color w:val="000000" w:themeColor="text1"/>
        </w:rPr>
        <w:t>6</w:t>
      </w:r>
      <w:r w:rsidRPr="00963AEA">
        <w:rPr>
          <w:color w:val="000000" w:themeColor="text1"/>
        </w:rPr>
        <w:t xml:space="preserve">: </w:t>
      </w:r>
      <w:r w:rsidRPr="00963AEA">
        <w:rPr>
          <w:color w:val="000000" w:themeColor="text1"/>
        </w:rPr>
        <w:t>“</w:t>
      </w:r>
      <w:r w:rsidRPr="00963AEA">
        <w:rPr>
          <w:rFonts w:hint="eastAsia"/>
          <w:color w:val="000000" w:themeColor="text1"/>
        </w:rPr>
        <w:t>나의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옷장</w:t>
      </w:r>
      <w:r w:rsidRPr="00963AEA">
        <w:rPr>
          <w:color w:val="000000" w:themeColor="text1"/>
        </w:rPr>
        <w:t>”</w:t>
      </w:r>
      <w:r w:rsidRPr="00963AEA">
        <w:rPr>
          <w:rFonts w:hint="eastAsia"/>
          <w:color w:val="000000" w:themeColor="text1"/>
        </w:rPr>
        <w:t>에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있는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옷의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정보를</w:t>
      </w:r>
      <w:r w:rsidRPr="00963AEA">
        <w:rPr>
          <w:rFonts w:hint="eastAsia"/>
          <w:color w:val="000000" w:themeColor="text1"/>
        </w:rPr>
        <w:t xml:space="preserve"> </w:t>
      </w:r>
      <w:r w:rsidR="00607352" w:rsidRPr="00963AEA">
        <w:rPr>
          <w:rFonts w:hint="eastAsia"/>
          <w:color w:val="000000" w:themeColor="text1"/>
        </w:rPr>
        <w:t>조회</w:t>
      </w:r>
      <w:r w:rsidRPr="00963AEA">
        <w:rPr>
          <w:rFonts w:hint="eastAsia"/>
          <w:color w:val="000000" w:themeColor="text1"/>
        </w:rPr>
        <w:t>한다</w:t>
      </w:r>
      <w:r w:rsidRPr="00963AEA">
        <w:rPr>
          <w:rFonts w:hint="eastAsia"/>
          <w:color w:val="000000" w:themeColor="text1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929"/>
        <w:gridCol w:w="5876"/>
      </w:tblGrid>
      <w:tr w:rsidR="00963AEA" w:rsidRPr="00963AEA" w14:paraId="761B07CB" w14:textId="77777777" w:rsidTr="009973E9">
        <w:tc>
          <w:tcPr>
            <w:tcW w:w="1511" w:type="dxa"/>
            <w:shd w:val="clear" w:color="auto" w:fill="CCCCCC"/>
            <w:vAlign w:val="center"/>
          </w:tcPr>
          <w:p w14:paraId="6E8C5B0D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6805" w:type="dxa"/>
            <w:gridSpan w:val="2"/>
          </w:tcPr>
          <w:p w14:paraId="198DF5CA" w14:textId="10622370" w:rsidR="00EF412A" w:rsidRPr="00963AEA" w:rsidRDefault="00EF412A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color w:val="000000" w:themeColor="text1"/>
              </w:rPr>
              <w:t>“</w:t>
            </w:r>
            <w:r w:rsidRPr="00963AEA">
              <w:rPr>
                <w:rStyle w:val="ae"/>
                <w:rFonts w:hint="eastAsia"/>
                <w:color w:val="000000" w:themeColor="text1"/>
              </w:rPr>
              <w:t>나의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옷장</w:t>
            </w:r>
            <w:r w:rsidRPr="00963AEA">
              <w:rPr>
                <w:rStyle w:val="ae"/>
                <w:color w:val="000000" w:themeColor="text1"/>
              </w:rPr>
              <w:t>”</w:t>
            </w:r>
            <w:r w:rsidRPr="00963AEA">
              <w:rPr>
                <w:rStyle w:val="ae"/>
                <w:rFonts w:hint="eastAsia"/>
                <w:color w:val="000000" w:themeColor="text1"/>
              </w:rPr>
              <w:t>에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있는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전체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데이터를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분류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없이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조회한다</w:t>
            </w:r>
            <w:r w:rsidR="003B707A"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5DAE429C" w14:textId="77777777" w:rsidTr="009973E9">
        <w:tc>
          <w:tcPr>
            <w:tcW w:w="1511" w:type="dxa"/>
            <w:shd w:val="clear" w:color="auto" w:fill="CCCCCC"/>
            <w:vAlign w:val="center"/>
          </w:tcPr>
          <w:p w14:paraId="0606E68B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963AEA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5" w:type="dxa"/>
            <w:gridSpan w:val="2"/>
          </w:tcPr>
          <w:p w14:paraId="51C71645" w14:textId="77777777" w:rsidR="00EF412A" w:rsidRPr="00963AEA" w:rsidRDefault="00EF412A" w:rsidP="009973E9">
            <w:pPr>
              <w:tabs>
                <w:tab w:val="left" w:pos="2183"/>
              </w:tabs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</w:tr>
      <w:tr w:rsidR="00963AEA" w:rsidRPr="00963AEA" w14:paraId="2BD7CB76" w14:textId="77777777" w:rsidTr="009973E9">
        <w:tc>
          <w:tcPr>
            <w:tcW w:w="1511" w:type="dxa"/>
            <w:shd w:val="clear" w:color="auto" w:fill="CCCCCC"/>
            <w:vAlign w:val="center"/>
          </w:tcPr>
          <w:p w14:paraId="013E49F2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사전 조건</w:t>
            </w:r>
          </w:p>
        </w:tc>
        <w:tc>
          <w:tcPr>
            <w:tcW w:w="6805" w:type="dxa"/>
            <w:gridSpan w:val="2"/>
          </w:tcPr>
          <w:p w14:paraId="4DA77246" w14:textId="44EE5984" w:rsidR="00EF412A" w:rsidRPr="00963AEA" w:rsidRDefault="00FD285F" w:rsidP="009973E9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color w:val="000000" w:themeColor="text1"/>
              </w:rPr>
              <w:t>“</w:t>
            </w:r>
            <w:r w:rsidRPr="00963AEA">
              <w:rPr>
                <w:rStyle w:val="ae"/>
                <w:rFonts w:hint="eastAsia"/>
                <w:color w:val="000000" w:themeColor="text1"/>
              </w:rPr>
              <w:t>나의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옷장</w:t>
            </w:r>
            <w:r w:rsidRPr="00963AEA">
              <w:rPr>
                <w:rStyle w:val="ae"/>
                <w:color w:val="000000" w:themeColor="text1"/>
              </w:rPr>
              <w:t>”</w:t>
            </w:r>
            <w:r w:rsidRPr="00963AEA">
              <w:rPr>
                <w:rStyle w:val="ae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메뉴를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선택한다</w:t>
            </w:r>
            <w:r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70E0CECB" w14:textId="77777777" w:rsidTr="009973E9">
        <w:tc>
          <w:tcPr>
            <w:tcW w:w="1511" w:type="dxa"/>
            <w:shd w:val="clear" w:color="auto" w:fill="CCCCCC"/>
            <w:vAlign w:val="center"/>
          </w:tcPr>
          <w:p w14:paraId="10A53F9E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사후 조건</w:t>
            </w:r>
          </w:p>
        </w:tc>
        <w:tc>
          <w:tcPr>
            <w:tcW w:w="6805" w:type="dxa"/>
            <w:gridSpan w:val="2"/>
          </w:tcPr>
          <w:p w14:paraId="2E864A65" w14:textId="3B962732" w:rsidR="00EF412A" w:rsidRPr="00963AEA" w:rsidRDefault="00EF412A" w:rsidP="009973E9">
            <w:pPr>
              <w:rPr>
                <w:rStyle w:val="ae"/>
                <w:color w:val="000000" w:themeColor="text1"/>
              </w:rPr>
            </w:pPr>
          </w:p>
        </w:tc>
      </w:tr>
      <w:tr w:rsidR="00963AEA" w:rsidRPr="00963AEA" w14:paraId="2684E81D" w14:textId="77777777" w:rsidTr="009973E9">
        <w:tc>
          <w:tcPr>
            <w:tcW w:w="1511" w:type="dxa"/>
            <w:shd w:val="clear" w:color="auto" w:fill="CCCCCC"/>
            <w:vAlign w:val="center"/>
          </w:tcPr>
          <w:p w14:paraId="7B6A343C" w14:textId="77777777" w:rsidR="00EF412A" w:rsidRPr="00963AEA" w:rsidRDefault="00EF412A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3462D09E" w14:textId="77777777" w:rsidR="00EF412A" w:rsidRPr="00963AEA" w:rsidRDefault="00EF412A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6" w:type="dxa"/>
            <w:shd w:val="clear" w:color="auto" w:fill="auto"/>
          </w:tcPr>
          <w:p w14:paraId="4DEA09C0" w14:textId="32949F82" w:rsidR="00EF412A" w:rsidRPr="00963AEA" w:rsidRDefault="00EF412A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“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나의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옷장</w:t>
            </w:r>
            <w:r w:rsidRPr="00963AEA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”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메뉴를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선택하면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현재까지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등록된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사용자의</w:t>
            </w:r>
            <w:r w:rsidR="000C778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옷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정보를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모두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보여준다</w:t>
            </w:r>
            <w:r w:rsidR="00797C5A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6A6D2F" w:rsidRPr="006A6D2F" w14:paraId="30460A44" w14:textId="77777777" w:rsidTr="009973E9">
        <w:trPr>
          <w:trHeight w:val="730"/>
        </w:trPr>
        <w:tc>
          <w:tcPr>
            <w:tcW w:w="1511" w:type="dxa"/>
            <w:vMerge w:val="restart"/>
            <w:shd w:val="clear" w:color="auto" w:fill="CCCCCC"/>
            <w:vAlign w:val="center"/>
          </w:tcPr>
          <w:p w14:paraId="1DD556AF" w14:textId="77777777" w:rsidR="006A6D2F" w:rsidRPr="00963AEA" w:rsidRDefault="006A6D2F" w:rsidP="009973E9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14:paraId="1C6B30BF" w14:textId="77777777" w:rsidR="006A6D2F" w:rsidRPr="00963AEA" w:rsidRDefault="006A6D2F" w:rsidP="009973E9">
            <w:pPr>
              <w:jc w:val="center"/>
              <w:rPr>
                <w:rStyle w:val="ae"/>
                <w:b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E</w:t>
            </w:r>
            <w:r w:rsidRPr="00963AEA">
              <w:rPr>
                <w:rStyle w:val="ae"/>
                <w:color w:val="000000" w:themeColor="text1"/>
              </w:rPr>
              <w:t>01</w:t>
            </w:r>
          </w:p>
        </w:tc>
        <w:tc>
          <w:tcPr>
            <w:tcW w:w="5876" w:type="dxa"/>
            <w:shd w:val="clear" w:color="auto" w:fill="auto"/>
          </w:tcPr>
          <w:p w14:paraId="7696F7D0" w14:textId="77777777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로그인이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되어있지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않을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615C62C5" w14:textId="53C7A9D7" w:rsidR="006A6D2F" w:rsidRPr="00963AEA" w:rsidRDefault="006A6D2F" w:rsidP="007A474C">
            <w:pPr>
              <w:pStyle w:val="af3"/>
              <w:numPr>
                <w:ilvl w:val="0"/>
                <w:numId w:val="35"/>
              </w:numPr>
              <w:ind w:leftChars="0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“</w:t>
            </w:r>
            <w:r>
              <w:rPr>
                <w:rStyle w:val="ae"/>
                <w:rFonts w:hint="eastAsia"/>
                <w:color w:val="000000" w:themeColor="text1"/>
              </w:rPr>
              <w:t>로그인이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서비스입니다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”</w:t>
            </w:r>
            <w:r>
              <w:rPr>
                <w:rStyle w:val="ae"/>
                <w:rFonts w:hint="eastAsia"/>
                <w:color w:val="000000" w:themeColor="text1"/>
              </w:rPr>
              <w:t>라는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A6D2F" w:rsidRPr="00963AEA" w14:paraId="7D7B1A00" w14:textId="77777777" w:rsidTr="006A6D2F">
        <w:trPr>
          <w:trHeight w:val="960"/>
        </w:trPr>
        <w:tc>
          <w:tcPr>
            <w:tcW w:w="1511" w:type="dxa"/>
            <w:vMerge/>
            <w:shd w:val="clear" w:color="auto" w:fill="CCCCCC"/>
            <w:vAlign w:val="center"/>
          </w:tcPr>
          <w:p w14:paraId="277F9022" w14:textId="77777777" w:rsidR="006A6D2F" w:rsidRPr="00963AEA" w:rsidRDefault="006A6D2F" w:rsidP="007A474C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63C925A4" w14:textId="504A7683" w:rsidR="006A6D2F" w:rsidRPr="00963AEA" w:rsidRDefault="006A6D2F" w:rsidP="007A474C">
            <w:pPr>
              <w:jc w:val="center"/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E</w:t>
            </w:r>
            <w:r w:rsidRPr="00963AEA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6" w:type="dxa"/>
            <w:shd w:val="clear" w:color="auto" w:fill="auto"/>
          </w:tcPr>
          <w:p w14:paraId="15B2487E" w14:textId="77777777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등록된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옷이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한가지도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없을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36B5F4BF" w14:textId="2AEFD059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등록된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옷이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없으므로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등록해달라는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</w:t>
            </w:r>
            <w:r w:rsidRPr="00963AEA">
              <w:rPr>
                <w:rStyle w:val="ae"/>
                <w:rFonts w:hint="eastAsia"/>
                <w:color w:val="000000" w:themeColor="text1"/>
              </w:rPr>
              <w:t>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보여준다</w:t>
            </w:r>
            <w:r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A6D2F" w:rsidRPr="00963AEA" w14:paraId="252B0EB4" w14:textId="77777777" w:rsidTr="009973E9">
        <w:tc>
          <w:tcPr>
            <w:tcW w:w="1511" w:type="dxa"/>
            <w:vMerge w:val="restart"/>
            <w:shd w:val="clear" w:color="auto" w:fill="CCCCCC"/>
            <w:vAlign w:val="center"/>
          </w:tcPr>
          <w:p w14:paraId="0A049F5C" w14:textId="77777777" w:rsidR="006A6D2F" w:rsidRPr="00963AEA" w:rsidRDefault="006A6D2F" w:rsidP="007A474C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시나리오</w:t>
            </w:r>
          </w:p>
        </w:tc>
        <w:tc>
          <w:tcPr>
            <w:tcW w:w="929" w:type="dxa"/>
          </w:tcPr>
          <w:p w14:paraId="6E6238ED" w14:textId="77777777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6" w:type="dxa"/>
          </w:tcPr>
          <w:p w14:paraId="492ED841" w14:textId="2DB4281E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B01</w:t>
            </w:r>
          </w:p>
        </w:tc>
      </w:tr>
      <w:tr w:rsidR="006A6D2F" w:rsidRPr="00963AEA" w14:paraId="11EE0E96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7FDFE81A" w14:textId="77777777" w:rsidR="006A6D2F" w:rsidRPr="00963AEA" w:rsidRDefault="006A6D2F" w:rsidP="007A474C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4BD8300C" w14:textId="7B740A18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</w:t>
            </w:r>
            <w:r w:rsidRPr="00963AEA">
              <w:rPr>
                <w:rStyle w:val="ae"/>
                <w:color w:val="000000" w:themeColor="text1"/>
              </w:rPr>
              <w:t>N00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5876" w:type="dxa"/>
          </w:tcPr>
          <w:p w14:paraId="3FB806EA" w14:textId="182E82AC" w:rsidR="006A6D2F" w:rsidRPr="00963AEA" w:rsidRDefault="006A6D2F" w:rsidP="007A474C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B</w:t>
            </w:r>
            <w:r w:rsidRPr="00963AEA">
              <w:rPr>
                <w:rStyle w:val="ae"/>
                <w:color w:val="000000" w:themeColor="text1"/>
              </w:rPr>
              <w:t>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01</w:t>
            </w:r>
          </w:p>
        </w:tc>
      </w:tr>
      <w:tr w:rsidR="006A6D2F" w:rsidRPr="00963AEA" w14:paraId="7C932C86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173114C2" w14:textId="77777777" w:rsidR="006A6D2F" w:rsidRPr="00963AEA" w:rsidRDefault="006A6D2F" w:rsidP="007A474C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50F603BC" w14:textId="6809AF34" w:rsidR="006A6D2F" w:rsidRPr="00963AEA" w:rsidRDefault="006A6D2F" w:rsidP="007A474C">
            <w:pPr>
              <w:rPr>
                <w:rStyle w:val="ae"/>
                <w:rFonts w:hint="eastAsia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</w:t>
            </w:r>
            <w:r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6" w:type="dxa"/>
          </w:tcPr>
          <w:p w14:paraId="08FA120D" w14:textId="1ABD6660" w:rsidR="006A6D2F" w:rsidRPr="00963AEA" w:rsidRDefault="006A6D2F" w:rsidP="007A474C">
            <w:pPr>
              <w:rPr>
                <w:rStyle w:val="ae"/>
                <w:rFonts w:hint="eastAsia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</w:tr>
    </w:tbl>
    <w:p w14:paraId="74B24038" w14:textId="77777777" w:rsidR="00EF412A" w:rsidRPr="00963AEA" w:rsidRDefault="00EF412A" w:rsidP="00EF412A">
      <w:pPr>
        <w:rPr>
          <w:color w:val="000000" w:themeColor="text1"/>
        </w:rPr>
      </w:pPr>
    </w:p>
    <w:p w14:paraId="1082700D" w14:textId="77777777" w:rsidR="00EF412A" w:rsidRPr="00963AEA" w:rsidRDefault="00EF412A" w:rsidP="004221DF">
      <w:pPr>
        <w:rPr>
          <w:color w:val="000000" w:themeColor="text1"/>
        </w:rPr>
      </w:pPr>
    </w:p>
    <w:p w14:paraId="45CE9C48" w14:textId="240A32DB" w:rsidR="007E70C2" w:rsidRPr="00963AEA" w:rsidRDefault="007E70C2" w:rsidP="000C1642">
      <w:pPr>
        <w:rPr>
          <w:color w:val="000000" w:themeColor="text1"/>
        </w:rPr>
      </w:pPr>
    </w:p>
    <w:p w14:paraId="3148BC58" w14:textId="2D35C628" w:rsidR="00533DE6" w:rsidRPr="00963AEA" w:rsidRDefault="00FB5DD2" w:rsidP="00FB5DD2">
      <w:pPr>
        <w:pStyle w:val="7"/>
        <w:ind w:leftChars="0" w:hangingChars="350" w:hanging="700"/>
        <w:rPr>
          <w:color w:val="000000" w:themeColor="text1"/>
        </w:rPr>
      </w:pPr>
      <w:r w:rsidRPr="00963AEA">
        <w:rPr>
          <w:color w:val="000000" w:themeColor="text1"/>
        </w:rPr>
        <w:t xml:space="preserve">UC007: </w:t>
      </w:r>
      <w:r w:rsidRPr="00963AEA">
        <w:rPr>
          <w:color w:val="000000" w:themeColor="text1"/>
        </w:rPr>
        <w:t>“</w:t>
      </w:r>
      <w:r w:rsidRPr="00963AEA">
        <w:rPr>
          <w:rFonts w:hint="eastAsia"/>
          <w:color w:val="000000" w:themeColor="text1"/>
        </w:rPr>
        <w:t>나의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옷장</w:t>
      </w:r>
      <w:r w:rsidRPr="00963AEA">
        <w:rPr>
          <w:color w:val="000000" w:themeColor="text1"/>
        </w:rPr>
        <w:t>”</w:t>
      </w:r>
      <w:r w:rsidRPr="00963AEA">
        <w:rPr>
          <w:rFonts w:hint="eastAsia"/>
          <w:color w:val="000000" w:themeColor="text1"/>
        </w:rPr>
        <w:t>에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있는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옷의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정보를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수정한다</w:t>
      </w:r>
      <w:r w:rsidRPr="00963AEA">
        <w:rPr>
          <w:rFonts w:hint="eastAsia"/>
          <w:color w:val="000000" w:themeColor="text1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929"/>
        <w:gridCol w:w="5876"/>
      </w:tblGrid>
      <w:tr w:rsidR="00963AEA" w:rsidRPr="00963AEA" w14:paraId="56CC7BEE" w14:textId="77777777" w:rsidTr="00D41EEE">
        <w:tc>
          <w:tcPr>
            <w:tcW w:w="1511" w:type="dxa"/>
            <w:shd w:val="clear" w:color="auto" w:fill="CCCCCC"/>
            <w:vAlign w:val="center"/>
          </w:tcPr>
          <w:p w14:paraId="4E6E4FF6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6805" w:type="dxa"/>
            <w:gridSpan w:val="2"/>
          </w:tcPr>
          <w:p w14:paraId="78FE81F5" w14:textId="3CA8ECC9" w:rsidR="00533DE6" w:rsidRPr="00963AEA" w:rsidRDefault="00F41DE0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color w:val="000000" w:themeColor="text1"/>
              </w:rPr>
              <w:t>“</w:t>
            </w:r>
            <w:r w:rsidRPr="00963AEA">
              <w:rPr>
                <w:rStyle w:val="ae"/>
                <w:rFonts w:hint="eastAsia"/>
                <w:color w:val="000000" w:themeColor="text1"/>
              </w:rPr>
              <w:t>나의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옷장</w:t>
            </w:r>
            <w:r w:rsidRPr="00963AEA">
              <w:rPr>
                <w:rStyle w:val="ae"/>
                <w:color w:val="000000" w:themeColor="text1"/>
              </w:rPr>
              <w:t>”</w:t>
            </w:r>
            <w:r w:rsidRPr="00963AEA">
              <w:rPr>
                <w:rStyle w:val="ae"/>
                <w:rFonts w:hint="eastAsia"/>
                <w:color w:val="000000" w:themeColor="text1"/>
              </w:rPr>
              <w:t>에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있는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="00603399" w:rsidRPr="00963AEA">
              <w:rPr>
                <w:rStyle w:val="ae"/>
                <w:rFonts w:hint="eastAsia"/>
                <w:color w:val="000000" w:themeColor="text1"/>
              </w:rPr>
              <w:t>의</w:t>
            </w:r>
            <w:r w:rsidR="00603399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83D8E" w:rsidRPr="00963AEA">
              <w:rPr>
                <w:rStyle w:val="ae"/>
                <w:rFonts w:hint="eastAsia"/>
                <w:color w:val="000000" w:themeColor="text1"/>
              </w:rPr>
              <w:t>정보를</w:t>
            </w:r>
            <w:r w:rsidR="00C83D8E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83D8E" w:rsidRPr="00963AEA">
              <w:rPr>
                <w:rStyle w:val="ae"/>
                <w:rFonts w:hint="eastAsia"/>
                <w:color w:val="000000" w:themeColor="text1"/>
              </w:rPr>
              <w:t>수정한다</w:t>
            </w:r>
            <w:r w:rsidR="00C83D8E"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415570FB" w14:textId="77777777" w:rsidTr="00D41EEE">
        <w:tc>
          <w:tcPr>
            <w:tcW w:w="1511" w:type="dxa"/>
            <w:shd w:val="clear" w:color="auto" w:fill="CCCCCC"/>
            <w:vAlign w:val="center"/>
          </w:tcPr>
          <w:p w14:paraId="7DBB30E6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963AEA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5" w:type="dxa"/>
            <w:gridSpan w:val="2"/>
          </w:tcPr>
          <w:p w14:paraId="114FE6C9" w14:textId="6FE7E08A" w:rsidR="00533DE6" w:rsidRPr="00963AEA" w:rsidRDefault="00533DE6" w:rsidP="00D41EEE">
            <w:pPr>
              <w:tabs>
                <w:tab w:val="left" w:pos="2183"/>
              </w:tabs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</w:tr>
      <w:tr w:rsidR="00963AEA" w:rsidRPr="00963AEA" w14:paraId="227D42B1" w14:textId="77777777" w:rsidTr="00D41EEE">
        <w:tc>
          <w:tcPr>
            <w:tcW w:w="1511" w:type="dxa"/>
            <w:shd w:val="clear" w:color="auto" w:fill="CCCCCC"/>
            <w:vAlign w:val="center"/>
          </w:tcPr>
          <w:p w14:paraId="05DC1D5C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사전 조건</w:t>
            </w:r>
          </w:p>
        </w:tc>
        <w:tc>
          <w:tcPr>
            <w:tcW w:w="6805" w:type="dxa"/>
            <w:gridSpan w:val="2"/>
          </w:tcPr>
          <w:p w14:paraId="685F1388" w14:textId="3357CAC4" w:rsidR="00533DE6" w:rsidRPr="00963AEA" w:rsidRDefault="008014FA" w:rsidP="00D41EEE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수정버튼을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누른다</w:t>
            </w:r>
            <w:r w:rsidR="00D448E0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0760C6A2" w14:textId="77777777" w:rsidTr="00D41EEE">
        <w:tc>
          <w:tcPr>
            <w:tcW w:w="1511" w:type="dxa"/>
            <w:shd w:val="clear" w:color="auto" w:fill="CCCCCC"/>
            <w:vAlign w:val="center"/>
          </w:tcPr>
          <w:p w14:paraId="3A744490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사후 조건</w:t>
            </w:r>
          </w:p>
        </w:tc>
        <w:tc>
          <w:tcPr>
            <w:tcW w:w="6805" w:type="dxa"/>
            <w:gridSpan w:val="2"/>
          </w:tcPr>
          <w:p w14:paraId="19770E00" w14:textId="7AC4580A" w:rsidR="00533DE6" w:rsidRPr="00963AEA" w:rsidRDefault="007C3E39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수정된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정보가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적용된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>사용자의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>전체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>목록을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>보여준다</w:t>
            </w:r>
            <w:r w:rsidR="00533DE6"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77C8E96D" w14:textId="77777777" w:rsidTr="00D41EEE">
        <w:tc>
          <w:tcPr>
            <w:tcW w:w="1511" w:type="dxa"/>
            <w:vMerge w:val="restart"/>
            <w:shd w:val="clear" w:color="auto" w:fill="CCCCCC"/>
            <w:vAlign w:val="center"/>
          </w:tcPr>
          <w:p w14:paraId="26B0E3E9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6B2417D1" w14:textId="77777777" w:rsidR="00533DE6" w:rsidRPr="00963AEA" w:rsidRDefault="00533DE6" w:rsidP="00D41EE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6" w:type="dxa"/>
            <w:shd w:val="clear" w:color="auto" w:fill="auto"/>
          </w:tcPr>
          <w:p w14:paraId="62B29347" w14:textId="027D7714" w:rsidR="00533DE6" w:rsidRPr="00963AEA" w:rsidRDefault="00B32141" w:rsidP="00D41EE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“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나의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옷장</w:t>
            </w:r>
            <w:r w:rsidRPr="00963AEA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”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에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있는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옷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중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하나에서</w:t>
            </w: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E5295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수정</w:t>
            </w:r>
            <w:r w:rsidR="002E5295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E5295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메뉴를</w:t>
            </w:r>
            <w:r w:rsidR="002E5295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E5295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선택한다</w:t>
            </w:r>
            <w:r w:rsidR="002E5295"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963AEA" w:rsidRPr="00963AEA" w14:paraId="5959B039" w14:textId="77777777" w:rsidTr="00D41EEE">
        <w:tc>
          <w:tcPr>
            <w:tcW w:w="1511" w:type="dxa"/>
            <w:vMerge/>
            <w:shd w:val="clear" w:color="auto" w:fill="CCCCCC"/>
            <w:vAlign w:val="center"/>
          </w:tcPr>
          <w:p w14:paraId="71AFE43E" w14:textId="77777777" w:rsidR="00533DE6" w:rsidRPr="00963AEA" w:rsidRDefault="00533DE6" w:rsidP="00D41EEE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03D4233A" w14:textId="77777777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color w:val="000000" w:themeColor="text1"/>
              </w:rPr>
              <w:t xml:space="preserve"> B02</w:t>
            </w:r>
          </w:p>
        </w:tc>
        <w:tc>
          <w:tcPr>
            <w:tcW w:w="5876" w:type="dxa"/>
            <w:shd w:val="clear" w:color="auto" w:fill="auto"/>
          </w:tcPr>
          <w:p w14:paraId="7C580F8E" w14:textId="0D39B773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옷의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사진</w:t>
            </w:r>
            <w:r w:rsidRPr="00963AEA">
              <w:rPr>
                <w:rStyle w:val="ae"/>
                <w:rFonts w:hint="eastAsia"/>
                <w:color w:val="000000" w:themeColor="text1"/>
              </w:rPr>
              <w:t>,</w:t>
            </w:r>
            <w:r w:rsidRPr="00963AEA">
              <w:rPr>
                <w:rStyle w:val="ae"/>
                <w:color w:val="000000" w:themeColor="text1"/>
              </w:rPr>
              <w:t xml:space="preserve"> </w:t>
            </w:r>
            <w:r w:rsidR="005954DA">
              <w:rPr>
                <w:rStyle w:val="ae"/>
                <w:rFonts w:hint="eastAsia"/>
                <w:color w:val="000000" w:themeColor="text1"/>
              </w:rPr>
              <w:t>카테고리</w:t>
            </w:r>
            <w:r w:rsidR="005954DA">
              <w:rPr>
                <w:rStyle w:val="ae"/>
                <w:rFonts w:hint="eastAsia"/>
                <w:color w:val="000000" w:themeColor="text1"/>
              </w:rPr>
              <w:t>,</w:t>
            </w:r>
            <w:r w:rsidR="005954DA">
              <w:rPr>
                <w:rStyle w:val="ae"/>
                <w:color w:val="000000" w:themeColor="text1"/>
              </w:rPr>
              <w:t xml:space="preserve"> </w:t>
            </w:r>
            <w:r w:rsidR="005954DA">
              <w:rPr>
                <w:rStyle w:val="ae"/>
                <w:rFonts w:hint="eastAsia"/>
                <w:color w:val="000000" w:themeColor="text1"/>
              </w:rPr>
              <w:t>태그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>중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>수정하려는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>정보를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291764">
              <w:rPr>
                <w:rStyle w:val="ae"/>
                <w:rFonts w:hint="eastAsia"/>
                <w:color w:val="000000" w:themeColor="text1"/>
              </w:rPr>
              <w:t>수정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>할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>수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06411" w:rsidRPr="00963AEA">
              <w:rPr>
                <w:rStyle w:val="ae"/>
                <w:rFonts w:hint="eastAsia"/>
                <w:color w:val="000000" w:themeColor="text1"/>
              </w:rPr>
              <w:t>있</w:t>
            </w:r>
            <w:r w:rsidR="00786A09">
              <w:rPr>
                <w:rStyle w:val="ae"/>
                <w:rFonts w:hint="eastAsia"/>
                <w:color w:val="000000" w:themeColor="text1"/>
              </w:rPr>
              <w:t>는</w:t>
            </w:r>
            <w:r w:rsidR="00786A0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86A09">
              <w:rPr>
                <w:rStyle w:val="ae"/>
                <w:rFonts w:hint="eastAsia"/>
                <w:color w:val="000000" w:themeColor="text1"/>
              </w:rPr>
              <w:t>페이지를</w:t>
            </w:r>
            <w:r w:rsidR="00786A0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86A09">
              <w:rPr>
                <w:rStyle w:val="ae"/>
                <w:rFonts w:hint="eastAsia"/>
                <w:color w:val="000000" w:themeColor="text1"/>
              </w:rPr>
              <w:t>띄어</w:t>
            </w:r>
            <w:r w:rsidR="00B5582B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86A09">
              <w:rPr>
                <w:rStyle w:val="ae"/>
                <w:rFonts w:hint="eastAsia"/>
                <w:color w:val="000000" w:themeColor="text1"/>
              </w:rPr>
              <w:t>준다</w:t>
            </w:r>
            <w:r w:rsidR="00786A0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3AFF14FD" w14:textId="77777777" w:rsidTr="00D41EEE">
        <w:tc>
          <w:tcPr>
            <w:tcW w:w="1511" w:type="dxa"/>
            <w:vMerge/>
            <w:shd w:val="clear" w:color="auto" w:fill="CCCCCC"/>
            <w:vAlign w:val="center"/>
          </w:tcPr>
          <w:p w14:paraId="60CA5B70" w14:textId="77777777" w:rsidR="00533DE6" w:rsidRPr="00963AEA" w:rsidRDefault="00533DE6" w:rsidP="00D41EEE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4E22C4A2" w14:textId="77777777" w:rsidR="00533DE6" w:rsidRPr="00963AEA" w:rsidRDefault="00533DE6" w:rsidP="00D41EEE">
            <w:pPr>
              <w:jc w:val="center"/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6" w:type="dxa"/>
            <w:shd w:val="clear" w:color="auto" w:fill="auto"/>
          </w:tcPr>
          <w:p w14:paraId="26DE58BD" w14:textId="02518A77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저장을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실행하면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A4755" w:rsidRPr="00963AEA">
              <w:rPr>
                <w:rStyle w:val="ae"/>
                <w:rFonts w:hint="eastAsia"/>
                <w:color w:val="000000" w:themeColor="text1"/>
              </w:rPr>
              <w:t>수정</w:t>
            </w:r>
            <w:r w:rsidR="001B520C">
              <w:rPr>
                <w:rStyle w:val="ae"/>
                <w:rFonts w:hint="eastAsia"/>
                <w:color w:val="000000" w:themeColor="text1"/>
              </w:rPr>
              <w:t>한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데이터를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옷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64197" w:rsidRPr="00963AEA">
              <w:rPr>
                <w:rStyle w:val="ae"/>
                <w:color w:val="000000" w:themeColor="text1"/>
              </w:rPr>
              <w:t>DB</w:t>
            </w:r>
            <w:r w:rsidR="00864197" w:rsidRPr="00963AEA">
              <w:rPr>
                <w:rStyle w:val="ae"/>
                <w:rFonts w:hint="eastAsia"/>
                <w:color w:val="000000" w:themeColor="text1"/>
              </w:rPr>
              <w:t>에서</w:t>
            </w:r>
            <w:r w:rsidR="00864197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64197" w:rsidRPr="00963AEA">
              <w:rPr>
                <w:rStyle w:val="ae"/>
                <w:rFonts w:hint="eastAsia"/>
                <w:color w:val="000000" w:themeColor="text1"/>
              </w:rPr>
              <w:t>업데이트</w:t>
            </w:r>
            <w:r w:rsidR="00864197"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5582B">
              <w:rPr>
                <w:rStyle w:val="ae"/>
                <w:rFonts w:hint="eastAsia"/>
                <w:color w:val="000000" w:themeColor="text1"/>
              </w:rPr>
              <w:t>한다</w:t>
            </w:r>
            <w:r w:rsidR="00B5582B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2D1E38C6" w14:textId="77777777" w:rsidTr="006B001A">
        <w:trPr>
          <w:trHeight w:val="730"/>
        </w:trPr>
        <w:tc>
          <w:tcPr>
            <w:tcW w:w="1511" w:type="dxa"/>
            <w:shd w:val="clear" w:color="auto" w:fill="CCCCCC"/>
            <w:vAlign w:val="center"/>
          </w:tcPr>
          <w:p w14:paraId="66D50EF1" w14:textId="77777777" w:rsidR="00C04755" w:rsidRPr="00963AEA" w:rsidRDefault="00C04755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14:paraId="16AB1602" w14:textId="1F5B3C3A" w:rsidR="00C04755" w:rsidRPr="00963AEA" w:rsidRDefault="00C04755" w:rsidP="00D41EEE">
            <w:pPr>
              <w:jc w:val="center"/>
              <w:rPr>
                <w:rStyle w:val="ae"/>
                <w:b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E</w:t>
            </w:r>
            <w:r w:rsidRPr="00963AEA">
              <w:rPr>
                <w:rStyle w:val="ae"/>
                <w:color w:val="000000" w:themeColor="text1"/>
              </w:rPr>
              <w:t>01</w:t>
            </w:r>
          </w:p>
        </w:tc>
        <w:tc>
          <w:tcPr>
            <w:tcW w:w="5876" w:type="dxa"/>
            <w:shd w:val="clear" w:color="auto" w:fill="auto"/>
          </w:tcPr>
          <w:p w14:paraId="398CE1B0" w14:textId="338DE74E" w:rsidR="00C04755" w:rsidRPr="00963AEA" w:rsidRDefault="00B5582B" w:rsidP="00D41EEE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1EAEA5E0" w14:textId="6CBAE41E" w:rsidR="00C04755" w:rsidRPr="00963AEA" w:rsidRDefault="00C04755" w:rsidP="00EF412A">
            <w:pPr>
              <w:pStyle w:val="af3"/>
              <w:numPr>
                <w:ilvl w:val="0"/>
                <w:numId w:val="31"/>
              </w:numPr>
              <w:ind w:left="1160"/>
              <w:rPr>
                <w:rStyle w:val="ae"/>
                <w:b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입력해달라는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경고문을</w:t>
            </w:r>
            <w:r w:rsidRPr="00963AE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963AEA">
              <w:rPr>
                <w:rStyle w:val="ae"/>
                <w:rFonts w:hint="eastAsia"/>
                <w:color w:val="000000" w:themeColor="text1"/>
              </w:rPr>
              <w:t>띄워준다</w:t>
            </w:r>
            <w:r w:rsidRPr="00963AE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963AEA" w:rsidRPr="00963AEA" w14:paraId="6773E566" w14:textId="77777777" w:rsidTr="00D41EEE">
        <w:tc>
          <w:tcPr>
            <w:tcW w:w="1511" w:type="dxa"/>
            <w:vMerge w:val="restart"/>
            <w:shd w:val="clear" w:color="auto" w:fill="CCCCCC"/>
            <w:vAlign w:val="center"/>
          </w:tcPr>
          <w:p w14:paraId="11F8704E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시나리오</w:t>
            </w:r>
          </w:p>
        </w:tc>
        <w:tc>
          <w:tcPr>
            <w:tcW w:w="929" w:type="dxa"/>
          </w:tcPr>
          <w:p w14:paraId="02F90A13" w14:textId="77777777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6" w:type="dxa"/>
          </w:tcPr>
          <w:p w14:paraId="2704350C" w14:textId="77777777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B01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color w:val="000000" w:themeColor="text1"/>
              </w:rPr>
              <w:t>B02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rFonts w:hint="eastAsia"/>
                <w:color w:val="000000" w:themeColor="text1"/>
              </w:rPr>
              <w:t>B</w:t>
            </w:r>
            <w:r w:rsidRPr="00963AEA">
              <w:rPr>
                <w:rStyle w:val="ae"/>
                <w:color w:val="000000" w:themeColor="text1"/>
              </w:rPr>
              <w:t>03</w:t>
            </w:r>
          </w:p>
        </w:tc>
      </w:tr>
      <w:tr w:rsidR="00963AEA" w:rsidRPr="00963AEA" w14:paraId="11D41EC0" w14:textId="77777777" w:rsidTr="00D41EEE">
        <w:tc>
          <w:tcPr>
            <w:tcW w:w="1511" w:type="dxa"/>
            <w:vMerge/>
            <w:shd w:val="clear" w:color="auto" w:fill="CCCCCC"/>
            <w:vAlign w:val="center"/>
          </w:tcPr>
          <w:p w14:paraId="026873C0" w14:textId="77777777" w:rsidR="00533DE6" w:rsidRPr="00963AEA" w:rsidRDefault="00533DE6" w:rsidP="00D41EEE">
            <w:pPr>
              <w:pStyle w:val="af"/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7C2D44CB" w14:textId="2C63E88F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</w:t>
            </w:r>
            <w:r w:rsidRPr="00963AEA">
              <w:rPr>
                <w:rStyle w:val="ae"/>
                <w:color w:val="000000" w:themeColor="text1"/>
              </w:rPr>
              <w:t>N00</w:t>
            </w:r>
            <w:r w:rsidR="00B5582B"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5876" w:type="dxa"/>
          </w:tcPr>
          <w:p w14:paraId="6FB51ADA" w14:textId="0FDD7E1C" w:rsidR="00533DE6" w:rsidRPr="00963AEA" w:rsidRDefault="00533DE6" w:rsidP="00D41EEE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B</w:t>
            </w:r>
            <w:r w:rsidRPr="00963AEA">
              <w:rPr>
                <w:rStyle w:val="ae"/>
                <w:color w:val="000000" w:themeColor="text1"/>
              </w:rPr>
              <w:t>01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rFonts w:hint="eastAsia"/>
                <w:color w:val="000000" w:themeColor="text1"/>
              </w:rPr>
              <w:t>B</w:t>
            </w:r>
            <w:r w:rsidRPr="00963AEA">
              <w:rPr>
                <w:rStyle w:val="ae"/>
                <w:color w:val="000000" w:themeColor="text1"/>
              </w:rPr>
              <w:t>02</w:t>
            </w:r>
            <w:r w:rsidRPr="00963AEA">
              <w:rPr>
                <w:rStyle w:val="ae"/>
                <w:rFonts w:hint="eastAsia"/>
                <w:color w:val="000000" w:themeColor="text1"/>
              </w:rPr>
              <w:t>→</w:t>
            </w:r>
            <w:r w:rsidRPr="00963AEA">
              <w:rPr>
                <w:rStyle w:val="ae"/>
                <w:rFonts w:hint="eastAsia"/>
                <w:color w:val="000000" w:themeColor="text1"/>
              </w:rPr>
              <w:t>E</w:t>
            </w:r>
            <w:r w:rsidRPr="00963AEA">
              <w:rPr>
                <w:rStyle w:val="ae"/>
                <w:color w:val="000000" w:themeColor="text1"/>
              </w:rPr>
              <w:t>0</w:t>
            </w:r>
            <w:r w:rsidR="00806411" w:rsidRPr="00963AEA">
              <w:rPr>
                <w:rStyle w:val="ae"/>
                <w:color w:val="000000" w:themeColor="text1"/>
              </w:rPr>
              <w:t>1</w:t>
            </w:r>
          </w:p>
        </w:tc>
      </w:tr>
    </w:tbl>
    <w:p w14:paraId="44CEEE42" w14:textId="77777777" w:rsidR="004E41A8" w:rsidRPr="00963AEA" w:rsidRDefault="004E41A8" w:rsidP="000C1642">
      <w:pPr>
        <w:rPr>
          <w:rFonts w:hint="eastAsia"/>
          <w:color w:val="000000" w:themeColor="text1"/>
        </w:rPr>
      </w:pPr>
    </w:p>
    <w:p w14:paraId="519723B5" w14:textId="12A33C7F" w:rsidR="004E41A8" w:rsidRPr="00963AEA" w:rsidRDefault="004E41A8" w:rsidP="004E41A8">
      <w:pPr>
        <w:pStyle w:val="7"/>
        <w:ind w:leftChars="0" w:hangingChars="350" w:hanging="700"/>
        <w:rPr>
          <w:color w:val="000000" w:themeColor="text1"/>
        </w:rPr>
      </w:pPr>
      <w:r w:rsidRPr="00963AEA">
        <w:rPr>
          <w:color w:val="000000" w:themeColor="text1"/>
        </w:rPr>
        <w:t xml:space="preserve">UC008: </w:t>
      </w:r>
      <w:r w:rsidRPr="00963AEA">
        <w:rPr>
          <w:color w:val="000000" w:themeColor="text1"/>
        </w:rPr>
        <w:t>“</w:t>
      </w:r>
      <w:r w:rsidRPr="00963AEA">
        <w:rPr>
          <w:rFonts w:hint="eastAsia"/>
          <w:color w:val="000000" w:themeColor="text1"/>
        </w:rPr>
        <w:t>나의</w:t>
      </w:r>
      <w:r w:rsidRPr="00963AEA">
        <w:rPr>
          <w:rFonts w:hint="eastAsia"/>
          <w:color w:val="000000" w:themeColor="text1"/>
        </w:rPr>
        <w:t xml:space="preserve"> </w:t>
      </w:r>
      <w:r w:rsidRPr="00963AEA">
        <w:rPr>
          <w:rFonts w:hint="eastAsia"/>
          <w:color w:val="000000" w:themeColor="text1"/>
        </w:rPr>
        <w:t>옷장</w:t>
      </w:r>
      <w:r w:rsidRPr="00963AEA">
        <w:rPr>
          <w:color w:val="000000" w:themeColor="text1"/>
        </w:rPr>
        <w:t>”</w:t>
      </w:r>
      <w:r w:rsidRPr="00963AEA">
        <w:rPr>
          <w:rFonts w:hint="eastAsia"/>
          <w:color w:val="000000" w:themeColor="text1"/>
        </w:rPr>
        <w:t>에</w:t>
      </w:r>
      <w:r w:rsidR="00EA711F" w:rsidRPr="00963AEA">
        <w:rPr>
          <w:rFonts w:hint="eastAsia"/>
          <w:color w:val="000000" w:themeColor="text1"/>
        </w:rPr>
        <w:t xml:space="preserve"> </w:t>
      </w:r>
      <w:r w:rsidR="00EA711F" w:rsidRPr="00963AEA">
        <w:rPr>
          <w:rFonts w:hint="eastAsia"/>
          <w:color w:val="000000" w:themeColor="text1"/>
        </w:rPr>
        <w:t>있는</w:t>
      </w:r>
      <w:r w:rsidR="00EA711F" w:rsidRPr="00963AEA">
        <w:rPr>
          <w:rFonts w:hint="eastAsia"/>
          <w:color w:val="000000" w:themeColor="text1"/>
        </w:rPr>
        <w:t xml:space="preserve"> </w:t>
      </w:r>
      <w:r w:rsidR="00EA711F" w:rsidRPr="00963AEA">
        <w:rPr>
          <w:rFonts w:hint="eastAsia"/>
          <w:color w:val="000000" w:themeColor="text1"/>
        </w:rPr>
        <w:t>옷을</w:t>
      </w:r>
      <w:r w:rsidR="00EA711F" w:rsidRPr="00963AEA">
        <w:rPr>
          <w:rFonts w:hint="eastAsia"/>
          <w:color w:val="000000" w:themeColor="text1"/>
        </w:rPr>
        <w:t xml:space="preserve"> </w:t>
      </w:r>
      <w:r w:rsidR="00EA711F" w:rsidRPr="00963AEA">
        <w:rPr>
          <w:rFonts w:hint="eastAsia"/>
          <w:color w:val="000000" w:themeColor="text1"/>
        </w:rPr>
        <w:t>삭제</w:t>
      </w:r>
      <w:r w:rsidRPr="00963AEA">
        <w:rPr>
          <w:rFonts w:hint="eastAsia"/>
          <w:color w:val="000000" w:themeColor="text1"/>
        </w:rPr>
        <w:t>한다</w:t>
      </w:r>
      <w:r w:rsidRPr="00963AEA">
        <w:rPr>
          <w:rFonts w:hint="eastAsia"/>
          <w:color w:val="000000" w:themeColor="text1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929"/>
        <w:gridCol w:w="5876"/>
      </w:tblGrid>
      <w:tr w:rsidR="00963AEA" w:rsidRPr="00963AEA" w14:paraId="4AC82B16" w14:textId="77777777" w:rsidTr="009973E9">
        <w:tc>
          <w:tcPr>
            <w:tcW w:w="1511" w:type="dxa"/>
            <w:shd w:val="clear" w:color="auto" w:fill="CCCCCC"/>
            <w:vAlign w:val="center"/>
          </w:tcPr>
          <w:p w14:paraId="2E41A667" w14:textId="77777777" w:rsidR="00EA711F" w:rsidRPr="00963AEA" w:rsidRDefault="00EA711F" w:rsidP="00EA711F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6805" w:type="dxa"/>
            <w:gridSpan w:val="2"/>
          </w:tcPr>
          <w:p w14:paraId="27999A7B" w14:textId="0BF5EE0F" w:rsidR="00EA711F" w:rsidRPr="00B02CC7" w:rsidRDefault="00EA711F" w:rsidP="00EA711F">
            <w:pPr>
              <w:rPr>
                <w:rStyle w:val="ae"/>
                <w:rFonts w:ascii="돋움" w:eastAsia="돋움" w:hAnsi="돋움"/>
                <w:color w:val="000000" w:themeColor="text1"/>
              </w:rPr>
            </w:pP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 xml:space="preserve">사용자의 </w:t>
            </w:r>
            <w:r w:rsidRPr="00B02CC7">
              <w:rPr>
                <w:rStyle w:val="ae"/>
                <w:rFonts w:ascii="돋움" w:eastAsia="돋움" w:hAnsi="돋움"/>
                <w:color w:val="000000" w:themeColor="text1"/>
              </w:rPr>
              <w:t>“</w:t>
            </w: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나의 옷장</w:t>
            </w:r>
            <w:r w:rsidRPr="00B02CC7">
              <w:rPr>
                <w:rStyle w:val="ae"/>
                <w:rFonts w:ascii="돋움" w:eastAsia="돋움" w:hAnsi="돋움"/>
                <w:color w:val="000000" w:themeColor="text1"/>
              </w:rPr>
              <w:t>”</w:t>
            </w: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에 있는 옷의 정보를 삭제한다.</w:t>
            </w:r>
          </w:p>
        </w:tc>
      </w:tr>
      <w:tr w:rsidR="00963AEA" w:rsidRPr="00963AEA" w14:paraId="16D88686" w14:textId="77777777" w:rsidTr="009973E9">
        <w:tc>
          <w:tcPr>
            <w:tcW w:w="1511" w:type="dxa"/>
            <w:shd w:val="clear" w:color="auto" w:fill="CCCCCC"/>
            <w:vAlign w:val="center"/>
          </w:tcPr>
          <w:p w14:paraId="7C29D2FD" w14:textId="77777777" w:rsidR="00EA711F" w:rsidRPr="00963AEA" w:rsidRDefault="00EA711F" w:rsidP="00EA711F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963AEA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5" w:type="dxa"/>
            <w:gridSpan w:val="2"/>
          </w:tcPr>
          <w:p w14:paraId="6B90389B" w14:textId="77777777" w:rsidR="00EA711F" w:rsidRPr="00B02CC7" w:rsidRDefault="00EA711F" w:rsidP="00EA711F">
            <w:pPr>
              <w:tabs>
                <w:tab w:val="left" w:pos="2183"/>
              </w:tabs>
              <w:rPr>
                <w:rStyle w:val="ae"/>
                <w:rFonts w:ascii="돋움" w:eastAsia="돋움" w:hAnsi="돋움"/>
                <w:color w:val="000000" w:themeColor="text1"/>
              </w:rPr>
            </w:pP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사용자</w:t>
            </w:r>
          </w:p>
        </w:tc>
      </w:tr>
      <w:tr w:rsidR="00963AEA" w:rsidRPr="00963AEA" w14:paraId="3F6BB99B" w14:textId="77777777" w:rsidTr="009973E9">
        <w:tc>
          <w:tcPr>
            <w:tcW w:w="1511" w:type="dxa"/>
            <w:shd w:val="clear" w:color="auto" w:fill="CCCCCC"/>
            <w:vAlign w:val="center"/>
          </w:tcPr>
          <w:p w14:paraId="0BAD9208" w14:textId="77777777" w:rsidR="00EA711F" w:rsidRPr="00963AEA" w:rsidRDefault="00EA711F" w:rsidP="00EA711F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사전 조건</w:t>
            </w:r>
          </w:p>
        </w:tc>
        <w:tc>
          <w:tcPr>
            <w:tcW w:w="6805" w:type="dxa"/>
            <w:gridSpan w:val="2"/>
          </w:tcPr>
          <w:p w14:paraId="1CC7FE19" w14:textId="4905D85E" w:rsidR="00EA711F" w:rsidRPr="00B02CC7" w:rsidRDefault="00E80E61" w:rsidP="00EA711F">
            <w:pPr>
              <w:rPr>
                <w:rStyle w:val="ae"/>
                <w:rFonts w:ascii="돋움" w:eastAsia="돋움" w:hAnsi="돋움"/>
                <w:color w:val="000000" w:themeColor="text1"/>
              </w:rPr>
            </w:pP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삭제 버튼을 누른다</w:t>
            </w:r>
            <w:r w:rsidR="00EA711F"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.</w:t>
            </w:r>
          </w:p>
        </w:tc>
      </w:tr>
      <w:tr w:rsidR="00963AEA" w:rsidRPr="00963AEA" w14:paraId="3B80F13C" w14:textId="77777777" w:rsidTr="009973E9">
        <w:tc>
          <w:tcPr>
            <w:tcW w:w="1511" w:type="dxa"/>
            <w:shd w:val="clear" w:color="auto" w:fill="CCCCCC"/>
            <w:vAlign w:val="center"/>
          </w:tcPr>
          <w:p w14:paraId="22BC55D0" w14:textId="77777777" w:rsidR="00EA711F" w:rsidRPr="00963AEA" w:rsidRDefault="00EA711F" w:rsidP="00EA711F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사후 조건</w:t>
            </w:r>
          </w:p>
        </w:tc>
        <w:tc>
          <w:tcPr>
            <w:tcW w:w="6805" w:type="dxa"/>
            <w:gridSpan w:val="2"/>
          </w:tcPr>
          <w:p w14:paraId="2E34D29F" w14:textId="26EDDB88" w:rsidR="00EA711F" w:rsidRPr="00B02CC7" w:rsidRDefault="009B5448" w:rsidP="00EA711F">
            <w:pPr>
              <w:rPr>
                <w:rStyle w:val="ae"/>
                <w:rFonts w:ascii="돋움" w:eastAsia="돋움" w:hAnsi="돋움"/>
                <w:color w:val="000000" w:themeColor="text1"/>
              </w:rPr>
            </w:pP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업데이트된</w:t>
            </w:r>
            <w:r w:rsidR="00EA711F"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 xml:space="preserve"> 사용자의 전체 옷 목록을 보여준다. </w:t>
            </w:r>
          </w:p>
        </w:tc>
      </w:tr>
      <w:tr w:rsidR="00963AEA" w:rsidRPr="00963AEA" w14:paraId="1515E710" w14:textId="77777777" w:rsidTr="009973E9">
        <w:tc>
          <w:tcPr>
            <w:tcW w:w="1511" w:type="dxa"/>
            <w:vMerge w:val="restart"/>
            <w:shd w:val="clear" w:color="auto" w:fill="CCCCCC"/>
            <w:vAlign w:val="center"/>
          </w:tcPr>
          <w:p w14:paraId="5CB34B9C" w14:textId="77777777" w:rsidR="00EA711F" w:rsidRPr="00963AEA" w:rsidRDefault="00EA711F" w:rsidP="00EA711F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65687E14" w14:textId="24C01592" w:rsidR="00EA711F" w:rsidRPr="00963AEA" w:rsidRDefault="00EA711F" w:rsidP="00EA711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963AE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6" w:type="dxa"/>
            <w:shd w:val="clear" w:color="auto" w:fill="auto"/>
          </w:tcPr>
          <w:p w14:paraId="74B9C05F" w14:textId="383CAAE8" w:rsidR="00EA711F" w:rsidRPr="00B02CC7" w:rsidRDefault="00B02CC7" w:rsidP="00EA711F">
            <w:pPr>
              <w:pStyle w:val="af"/>
              <w:jc w:val="both"/>
              <w:rPr>
                <w:rStyle w:val="ae"/>
                <w:rFonts w:cs="Times New Roman"/>
                <w:b w:val="0"/>
                <w:bCs/>
                <w:color w:val="000000" w:themeColor="text1"/>
                <w:szCs w:val="24"/>
              </w:rPr>
            </w:pPr>
            <w:r w:rsidRPr="00B02CC7">
              <w:rPr>
                <w:rStyle w:val="ae"/>
                <w:rFonts w:hint="eastAsia"/>
                <w:b w:val="0"/>
                <w:bCs/>
                <w:color w:val="000000" w:themeColor="text1"/>
              </w:rPr>
              <w:t>정말로 삭제할 것인지 묻는 경고창을 띄워준다.</w:t>
            </w:r>
          </w:p>
        </w:tc>
      </w:tr>
      <w:tr w:rsidR="00963AEA" w:rsidRPr="00963AEA" w14:paraId="57F809C9" w14:textId="77777777" w:rsidTr="009973E9">
        <w:tc>
          <w:tcPr>
            <w:tcW w:w="1511" w:type="dxa"/>
            <w:vMerge/>
            <w:shd w:val="clear" w:color="auto" w:fill="CCCCCC"/>
            <w:vAlign w:val="center"/>
          </w:tcPr>
          <w:p w14:paraId="157F7534" w14:textId="77777777" w:rsidR="00EA711F" w:rsidRPr="00963AEA" w:rsidRDefault="00EA711F" w:rsidP="00EA711F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55BFFF4A" w14:textId="4BE9165A" w:rsidR="00EA711F" w:rsidRPr="00963AEA" w:rsidRDefault="00EA711F" w:rsidP="00EA711F">
            <w:pPr>
              <w:jc w:val="center"/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color w:val="000000" w:themeColor="text1"/>
              </w:rPr>
              <w:t>B0</w:t>
            </w:r>
            <w:r w:rsidR="00B02CC7"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5876" w:type="dxa"/>
            <w:shd w:val="clear" w:color="auto" w:fill="auto"/>
          </w:tcPr>
          <w:p w14:paraId="41B1AAF3" w14:textId="6FB251F0" w:rsidR="00EA711F" w:rsidRPr="00B02CC7" w:rsidRDefault="000F1EB5" w:rsidP="00EA711F">
            <w:pPr>
              <w:rPr>
                <w:rStyle w:val="ae"/>
                <w:rFonts w:ascii="돋움" w:eastAsia="돋움" w:hAnsi="돋움"/>
                <w:color w:val="000000" w:themeColor="text1"/>
              </w:rPr>
            </w:pP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 xml:space="preserve">확인을 눌렀을 경우 </w:t>
            </w:r>
            <w:r w:rsidR="00665101"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 xml:space="preserve">사용자의 </w:t>
            </w:r>
            <w:r w:rsidR="00665101" w:rsidRPr="00B02CC7">
              <w:rPr>
                <w:rStyle w:val="ae"/>
                <w:rFonts w:ascii="돋움" w:eastAsia="돋움" w:hAnsi="돋움"/>
                <w:color w:val="000000" w:themeColor="text1"/>
              </w:rPr>
              <w:t>“</w:t>
            </w:r>
            <w:r w:rsidR="00665101"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나의 옷장</w:t>
            </w:r>
            <w:r w:rsidR="00665101" w:rsidRPr="00B02CC7">
              <w:rPr>
                <w:rStyle w:val="ae"/>
                <w:rFonts w:ascii="돋움" w:eastAsia="돋움" w:hAnsi="돋움"/>
                <w:color w:val="000000" w:themeColor="text1"/>
              </w:rPr>
              <w:t>”</w:t>
            </w:r>
            <w:r w:rsidR="00665101"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에서 해당 옷의 정보를 삭제한다.</w:t>
            </w:r>
          </w:p>
        </w:tc>
      </w:tr>
      <w:tr w:rsidR="00963AEA" w:rsidRPr="00963AEA" w14:paraId="15353BED" w14:textId="77777777" w:rsidTr="009973E9">
        <w:tc>
          <w:tcPr>
            <w:tcW w:w="1511" w:type="dxa"/>
            <w:shd w:val="clear" w:color="auto" w:fill="CCCCCC"/>
            <w:vAlign w:val="center"/>
          </w:tcPr>
          <w:p w14:paraId="5209FF32" w14:textId="77777777" w:rsidR="00EA711F" w:rsidRPr="00963AEA" w:rsidRDefault="00EA711F" w:rsidP="00EA711F">
            <w:pPr>
              <w:pStyle w:val="af"/>
              <w:rPr>
                <w:color w:val="000000" w:themeColor="text1"/>
              </w:rPr>
            </w:pPr>
            <w:r w:rsidRPr="00963AEA">
              <w:rPr>
                <w:rFonts w:hint="eastAsia"/>
                <w:color w:val="000000" w:themeColor="text1"/>
              </w:rPr>
              <w:t>시나리오</w:t>
            </w:r>
          </w:p>
        </w:tc>
        <w:tc>
          <w:tcPr>
            <w:tcW w:w="929" w:type="dxa"/>
          </w:tcPr>
          <w:p w14:paraId="648FF814" w14:textId="77777777" w:rsidR="00EA711F" w:rsidRPr="00963AEA" w:rsidRDefault="00EA711F" w:rsidP="00EA711F">
            <w:pPr>
              <w:rPr>
                <w:rStyle w:val="ae"/>
                <w:color w:val="000000" w:themeColor="text1"/>
              </w:rPr>
            </w:pPr>
            <w:r w:rsidRPr="00963AEA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6" w:type="dxa"/>
          </w:tcPr>
          <w:p w14:paraId="022D0C15" w14:textId="126CA8CA" w:rsidR="00EA711F" w:rsidRPr="00B02CC7" w:rsidRDefault="00EA711F" w:rsidP="00EA711F">
            <w:pPr>
              <w:rPr>
                <w:rStyle w:val="ae"/>
                <w:rFonts w:ascii="돋움" w:eastAsia="돋움" w:hAnsi="돋움"/>
                <w:color w:val="000000" w:themeColor="text1"/>
              </w:rPr>
            </w:pPr>
            <w:r w:rsidRPr="00B02CC7">
              <w:rPr>
                <w:rStyle w:val="ae"/>
                <w:rFonts w:ascii="돋움" w:eastAsia="돋움" w:hAnsi="돋움" w:hint="eastAsia"/>
                <w:color w:val="000000" w:themeColor="text1"/>
              </w:rPr>
              <w:t>B01→</w:t>
            </w:r>
            <w:r w:rsidRPr="00B02CC7">
              <w:rPr>
                <w:rStyle w:val="ae"/>
                <w:rFonts w:ascii="돋움" w:eastAsia="돋움" w:hAnsi="돋움"/>
                <w:color w:val="000000" w:themeColor="text1"/>
              </w:rPr>
              <w:t>B02</w:t>
            </w:r>
          </w:p>
        </w:tc>
      </w:tr>
    </w:tbl>
    <w:p w14:paraId="28E96B09" w14:textId="77777777" w:rsidR="004E41A8" w:rsidRPr="00302BD1" w:rsidRDefault="004E41A8" w:rsidP="000C1642">
      <w:pPr>
        <w:rPr>
          <w:rFonts w:ascii="돋움" w:eastAsia="돋움" w:hAnsi="돋움"/>
          <w:bCs/>
        </w:rPr>
      </w:pPr>
    </w:p>
    <w:p w14:paraId="2DC260E0" w14:textId="77777777" w:rsidR="0028448D" w:rsidRPr="00302BD1" w:rsidRDefault="0028448D" w:rsidP="00302BD1">
      <w:pPr>
        <w:pStyle w:val="4"/>
      </w:pPr>
      <w:r w:rsidRPr="00302BD1">
        <w:rPr>
          <w:rStyle w:val="ae"/>
          <w:rFonts w:hint="eastAsia"/>
          <w:color w:val="auto"/>
        </w:rPr>
        <w:t>UC009: 옷을 계절, 카테고리별로 조회한다.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28448D" w:rsidRPr="00302BD1" w14:paraId="2C8CE6FD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0B3A22" w14:textId="77777777" w:rsidR="0028448D" w:rsidRPr="00302BD1" w:rsidRDefault="0028448D">
            <w:pPr>
              <w:pStyle w:val="af"/>
              <w:rPr>
                <w:rFonts w:hint="eastAsia"/>
                <w:lang w:eastAsia="ja-JP"/>
              </w:rPr>
            </w:pPr>
            <w:r w:rsidRPr="00302BD1">
              <w:rPr>
                <w:rFonts w:hint="eastAsia"/>
                <w:lang w:eastAsia="ja-JP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EC23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선택한 계절과 카테고리에 해당하는 옷의 목록을 조회한다.</w:t>
            </w:r>
          </w:p>
        </w:tc>
      </w:tr>
      <w:tr w:rsidR="0028448D" w:rsidRPr="00302BD1" w14:paraId="3F5B6441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863D72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관련 액터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0779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</w:t>
            </w:r>
          </w:p>
        </w:tc>
      </w:tr>
      <w:tr w:rsidR="0028448D" w:rsidRPr="00302BD1" w14:paraId="4DFDD01C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21ED67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4F74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로그인을 실행한 후 네비게이션 바에서 나의 옷장을 들어간다.</w:t>
            </w:r>
          </w:p>
        </w:tc>
      </w:tr>
      <w:tr w:rsidR="0028448D" w:rsidRPr="00302BD1" w14:paraId="2CE6EAF7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259A24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13FF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검색한 계절조건과 카테고리에 해당하는 옷의 목록을 보여준다.</w:t>
            </w:r>
          </w:p>
        </w:tc>
      </w:tr>
      <w:tr w:rsidR="0028448D" w:rsidRPr="00302BD1" w14:paraId="7FC9F0AC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1D0CA97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D9EC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b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0F1F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사용자가 원하는 계절과 옷의 카테고리를 선택한다</w:t>
            </w:r>
          </w:p>
        </w:tc>
      </w:tr>
      <w:tr w:rsidR="0028448D" w:rsidRPr="00302BD1" w14:paraId="6531E544" w14:textId="77777777">
        <w:trPr>
          <w:trHeight w:val="3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0394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971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3221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선택한 조건에 해당하는 옷의 목록를 확인한다.</w:t>
            </w:r>
          </w:p>
        </w:tc>
      </w:tr>
      <w:tr w:rsidR="0028448D" w:rsidRPr="00302BD1" w14:paraId="26F477F3" w14:textId="77777777">
        <w:trPr>
          <w:trHeight w:val="698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355445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AA7F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E01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6BEF" w14:textId="77777777" w:rsidR="0028448D" w:rsidRPr="00302BD1" w:rsidRDefault="0028448D">
            <w:pPr>
              <w:pStyle w:val="af"/>
              <w:jc w:val="left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조건에 해당하는 옷이 없을 경우</w:t>
            </w:r>
          </w:p>
          <w:p w14:paraId="23AC603B" w14:textId="77777777" w:rsidR="0028448D" w:rsidRPr="00302BD1" w:rsidRDefault="0028448D" w:rsidP="0028448D">
            <w:pPr>
              <w:pStyle w:val="af"/>
              <w:numPr>
                <w:ilvl w:val="0"/>
                <w:numId w:val="38"/>
              </w:numPr>
              <w:jc w:val="left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/>
                <w:b w:val="0"/>
                <w:color w:val="000000" w:themeColor="text1"/>
                <w:lang w:eastAsia="ja-JP"/>
              </w:rPr>
              <w:t>“</w:t>
            </w: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해당하는 옷이 없습니다</w:t>
            </w:r>
            <w:r w:rsidRPr="00302BD1">
              <w:rPr>
                <w:rStyle w:val="ae"/>
                <w:rFonts w:cs="Times New Roman"/>
                <w:b w:val="0"/>
                <w:color w:val="000000" w:themeColor="text1"/>
                <w:lang w:eastAsia="ja-JP"/>
              </w:rPr>
              <w:t>”</w:t>
            </w: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 xml:space="preserve"> 라는 문구를 띄워준다.</w:t>
            </w:r>
          </w:p>
        </w:tc>
      </w:tr>
      <w:tr w:rsidR="0028448D" w:rsidRPr="00302BD1" w14:paraId="6FD5B820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AA67D1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7BCB" w14:textId="77777777" w:rsidR="0028448D" w:rsidRPr="00302BD1" w:rsidRDefault="0028448D">
            <w:pPr>
              <w:pStyle w:val="af"/>
              <w:jc w:val="left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hint="eastAsia"/>
                <w:color w:val="000000" w:themeColor="text1"/>
                <w:lang w:eastAsia="ja-JP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DD6E" w14:textId="77777777" w:rsidR="0028448D" w:rsidRPr="00302BD1" w:rsidRDefault="0028448D">
            <w:pPr>
              <w:pStyle w:val="af"/>
              <w:jc w:val="left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hint="eastAsia"/>
                <w:color w:val="000000" w:themeColor="text1"/>
                <w:lang w:eastAsia="ja-JP"/>
              </w:rPr>
              <w:t>B01→B02</w:t>
            </w:r>
          </w:p>
        </w:tc>
      </w:tr>
      <w:tr w:rsidR="0028448D" w:rsidRPr="00302BD1" w14:paraId="191EA9BB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846E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63DF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6237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B01→E01</w:t>
            </w:r>
          </w:p>
        </w:tc>
      </w:tr>
    </w:tbl>
    <w:p w14:paraId="486224EE" w14:textId="77777777" w:rsidR="0028448D" w:rsidRPr="00302BD1" w:rsidRDefault="0028448D" w:rsidP="0028448D">
      <w:pPr>
        <w:rPr>
          <w:rFonts w:ascii="돋움" w:eastAsia="돋움" w:hAnsi="돋움" w:hint="eastAsia"/>
          <w:szCs w:val="20"/>
        </w:rPr>
      </w:pPr>
    </w:p>
    <w:p w14:paraId="782F8890" w14:textId="77777777" w:rsidR="0028448D" w:rsidRPr="00302BD1" w:rsidRDefault="0028448D" w:rsidP="0028448D">
      <w:pPr>
        <w:widowControl/>
        <w:wordWrap/>
        <w:autoSpaceDE/>
        <w:autoSpaceDN/>
        <w:jc w:val="left"/>
        <w:rPr>
          <w:rFonts w:ascii="돋움" w:eastAsia="돋움" w:hAnsi="돋움"/>
          <w:szCs w:val="20"/>
        </w:rPr>
        <w:sectPr w:rsidR="0028448D" w:rsidRPr="00302BD1"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5296EECD" w14:textId="77777777" w:rsidR="0028448D" w:rsidRPr="00302BD1" w:rsidRDefault="0028448D" w:rsidP="00302BD1">
      <w:pPr>
        <w:pStyle w:val="4"/>
        <w:rPr>
          <w:rFonts w:hint="eastAsia"/>
        </w:rPr>
      </w:pPr>
      <w:r w:rsidRPr="00302BD1">
        <w:rPr>
          <w:rStyle w:val="ae"/>
          <w:rFonts w:hint="eastAsia"/>
          <w:color w:val="auto"/>
        </w:rPr>
        <w:lastRenderedPageBreak/>
        <w:t>UC010: 옷을 태그별로 조회한다.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28448D" w:rsidRPr="00302BD1" w14:paraId="5DA5F513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541D4C" w14:textId="77777777" w:rsidR="0028448D" w:rsidRPr="00302BD1" w:rsidRDefault="0028448D">
            <w:pPr>
              <w:pStyle w:val="af"/>
              <w:rPr>
                <w:rFonts w:hint="eastAsia"/>
                <w:lang w:eastAsia="ja-JP"/>
              </w:rPr>
            </w:pPr>
            <w:r w:rsidRPr="00302BD1">
              <w:rPr>
                <w:rFonts w:hint="eastAsia"/>
                <w:lang w:eastAsia="ja-JP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9286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선택한 태그에 해당하는 옷의 목록을 조회한다.</w:t>
            </w:r>
          </w:p>
        </w:tc>
      </w:tr>
      <w:tr w:rsidR="0028448D" w:rsidRPr="00302BD1" w14:paraId="0CEC914F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2B7B4F1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관련 액터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4FA1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</w:t>
            </w:r>
          </w:p>
        </w:tc>
      </w:tr>
      <w:tr w:rsidR="0028448D" w:rsidRPr="00302BD1" w14:paraId="78F51267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8F318E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F4B9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로그인을 실행한 후 네비게이션 바에서 나의 옷장을 들어간다.</w:t>
            </w:r>
          </w:p>
        </w:tc>
      </w:tr>
      <w:tr w:rsidR="0028448D" w:rsidRPr="00302BD1" w14:paraId="681A5BA0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CCFF845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CD7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검색한 태그에 해당하는 옷의 목록을 보여준다.</w:t>
            </w:r>
          </w:p>
        </w:tc>
      </w:tr>
      <w:tr w:rsidR="0028448D" w:rsidRPr="00302BD1" w14:paraId="3A35798A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39F9D1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B36D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b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10AC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사용자가 원하는 옷의 태그를 선택한다</w:t>
            </w:r>
          </w:p>
        </w:tc>
      </w:tr>
      <w:tr w:rsidR="0028448D" w:rsidRPr="00302BD1" w14:paraId="514DE1D8" w14:textId="77777777">
        <w:trPr>
          <w:trHeight w:val="3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81EB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E597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E29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선택한 조건에 해당하는 옷의 목록를 확인한다.</w:t>
            </w:r>
          </w:p>
        </w:tc>
      </w:tr>
      <w:tr w:rsidR="0028448D" w:rsidRPr="00302BD1" w14:paraId="1C53B3AE" w14:textId="77777777">
        <w:trPr>
          <w:trHeight w:val="698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3DE0B56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C359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E01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16C2" w14:textId="77777777" w:rsidR="0028448D" w:rsidRPr="00302BD1" w:rsidRDefault="0028448D">
            <w:pPr>
              <w:pStyle w:val="af"/>
              <w:jc w:val="left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조건에 해당하는 옷이 없을 경우</w:t>
            </w:r>
          </w:p>
          <w:p w14:paraId="6EE9D9C1" w14:textId="77777777" w:rsidR="0028448D" w:rsidRPr="00302BD1" w:rsidRDefault="0028448D" w:rsidP="0028448D">
            <w:pPr>
              <w:pStyle w:val="af"/>
              <w:numPr>
                <w:ilvl w:val="0"/>
                <w:numId w:val="39"/>
              </w:numPr>
              <w:jc w:val="left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/>
                <w:b w:val="0"/>
                <w:color w:val="000000" w:themeColor="text1"/>
                <w:lang w:eastAsia="ja-JP"/>
              </w:rPr>
              <w:t>“</w:t>
            </w: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해당하는 옷이 없습니다</w:t>
            </w:r>
            <w:r w:rsidRPr="00302BD1">
              <w:rPr>
                <w:rStyle w:val="ae"/>
                <w:rFonts w:cs="Times New Roman"/>
                <w:b w:val="0"/>
                <w:color w:val="000000" w:themeColor="text1"/>
                <w:lang w:eastAsia="ja-JP"/>
              </w:rPr>
              <w:t>”</w:t>
            </w: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 xml:space="preserve"> 라는 문구를 띄워준다.</w:t>
            </w:r>
          </w:p>
        </w:tc>
      </w:tr>
      <w:tr w:rsidR="0028448D" w:rsidRPr="00302BD1" w14:paraId="2B0FEBE0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20E9B6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BA3E" w14:textId="77777777" w:rsidR="0028448D" w:rsidRPr="00302BD1" w:rsidRDefault="0028448D">
            <w:pPr>
              <w:pStyle w:val="af"/>
              <w:jc w:val="left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hint="eastAsia"/>
                <w:color w:val="000000" w:themeColor="text1"/>
                <w:lang w:eastAsia="ja-JP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AF2C" w14:textId="77777777" w:rsidR="0028448D" w:rsidRPr="00302BD1" w:rsidRDefault="0028448D">
            <w:pPr>
              <w:pStyle w:val="af"/>
              <w:jc w:val="left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hint="eastAsia"/>
                <w:color w:val="000000" w:themeColor="text1"/>
                <w:lang w:eastAsia="ja-JP"/>
              </w:rPr>
              <w:t>B01→B02</w:t>
            </w:r>
          </w:p>
        </w:tc>
      </w:tr>
      <w:tr w:rsidR="0028448D" w:rsidRPr="00302BD1" w14:paraId="6700FE15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8AF64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5FF4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D833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B01→E01</w:t>
            </w:r>
          </w:p>
        </w:tc>
      </w:tr>
    </w:tbl>
    <w:p w14:paraId="2C205880" w14:textId="77777777" w:rsidR="0028448D" w:rsidRPr="00302BD1" w:rsidRDefault="0028448D" w:rsidP="0028448D">
      <w:pPr>
        <w:rPr>
          <w:rFonts w:ascii="돋움" w:eastAsia="돋움" w:hAnsi="돋움" w:hint="eastAsia"/>
          <w:szCs w:val="20"/>
        </w:rPr>
      </w:pPr>
    </w:p>
    <w:p w14:paraId="6FEFFD6A" w14:textId="77777777" w:rsidR="0028448D" w:rsidRPr="00302BD1" w:rsidRDefault="0028448D" w:rsidP="00302BD1">
      <w:pPr>
        <w:pStyle w:val="4"/>
        <w:rPr>
          <w:rFonts w:hint="eastAsia"/>
        </w:rPr>
      </w:pPr>
      <w:r w:rsidRPr="00302BD1">
        <w:rPr>
          <w:rStyle w:val="ae"/>
          <w:rFonts w:hint="eastAsia"/>
          <w:color w:val="000000" w:themeColor="text1"/>
        </w:rPr>
        <w:t>UC011: 날씨 정보를 조회한다.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28448D" w:rsidRPr="00302BD1" w14:paraId="6138DD43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4D9C052" w14:textId="77777777" w:rsidR="0028448D" w:rsidRPr="00302BD1" w:rsidRDefault="0028448D">
            <w:pPr>
              <w:pStyle w:val="af"/>
              <w:rPr>
                <w:rFonts w:hint="eastAsia"/>
                <w:lang w:eastAsia="ja-JP"/>
              </w:rPr>
            </w:pPr>
            <w:r w:rsidRPr="00302BD1">
              <w:rPr>
                <w:rFonts w:hint="eastAsia"/>
                <w:lang w:eastAsia="ja-JP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EA86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기상청의 API를 가져와 홈 화면에서 날씨 정보를 보여준다.</w:t>
            </w:r>
          </w:p>
        </w:tc>
      </w:tr>
      <w:tr w:rsidR="0028448D" w:rsidRPr="00302BD1" w14:paraId="62345216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D8D3139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관련 액터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4867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날씨 API, 사용자</w:t>
            </w:r>
          </w:p>
        </w:tc>
      </w:tr>
      <w:tr w:rsidR="0028448D" w:rsidRPr="00302BD1" w14:paraId="4F12AD8A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3DF874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212E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로그인을 한다.</w:t>
            </w:r>
          </w:p>
        </w:tc>
      </w:tr>
      <w:tr w:rsidR="0028448D" w:rsidRPr="00302BD1" w14:paraId="4C897770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A985A15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E06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기상청으로부터 받아온 날씨를 메인 화면에 보여준다.</w:t>
            </w:r>
          </w:p>
        </w:tc>
      </w:tr>
      <w:tr w:rsidR="0028448D" w:rsidRPr="00302BD1" w14:paraId="2566C25B" w14:textId="77777777">
        <w:trPr>
          <w:trHeight w:val="391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B7D5CF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4309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C23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메인 화면에서 날씨정보를 확인한다.</w:t>
            </w:r>
          </w:p>
        </w:tc>
      </w:tr>
      <w:tr w:rsidR="0028448D" w:rsidRPr="00302BD1" w14:paraId="04D03D6D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3AD3E8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4F1F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E01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46C9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</w:p>
        </w:tc>
      </w:tr>
      <w:tr w:rsidR="0028448D" w:rsidRPr="00302BD1" w14:paraId="7FE99140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D13F1C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FE12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DDC5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</w:t>
            </w:r>
          </w:p>
        </w:tc>
      </w:tr>
    </w:tbl>
    <w:p w14:paraId="3E76376A" w14:textId="77777777" w:rsidR="0028448D" w:rsidRPr="00302BD1" w:rsidRDefault="0028448D" w:rsidP="00302BD1">
      <w:pPr>
        <w:pStyle w:val="4"/>
        <w:rPr>
          <w:rStyle w:val="ae"/>
          <w:rFonts w:hint="eastAsia"/>
        </w:rPr>
      </w:pPr>
      <w:r w:rsidRPr="00302BD1">
        <w:rPr>
          <w:rFonts w:hint="eastAsia"/>
        </w:rPr>
        <w:br w:type="page"/>
      </w:r>
    </w:p>
    <w:p w14:paraId="5838BE64" w14:textId="77777777" w:rsidR="0028448D" w:rsidRPr="00302BD1" w:rsidRDefault="0028448D" w:rsidP="0028448D">
      <w:pPr>
        <w:rPr>
          <w:rFonts w:ascii="돋움" w:eastAsia="돋움" w:hAnsi="돋움" w:hint="eastAsia"/>
          <w:color w:val="000000" w:themeColor="text1"/>
          <w:szCs w:val="20"/>
        </w:rPr>
      </w:pPr>
      <w:r w:rsidRPr="00302BD1">
        <w:rPr>
          <w:rFonts w:ascii="돋움" w:eastAsia="돋움" w:hAnsi="돋움" w:hint="eastAsia"/>
          <w:color w:val="000000" w:themeColor="text1"/>
          <w:szCs w:val="20"/>
        </w:rPr>
        <w:lastRenderedPageBreak/>
        <w:t>UC</w:t>
      </w:r>
      <w:proofErr w:type="gramStart"/>
      <w:r w:rsidRPr="00302BD1">
        <w:rPr>
          <w:rFonts w:ascii="돋움" w:eastAsia="돋움" w:hAnsi="돋움" w:hint="eastAsia"/>
          <w:color w:val="000000" w:themeColor="text1"/>
          <w:szCs w:val="20"/>
        </w:rPr>
        <w:t>012 :</w:t>
      </w:r>
      <w:proofErr w:type="gramEnd"/>
      <w:r w:rsidRPr="00302BD1">
        <w:rPr>
          <w:rFonts w:ascii="돋움" w:eastAsia="돋움" w:hAnsi="돋움" w:hint="eastAsia"/>
          <w:color w:val="000000" w:themeColor="text1"/>
          <w:szCs w:val="20"/>
        </w:rPr>
        <w:t xml:space="preserve"> 날씨 정보에 맞는 옷을 추천해준다.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28448D" w:rsidRPr="00302BD1" w14:paraId="5EE6CB66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ECD6DA" w14:textId="77777777" w:rsidR="0028448D" w:rsidRPr="00302BD1" w:rsidRDefault="0028448D">
            <w:pPr>
              <w:pStyle w:val="af"/>
              <w:rPr>
                <w:rFonts w:hint="eastAsia"/>
                <w:lang w:eastAsia="ja-JP"/>
              </w:rPr>
            </w:pPr>
            <w:r w:rsidRPr="00302BD1">
              <w:rPr>
                <w:rFonts w:hint="eastAsia"/>
                <w:lang w:eastAsia="ja-JP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1879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기온에 맞는 코디 정보를 제공한다.</w:t>
            </w:r>
          </w:p>
        </w:tc>
      </w:tr>
      <w:tr w:rsidR="0028448D" w:rsidRPr="00302BD1" w14:paraId="19BDA23D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715E231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관련 액터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5F58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사용자, 날씨 API</w:t>
            </w:r>
          </w:p>
        </w:tc>
      </w:tr>
      <w:tr w:rsidR="0028448D" w:rsidRPr="00302BD1" w14:paraId="4D07B786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B05CDF6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1B00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홈페이지에 접속을 한다.</w:t>
            </w:r>
          </w:p>
        </w:tc>
      </w:tr>
      <w:tr w:rsidR="0028448D" w:rsidRPr="00302BD1" w14:paraId="16DDE78B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C18786E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EB41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기온에 맞는 코디 정보를 사용자에게 추천해준다.</w:t>
            </w:r>
          </w:p>
        </w:tc>
      </w:tr>
      <w:tr w:rsidR="0028448D" w:rsidRPr="00302BD1" w14:paraId="5B2BC4F8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088B8C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61B7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5384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메인 화면에서 기온에 맞는 코디 정보를 확인한다.</w:t>
            </w:r>
          </w:p>
        </w:tc>
      </w:tr>
      <w:tr w:rsidR="0028448D" w:rsidRPr="00302BD1" w14:paraId="61B2019C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304C04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FAD7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53A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</w:t>
            </w:r>
          </w:p>
        </w:tc>
      </w:tr>
    </w:tbl>
    <w:p w14:paraId="04F498B7" w14:textId="77777777" w:rsidR="0028448D" w:rsidRPr="00302BD1" w:rsidRDefault="0028448D" w:rsidP="0028448D">
      <w:pPr>
        <w:rPr>
          <w:rFonts w:ascii="돋움" w:eastAsia="돋움" w:hAnsi="돋움" w:hint="eastAsia"/>
          <w:szCs w:val="20"/>
        </w:rPr>
      </w:pPr>
    </w:p>
    <w:p w14:paraId="36934C32" w14:textId="77777777" w:rsidR="0028448D" w:rsidRPr="00302BD1" w:rsidRDefault="0028448D" w:rsidP="0028448D">
      <w:pPr>
        <w:rPr>
          <w:rFonts w:ascii="돋움" w:eastAsia="돋움" w:hAnsi="돋움" w:hint="eastAsia"/>
          <w:szCs w:val="20"/>
        </w:rPr>
      </w:pPr>
      <w:r w:rsidRPr="00302BD1">
        <w:rPr>
          <w:rFonts w:ascii="돋움" w:eastAsia="돋움" w:hAnsi="돋움"/>
          <w:szCs w:val="20"/>
        </w:rPr>
        <w:t>‘</w:t>
      </w:r>
    </w:p>
    <w:p w14:paraId="4BDED7FB" w14:textId="77777777" w:rsidR="0028448D" w:rsidRPr="00302BD1" w:rsidRDefault="0028448D" w:rsidP="0028448D">
      <w:pPr>
        <w:rPr>
          <w:rFonts w:ascii="돋움" w:eastAsia="돋움" w:hAnsi="돋움" w:hint="eastAsia"/>
          <w:color w:val="000000" w:themeColor="text1"/>
          <w:szCs w:val="20"/>
        </w:rPr>
      </w:pPr>
      <w:r w:rsidRPr="00302BD1">
        <w:rPr>
          <w:rFonts w:ascii="돋움" w:eastAsia="돋움" w:hAnsi="돋움" w:hint="eastAsia"/>
          <w:szCs w:val="20"/>
        </w:rPr>
        <w:t xml:space="preserve"> </w:t>
      </w:r>
      <w:r w:rsidRPr="00302BD1">
        <w:rPr>
          <w:rFonts w:ascii="돋움" w:eastAsia="돋움" w:hAnsi="돋움" w:hint="eastAsia"/>
          <w:color w:val="000000" w:themeColor="text1"/>
          <w:szCs w:val="20"/>
        </w:rPr>
        <w:t>UC</w:t>
      </w:r>
      <w:proofErr w:type="gramStart"/>
      <w:r w:rsidRPr="00302BD1">
        <w:rPr>
          <w:rFonts w:ascii="돋움" w:eastAsia="돋움" w:hAnsi="돋움" w:hint="eastAsia"/>
          <w:color w:val="000000" w:themeColor="text1"/>
          <w:szCs w:val="20"/>
        </w:rPr>
        <w:t>013 :</w:t>
      </w:r>
      <w:proofErr w:type="gramEnd"/>
      <w:r w:rsidRPr="00302BD1">
        <w:rPr>
          <w:rFonts w:ascii="돋움" w:eastAsia="돋움" w:hAnsi="돋움" w:hint="eastAsia"/>
          <w:color w:val="000000" w:themeColor="text1"/>
          <w:szCs w:val="20"/>
        </w:rPr>
        <w:t xml:space="preserve"> 나의 코디를 생성한다.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28448D" w:rsidRPr="00302BD1" w14:paraId="577E9BC9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108C67" w14:textId="77777777" w:rsidR="0028448D" w:rsidRPr="00302BD1" w:rsidRDefault="0028448D">
            <w:pPr>
              <w:pStyle w:val="af"/>
              <w:rPr>
                <w:rFonts w:hint="eastAsia"/>
                <w:lang w:eastAsia="ja-JP"/>
              </w:rPr>
            </w:pPr>
            <w:r w:rsidRPr="00302BD1">
              <w:rPr>
                <w:rFonts w:hint="eastAsia"/>
                <w:lang w:eastAsia="ja-JP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2B8C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나의 옷장에 있는 옷을 조합하여 나의 코디를 생성한다.</w:t>
            </w:r>
          </w:p>
        </w:tc>
      </w:tr>
      <w:tr w:rsidR="0028448D" w:rsidRPr="00302BD1" w14:paraId="579AC65B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2B46A9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관련 액터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96AA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</w:t>
            </w:r>
          </w:p>
        </w:tc>
      </w:tr>
      <w:tr w:rsidR="0028448D" w:rsidRPr="00302BD1" w14:paraId="7E56DD2C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B87FA7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0768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로그인을 한 후, 상단 탭의 나의 코디를 클릭한다.</w:t>
            </w:r>
          </w:p>
        </w:tc>
      </w:tr>
      <w:tr w:rsidR="0028448D" w:rsidRPr="00302BD1" w14:paraId="369518E4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56FCA42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27C3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생성한 코디를 나의 코디 목록에 추가한 후 사용자에게 보여준다.</w:t>
            </w:r>
          </w:p>
        </w:tc>
      </w:tr>
      <w:tr w:rsidR="0028448D" w:rsidRPr="00302BD1" w14:paraId="623F9993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E8AD63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582D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C71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나의 코디 추가를 클릭한다.</w:t>
            </w:r>
          </w:p>
        </w:tc>
      </w:tr>
      <w:tr w:rsidR="0028448D" w:rsidRPr="00302BD1" w14:paraId="7742A01E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8407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E266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4570" w14:textId="77777777" w:rsidR="0028448D" w:rsidRPr="00302BD1" w:rsidRDefault="0028448D">
            <w:pPr>
              <w:ind w:left="200" w:hangingChars="100" w:hanging="200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원하는 계절, 카테고리, 태그에 해당하는 옷들을 나의 옷장에서 조회한다.</w:t>
            </w:r>
          </w:p>
        </w:tc>
      </w:tr>
      <w:tr w:rsidR="0028448D" w:rsidRPr="00302BD1" w14:paraId="69F0B63B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9536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0B44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F097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분류된 옷들 중 원하는 옷들을 코디에 추가한다.</w:t>
            </w:r>
          </w:p>
        </w:tc>
      </w:tr>
      <w:tr w:rsidR="0028448D" w:rsidRPr="00302BD1" w14:paraId="4E7ED6D8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BEC6B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AFCB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B04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E04D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원하는 옷을 모두 고르고 코디의 설명을 작성한 후, 등록 버튼을 눌러 코디를 저장한다,</w:t>
            </w:r>
          </w:p>
        </w:tc>
      </w:tr>
      <w:tr w:rsidR="0028448D" w:rsidRPr="00302BD1" w14:paraId="63FB362C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04F375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CB4A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000000" w:themeColor="text1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E01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C0E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사용자가 선택한 옷이 하나도 없는 경우</w:t>
            </w:r>
          </w:p>
          <w:p w14:paraId="2F7CDB70" w14:textId="77777777" w:rsidR="0028448D" w:rsidRPr="00302BD1" w:rsidRDefault="0028448D" w:rsidP="0028448D">
            <w:pPr>
              <w:pStyle w:val="af"/>
              <w:numPr>
                <w:ilvl w:val="0"/>
                <w:numId w:val="40"/>
              </w:numPr>
              <w:jc w:val="both"/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000000" w:themeColor="text1"/>
                <w:lang w:eastAsia="ja-JP"/>
              </w:rPr>
              <w:t>사용자가 옷을 추가해달라는 경고 메시지를 출력한다,</w:t>
            </w:r>
          </w:p>
        </w:tc>
      </w:tr>
      <w:tr w:rsidR="0028448D" w:rsidRPr="00302BD1" w14:paraId="5ECE2742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11B3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C018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E02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17CE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사용자가 생성하려는 코디가 다른 코디와 옷이 전부 동일한 경우</w:t>
            </w:r>
          </w:p>
          <w:p w14:paraId="08A937CB" w14:textId="77777777" w:rsidR="0028448D" w:rsidRPr="00302BD1" w:rsidRDefault="0028448D" w:rsidP="0028448D">
            <w:pPr>
              <w:pStyle w:val="af3"/>
              <w:numPr>
                <w:ilvl w:val="0"/>
                <w:numId w:val="41"/>
              </w:numPr>
              <w:ind w:leftChars="0" w:left="400" w:hanging="400"/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코디가 중복되었다는 경고 메시지를 출력한다.</w:t>
            </w:r>
          </w:p>
        </w:tc>
      </w:tr>
      <w:tr w:rsidR="0028448D" w:rsidRPr="00302BD1" w14:paraId="30170871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5C4F7E1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319B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9FF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B01→B02→B03→B04</w:t>
            </w:r>
          </w:p>
        </w:tc>
      </w:tr>
      <w:tr w:rsidR="0028448D" w:rsidRPr="00302BD1" w14:paraId="07C16AF8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B917E" w14:textId="77777777" w:rsidR="0028448D" w:rsidRPr="00302BD1" w:rsidRDefault="0028448D">
            <w:pPr>
              <w:widowControl/>
              <w:wordWrap/>
              <w:autoSpaceDE/>
              <w:autoSpaceDN/>
              <w:spacing w:beforeAutospacing="1" w:afterAutospacing="1"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82B1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3C6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B01→B02→B03→B04→E01</w:t>
            </w:r>
          </w:p>
        </w:tc>
      </w:tr>
      <w:tr w:rsidR="0028448D" w:rsidRPr="00302BD1" w14:paraId="23F2E8A5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5F46" w14:textId="77777777" w:rsidR="0028448D" w:rsidRPr="00302BD1" w:rsidRDefault="0028448D">
            <w:pPr>
              <w:widowControl/>
              <w:wordWrap/>
              <w:autoSpaceDE/>
              <w:autoSpaceDN/>
              <w:spacing w:beforeAutospacing="1" w:afterAutospacing="1"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B63A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SN003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B8F2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000000" w:themeColor="text1"/>
                <w:szCs w:val="20"/>
                <w:lang w:eastAsia="ja-JP"/>
              </w:rPr>
              <w:t>B01→B02→B03→B04→E02</w:t>
            </w:r>
          </w:p>
        </w:tc>
      </w:tr>
    </w:tbl>
    <w:p w14:paraId="38D3B56B" w14:textId="77777777" w:rsidR="0028448D" w:rsidRPr="00302BD1" w:rsidRDefault="0028448D" w:rsidP="0028448D">
      <w:pPr>
        <w:widowControl/>
        <w:wordWrap/>
        <w:autoSpaceDE/>
        <w:autoSpaceDN/>
        <w:jc w:val="left"/>
        <w:rPr>
          <w:rFonts w:ascii="돋움" w:eastAsia="돋움" w:hAnsi="돋움"/>
          <w:szCs w:val="20"/>
        </w:rPr>
        <w:sectPr w:rsidR="0028448D" w:rsidRPr="00302BD1"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2CE39B8B" w14:textId="77777777" w:rsidR="0028448D" w:rsidRPr="00302BD1" w:rsidRDefault="0028448D" w:rsidP="0028448D">
      <w:pPr>
        <w:widowControl/>
        <w:wordWrap/>
        <w:autoSpaceDE/>
        <w:jc w:val="left"/>
        <w:rPr>
          <w:rFonts w:ascii="돋움" w:eastAsia="돋움" w:hAnsi="돋움" w:hint="eastAsia"/>
          <w:bCs/>
          <w:szCs w:val="20"/>
        </w:rPr>
      </w:pPr>
      <w:r w:rsidRPr="00302BD1">
        <w:rPr>
          <w:rFonts w:ascii="돋움" w:eastAsia="돋움" w:hAnsi="돋움" w:cs="굴림" w:hint="eastAsia"/>
          <w:kern w:val="0"/>
          <w:szCs w:val="20"/>
        </w:rPr>
        <w:br w:type="page"/>
      </w:r>
    </w:p>
    <w:p w14:paraId="32D2FCE3" w14:textId="77777777" w:rsidR="0028448D" w:rsidRPr="00302BD1" w:rsidRDefault="0028448D" w:rsidP="00302BD1">
      <w:pPr>
        <w:pStyle w:val="4"/>
        <w:rPr>
          <w:rFonts w:hint="eastAsia"/>
        </w:rPr>
      </w:pPr>
      <w:r w:rsidRPr="00302BD1">
        <w:rPr>
          <w:rFonts w:hint="eastAsia"/>
        </w:rPr>
        <w:lastRenderedPageBreak/>
        <w:t>ID: UC</w:t>
      </w:r>
      <w:proofErr w:type="gramStart"/>
      <w:r w:rsidRPr="00302BD1">
        <w:rPr>
          <w:rFonts w:hint="eastAsia"/>
        </w:rPr>
        <w:t>0014 :</w:t>
      </w:r>
      <w:proofErr w:type="gramEnd"/>
      <w:r w:rsidRPr="00302BD1">
        <w:rPr>
          <w:rFonts w:hint="eastAsia"/>
        </w:rPr>
        <w:t xml:space="preserve"> 나의 코디를 조회한다.</w:t>
      </w:r>
    </w:p>
    <w:p w14:paraId="633C5EB0" w14:textId="77777777" w:rsidR="0028448D" w:rsidRPr="00302BD1" w:rsidRDefault="0028448D" w:rsidP="0028448D">
      <w:pPr>
        <w:rPr>
          <w:rFonts w:ascii="돋움" w:eastAsia="돋움" w:hAnsi="돋움" w:hint="eastAsia"/>
          <w:szCs w:val="20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28448D" w:rsidRPr="00302BD1" w14:paraId="407DAFB2" w14:textId="77777777">
        <w:trPr>
          <w:trHeight w:val="39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09780E" w14:textId="77777777" w:rsidR="0028448D" w:rsidRPr="00302BD1" w:rsidRDefault="0028448D">
            <w:pPr>
              <w:pStyle w:val="af"/>
              <w:rPr>
                <w:rFonts w:hint="eastAsia"/>
                <w:lang w:eastAsia="ja-JP"/>
              </w:rPr>
            </w:pPr>
            <w:r w:rsidRPr="00302BD1">
              <w:rPr>
                <w:rFonts w:hint="eastAsia"/>
                <w:lang w:eastAsia="ja-JP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7D10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사용자가 생성한 나의 코디를 조회한다.</w:t>
            </w:r>
          </w:p>
        </w:tc>
      </w:tr>
      <w:tr w:rsidR="0028448D" w:rsidRPr="00302BD1" w14:paraId="3E54DBD0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CA1442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관련 액터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0496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사용자</w:t>
            </w:r>
          </w:p>
        </w:tc>
      </w:tr>
      <w:tr w:rsidR="0028448D" w:rsidRPr="00302BD1" w14:paraId="3DE801FB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88194ED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242E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로그인을 한 후, 상단 탭의 나의 코디를 클릭한다.</w:t>
            </w:r>
          </w:p>
        </w:tc>
      </w:tr>
      <w:tr w:rsidR="0028448D" w:rsidRPr="00302BD1" w14:paraId="761BD0B4" w14:textId="77777777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A0CB09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CB60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사용자의 코디 목록을 보여준다.</w:t>
            </w:r>
          </w:p>
        </w:tc>
      </w:tr>
      <w:tr w:rsidR="0028448D" w:rsidRPr="00302BD1" w14:paraId="6D308A4B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4227763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DD51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auto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49CA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>로그인을 한 후, 나의 코디를 클릭한다</w:t>
            </w:r>
          </w:p>
        </w:tc>
      </w:tr>
      <w:tr w:rsidR="0028448D" w:rsidRPr="00302BD1" w14:paraId="5D5D1A6E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65D1F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7476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92A3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등록한 모든 코디 목록을 조회한다.</w:t>
            </w:r>
          </w:p>
        </w:tc>
      </w:tr>
      <w:tr w:rsidR="0028448D" w:rsidRPr="00302BD1" w14:paraId="4E95C02B" w14:textId="77777777">
        <w:trPr>
          <w:trHeight w:val="73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7CBD609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FC93" w14:textId="77777777" w:rsidR="0028448D" w:rsidRPr="00302BD1" w:rsidRDefault="0028448D">
            <w:pPr>
              <w:pStyle w:val="af"/>
              <w:rPr>
                <w:rStyle w:val="ae"/>
                <w:rFonts w:cs="Times New Roman" w:hint="eastAsia"/>
                <w:b w:val="0"/>
                <w:color w:val="auto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>E01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5D0F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>등록된 코디가 없는 경우</w:t>
            </w:r>
          </w:p>
          <w:p w14:paraId="7DDAD120" w14:textId="77777777" w:rsidR="0028448D" w:rsidRPr="00302BD1" w:rsidRDefault="0028448D">
            <w:pPr>
              <w:pStyle w:val="af"/>
              <w:jc w:val="both"/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</w:pP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 xml:space="preserve"> -1. </w:t>
            </w:r>
            <w:r w:rsidRPr="00302BD1">
              <w:rPr>
                <w:rStyle w:val="ae"/>
                <w:rFonts w:cs="Times New Roman"/>
                <w:b w:val="0"/>
                <w:color w:val="auto"/>
                <w:lang w:eastAsia="ja-JP"/>
              </w:rPr>
              <w:t>“</w:t>
            </w: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>등록된 코디가 없습니다</w:t>
            </w:r>
            <w:r w:rsidRPr="00302BD1">
              <w:rPr>
                <w:rStyle w:val="ae"/>
                <w:rFonts w:cs="Times New Roman"/>
                <w:b w:val="0"/>
                <w:color w:val="auto"/>
                <w:lang w:eastAsia="ja-JP"/>
              </w:rPr>
              <w:t>”</w:t>
            </w:r>
            <w:r w:rsidRPr="00302BD1">
              <w:rPr>
                <w:rStyle w:val="ae"/>
                <w:rFonts w:cs="Times New Roman" w:hint="eastAsia"/>
                <w:b w:val="0"/>
                <w:color w:val="auto"/>
                <w:lang w:eastAsia="ja-JP"/>
              </w:rPr>
              <w:t>를 화면에 출력한다</w:t>
            </w:r>
          </w:p>
        </w:tc>
      </w:tr>
      <w:tr w:rsidR="0028448D" w:rsidRPr="00302BD1" w14:paraId="774C4223" w14:textId="77777777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FA2216" w14:textId="77777777" w:rsidR="0028448D" w:rsidRPr="00302BD1" w:rsidRDefault="0028448D">
            <w:pPr>
              <w:pStyle w:val="af"/>
              <w:rPr>
                <w:rFonts w:hint="eastAsia"/>
              </w:rPr>
            </w:pPr>
            <w:r w:rsidRPr="00302BD1">
              <w:rPr>
                <w:rFonts w:hint="eastAsia"/>
                <w:lang w:eastAsia="ja-JP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987B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auto"/>
                <w:szCs w:val="20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9580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 xml:space="preserve">B01 </w:t>
            </w:r>
            <w:r w:rsidRPr="00302BD1">
              <w:rPr>
                <w:rStyle w:val="ae"/>
                <w:rFonts w:ascii="돋움" w:eastAsia="돋움" w:hAnsi="돋움"/>
                <w:color w:val="auto"/>
                <w:szCs w:val="20"/>
                <w:lang w:eastAsia="ja-JP"/>
              </w:rPr>
              <w:sym w:font="Wingdings" w:char="F0E0"/>
            </w: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 xml:space="preserve"> B02</w:t>
            </w:r>
          </w:p>
        </w:tc>
      </w:tr>
      <w:tr w:rsidR="0028448D" w:rsidRPr="00302BD1" w14:paraId="28C0F0C1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3578" w14:textId="77777777" w:rsidR="0028448D" w:rsidRPr="00302BD1" w:rsidRDefault="0028448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2711" w14:textId="77777777" w:rsidR="0028448D" w:rsidRPr="00302BD1" w:rsidRDefault="0028448D">
            <w:pPr>
              <w:jc w:val="center"/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>SN002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954A" w14:textId="77777777" w:rsidR="0028448D" w:rsidRPr="00302BD1" w:rsidRDefault="0028448D">
            <w:pPr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</w:pP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 xml:space="preserve">B01 </w:t>
            </w:r>
            <w:r w:rsidRPr="00302BD1">
              <w:rPr>
                <w:rStyle w:val="ae"/>
                <w:rFonts w:ascii="돋움" w:eastAsia="돋움" w:hAnsi="돋움"/>
                <w:color w:val="auto"/>
                <w:szCs w:val="20"/>
                <w:lang w:eastAsia="ja-JP"/>
              </w:rPr>
              <w:sym w:font="Wingdings" w:char="F0E0"/>
            </w:r>
            <w:r w:rsidRPr="00302BD1">
              <w:rPr>
                <w:rStyle w:val="ae"/>
                <w:rFonts w:ascii="돋움" w:eastAsia="돋움" w:hAnsi="돋움" w:hint="eastAsia"/>
                <w:color w:val="auto"/>
                <w:szCs w:val="20"/>
                <w:lang w:eastAsia="ja-JP"/>
              </w:rPr>
              <w:t xml:space="preserve"> E01</w:t>
            </w:r>
          </w:p>
        </w:tc>
      </w:tr>
    </w:tbl>
    <w:p w14:paraId="0CE0F0C9" w14:textId="77777777" w:rsidR="0028448D" w:rsidRPr="00302BD1" w:rsidRDefault="0028448D" w:rsidP="0028448D">
      <w:pPr>
        <w:rPr>
          <w:rFonts w:ascii="돋움" w:eastAsia="돋움" w:hAnsi="돋움" w:hint="eastAsia"/>
          <w:szCs w:val="20"/>
        </w:rPr>
      </w:pPr>
    </w:p>
    <w:p w14:paraId="2C820C3D" w14:textId="77777777" w:rsidR="0028448D" w:rsidRPr="00302BD1" w:rsidRDefault="0028448D" w:rsidP="0028448D">
      <w:pPr>
        <w:widowControl/>
        <w:wordWrap/>
        <w:autoSpaceDE/>
        <w:autoSpaceDN/>
        <w:jc w:val="left"/>
        <w:rPr>
          <w:rFonts w:ascii="돋움" w:eastAsia="돋움" w:hAnsi="돋움"/>
          <w:szCs w:val="20"/>
        </w:rPr>
        <w:sectPr w:rsidR="0028448D" w:rsidRPr="00302BD1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141C4300" w14:textId="77777777" w:rsidR="0028448D" w:rsidRPr="00302BD1" w:rsidRDefault="0028448D" w:rsidP="0028448D">
      <w:pPr>
        <w:widowControl/>
        <w:wordWrap/>
        <w:autoSpaceDE/>
        <w:autoSpaceDN/>
        <w:jc w:val="left"/>
        <w:rPr>
          <w:rFonts w:ascii="돋움" w:eastAsia="돋움" w:hAnsi="돋움"/>
          <w:szCs w:val="20"/>
        </w:rPr>
        <w:sectPr w:rsidR="0028448D" w:rsidRPr="00302BD1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3B2F15C1" w14:textId="1B430B61" w:rsidR="00034ABF" w:rsidRDefault="0028448D" w:rsidP="0028448D">
      <w:r w:rsidRPr="00302BD1">
        <w:rPr>
          <w:rFonts w:ascii="돋움" w:eastAsia="돋움" w:hAnsi="돋움" w:hint="eastAsia"/>
          <w:szCs w:val="20"/>
        </w:rPr>
        <w:br w:type="page"/>
      </w:r>
      <w:proofErr w:type="gramStart"/>
      <w:r w:rsidR="00034ABF">
        <w:lastRenderedPageBreak/>
        <w:t>ID :</w:t>
      </w:r>
      <w:proofErr w:type="gramEnd"/>
      <w:r w:rsidR="00034ABF">
        <w:t xml:space="preserve"> UC0015 : </w:t>
      </w:r>
      <w:r w:rsidR="00111839">
        <w:t>“</w:t>
      </w:r>
      <w:r w:rsidR="00111839">
        <w:rPr>
          <w:rFonts w:hint="eastAsia"/>
        </w:rPr>
        <w:t>나의</w:t>
      </w:r>
      <w:r w:rsidR="00111839">
        <w:rPr>
          <w:rFonts w:hint="eastAsia"/>
        </w:rPr>
        <w:t xml:space="preserve"> </w:t>
      </w:r>
      <w:r w:rsidR="00111839">
        <w:rPr>
          <w:rFonts w:hint="eastAsia"/>
        </w:rPr>
        <w:t>코디</w:t>
      </w:r>
      <w:r w:rsidR="00111839">
        <w:t>”</w:t>
      </w:r>
      <w:r w:rsidR="00C634DA">
        <w:t xml:space="preserve"> </w:t>
      </w:r>
      <w:r w:rsidR="00111839">
        <w:rPr>
          <w:rFonts w:hint="eastAsia"/>
        </w:rPr>
        <w:t>를</w:t>
      </w:r>
      <w:r w:rsidR="00034ABF">
        <w:rPr>
          <w:rFonts w:hint="eastAsia"/>
        </w:rPr>
        <w:t xml:space="preserve"> </w:t>
      </w:r>
      <w:r w:rsidR="00034ABF">
        <w:rPr>
          <w:rFonts w:hint="eastAsia"/>
        </w:rPr>
        <w:t>수정한다</w:t>
      </w:r>
      <w:r w:rsidR="00034ABF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34ABF" w:rsidRPr="00D54A11" w14:paraId="7BECC1C7" w14:textId="77777777" w:rsidTr="009973E9">
        <w:tc>
          <w:tcPr>
            <w:tcW w:w="1514" w:type="dxa"/>
            <w:shd w:val="clear" w:color="auto" w:fill="CCCCCC"/>
            <w:vAlign w:val="center"/>
          </w:tcPr>
          <w:p w14:paraId="18626B87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12C3C86D" w14:textId="336F9ED6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사용자가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등록한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나의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코디를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34ABF" w:rsidRPr="00D54A11" w14:paraId="6249460F" w14:textId="77777777" w:rsidTr="009973E9">
        <w:tc>
          <w:tcPr>
            <w:tcW w:w="1514" w:type="dxa"/>
            <w:shd w:val="clear" w:color="auto" w:fill="CCCCCC"/>
            <w:vAlign w:val="center"/>
          </w:tcPr>
          <w:p w14:paraId="44D2FABC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CE9D97B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사용자</w:t>
            </w:r>
          </w:p>
        </w:tc>
      </w:tr>
      <w:tr w:rsidR="00034ABF" w:rsidRPr="00D54A11" w14:paraId="7662FCE9" w14:textId="77777777" w:rsidTr="009973E9">
        <w:tc>
          <w:tcPr>
            <w:tcW w:w="1514" w:type="dxa"/>
            <w:shd w:val="clear" w:color="auto" w:fill="CCCCCC"/>
            <w:vAlign w:val="center"/>
          </w:tcPr>
          <w:p w14:paraId="30118963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2BD06FEF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로그인한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사용자가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코디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수정하기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누른다</w:t>
            </w:r>
            <w:r w:rsidRPr="00295BF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34ABF" w:rsidRPr="00D54A11" w14:paraId="666BDDE4" w14:textId="77777777" w:rsidTr="009973E9">
        <w:tc>
          <w:tcPr>
            <w:tcW w:w="1514" w:type="dxa"/>
            <w:shd w:val="clear" w:color="auto" w:fill="CCCCCC"/>
            <w:vAlign w:val="center"/>
          </w:tcPr>
          <w:p w14:paraId="4E8D75B9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EA1672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</w:p>
        </w:tc>
      </w:tr>
      <w:tr w:rsidR="00034ABF" w:rsidRPr="00D54A11" w14:paraId="404ECDC0" w14:textId="77777777" w:rsidTr="009973E9">
        <w:tc>
          <w:tcPr>
            <w:tcW w:w="1514" w:type="dxa"/>
            <w:vMerge w:val="restart"/>
            <w:shd w:val="clear" w:color="auto" w:fill="CCCCCC"/>
            <w:vAlign w:val="center"/>
          </w:tcPr>
          <w:p w14:paraId="3ACCC25C" w14:textId="5FC4CFBB" w:rsidR="00034ABF" w:rsidRPr="00F04E01" w:rsidRDefault="00F04E01" w:rsidP="009973E9">
            <w:pPr>
              <w:jc w:val="center"/>
              <w:rPr>
                <w:rFonts w:ascii="돋움" w:eastAsia="돋움" w:hAnsi="돋움"/>
                <w:b/>
                <w:bCs/>
              </w:rPr>
            </w:pPr>
            <w:r w:rsidRPr="00F04E01">
              <w:rPr>
                <w:rFonts w:ascii="돋움" w:eastAsia="돋움" w:hAnsi="돋움" w:hint="eastAsia"/>
                <w:b/>
                <w:bCs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C4923EE" w14:textId="22102ADA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B</w:t>
            </w:r>
            <w:r w:rsidRPr="00A16527">
              <w:rPr>
                <w:rStyle w:val="ae"/>
                <w:color w:val="auto"/>
              </w:rPr>
              <w:t>0</w:t>
            </w:r>
            <w:r w:rsidR="00864BB4">
              <w:rPr>
                <w:rStyle w:val="ae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7CF43980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수정하기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34ABF" w:rsidRPr="00D54A11" w14:paraId="7F5BC1F0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2A38081B" w14:textId="77777777" w:rsidR="00034ABF" w:rsidRPr="00D54A11" w:rsidRDefault="00034ABF" w:rsidP="009973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429BC6FB" w14:textId="3C931DC6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B</w:t>
            </w:r>
            <w:r w:rsidRPr="00A16527">
              <w:rPr>
                <w:rStyle w:val="ae"/>
                <w:color w:val="auto"/>
              </w:rPr>
              <w:t>0</w:t>
            </w:r>
            <w:r w:rsidR="00864BB4"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6D2D567C" w14:textId="77777777" w:rsidR="00034ABF" w:rsidRDefault="00034ABF" w:rsidP="009973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내용이나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34ABF" w:rsidRPr="00D54A11" w14:paraId="0771798D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7E2C0DCB" w14:textId="77777777" w:rsidR="00034ABF" w:rsidRPr="00D54A11" w:rsidRDefault="00034ABF" w:rsidP="009973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B1A1D74" w14:textId="18B2A854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B</w:t>
            </w:r>
            <w:r w:rsidRPr="00A16527">
              <w:rPr>
                <w:rStyle w:val="ae"/>
                <w:color w:val="auto"/>
              </w:rPr>
              <w:t>0</w:t>
            </w:r>
            <w:r w:rsidR="00864BB4">
              <w:rPr>
                <w:rStyle w:val="ae"/>
                <w:color w:val="auto"/>
              </w:rPr>
              <w:t>3</w:t>
            </w:r>
          </w:p>
        </w:tc>
        <w:tc>
          <w:tcPr>
            <w:tcW w:w="5872" w:type="dxa"/>
            <w:shd w:val="clear" w:color="auto" w:fill="auto"/>
          </w:tcPr>
          <w:p w14:paraId="33E8DCF5" w14:textId="324F9E10" w:rsidR="00034ABF" w:rsidRDefault="00C634DA" w:rsidP="009973E9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“</w:t>
            </w:r>
            <w:r>
              <w:rPr>
                <w:rStyle w:val="ae"/>
                <w:rFonts w:hint="eastAsia"/>
                <w:color w:val="auto"/>
              </w:rPr>
              <w:t>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Pr="00C634DA">
              <w:rPr>
                <w:rStyle w:val="ae"/>
                <w:rFonts w:hint="eastAsia"/>
                <w:color w:val="auto"/>
              </w:rPr>
              <w:t>코디</w:t>
            </w:r>
            <w:r w:rsidRPr="00C634DA">
              <w:rPr>
                <w:rStyle w:val="ae"/>
                <w:color w:val="auto"/>
              </w:rPr>
              <w:t>”</w:t>
            </w:r>
            <w:r>
              <w:rPr>
                <w:rStyle w:val="ae"/>
                <w:color w:val="auto"/>
              </w:rPr>
              <w:t xml:space="preserve"> </w:t>
            </w:r>
            <w:r w:rsidR="00034ABF">
              <w:rPr>
                <w:rStyle w:val="ae"/>
                <w:rFonts w:hint="eastAsia"/>
                <w:color w:val="auto"/>
              </w:rPr>
              <w:t>목록을</w:t>
            </w:r>
            <w:r w:rsidR="00034ABF">
              <w:rPr>
                <w:rStyle w:val="ae"/>
                <w:rFonts w:hint="eastAsia"/>
                <w:color w:val="auto"/>
              </w:rPr>
              <w:t xml:space="preserve"> </w:t>
            </w:r>
            <w:r w:rsidR="00034ABF">
              <w:rPr>
                <w:rStyle w:val="ae"/>
                <w:rFonts w:hint="eastAsia"/>
                <w:color w:val="auto"/>
              </w:rPr>
              <w:t>조회한다</w:t>
            </w:r>
            <w:r w:rsidR="00034ABF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34ABF" w:rsidRPr="00D54A11" w14:paraId="00911ECF" w14:textId="77777777" w:rsidTr="009973E9">
        <w:tc>
          <w:tcPr>
            <w:tcW w:w="1514" w:type="dxa"/>
            <w:shd w:val="clear" w:color="auto" w:fill="CCCCCC"/>
            <w:vAlign w:val="center"/>
          </w:tcPr>
          <w:p w14:paraId="2750C1D5" w14:textId="77777777" w:rsidR="00034ABF" w:rsidRPr="00D54A11" w:rsidRDefault="00034ABF" w:rsidP="009973E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028D747" w14:textId="77777777" w:rsidR="00034ABF" w:rsidRPr="00A16527" w:rsidRDefault="00034ABF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A16527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 w:rsidRPr="00A16527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19D7A2E6" w14:textId="77777777" w:rsidR="00034ABF" w:rsidRPr="00295BF4" w:rsidRDefault="00034ABF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34ABF" w:rsidRPr="00D54A11" w14:paraId="5C6A67A9" w14:textId="77777777" w:rsidTr="009973E9">
        <w:tc>
          <w:tcPr>
            <w:tcW w:w="1514" w:type="dxa"/>
            <w:vMerge w:val="restart"/>
            <w:shd w:val="clear" w:color="auto" w:fill="CCCCCC"/>
            <w:vAlign w:val="center"/>
          </w:tcPr>
          <w:p w14:paraId="08418E5F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5FF9413" w14:textId="77777777" w:rsidR="00034ABF" w:rsidRPr="00A16527" w:rsidRDefault="00034ABF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A16527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8E07445" w14:textId="77777777" w:rsidR="00034ABF" w:rsidRPr="00295BF4" w:rsidRDefault="00034ABF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등록된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코디와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코디인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</w:p>
          <w:p w14:paraId="65D94CF6" w14:textId="77777777" w:rsidR="00034ABF" w:rsidRPr="00295BF4" w:rsidRDefault="00034ABF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-1.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중복된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코디라는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것을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알려줌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34ABF" w:rsidRPr="00D54A11" w14:paraId="15861650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7917A69E" w14:textId="77777777" w:rsidR="00034ABF" w:rsidRPr="00D54A11" w:rsidRDefault="00034ABF" w:rsidP="009973E9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1B5FEEA4" w14:textId="77777777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E</w:t>
            </w:r>
            <w:r w:rsidRPr="00A16527">
              <w:rPr>
                <w:rStyle w:val="ae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A52CB24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설명을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등록하지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않은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경우</w:t>
            </w:r>
          </w:p>
          <w:p w14:paraId="6547FB71" w14:textId="171DCEEA" w:rsidR="00034ABF" w:rsidRPr="00295BF4" w:rsidRDefault="00034ABF" w:rsidP="009973E9">
            <w:pPr>
              <w:rPr>
                <w:rStyle w:val="ae"/>
                <w:color w:val="auto"/>
                <w:vertAlign w:val="subscript"/>
              </w:rPr>
            </w:pPr>
            <w:r w:rsidRPr="00295BF4">
              <w:rPr>
                <w:rStyle w:val="ae"/>
                <w:rFonts w:hint="eastAsia"/>
                <w:color w:val="auto"/>
              </w:rPr>
              <w:t>-</w:t>
            </w:r>
            <w:r w:rsidRPr="00295BF4">
              <w:rPr>
                <w:rStyle w:val="ae"/>
                <w:color w:val="auto"/>
              </w:rPr>
              <w:t xml:space="preserve">1. </w:t>
            </w:r>
            <w:r w:rsidRPr="00295BF4">
              <w:rPr>
                <w:rStyle w:val="ae"/>
                <w:rFonts w:hint="eastAsia"/>
                <w:color w:val="auto"/>
              </w:rPr>
              <w:t>시스템은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사용자에게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설명을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등록해야</w:t>
            </w:r>
            <w:r w:rsidR="00B01A85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한다고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알려줌</w:t>
            </w:r>
          </w:p>
        </w:tc>
      </w:tr>
      <w:tr w:rsidR="00034ABF" w:rsidRPr="00D54A11" w14:paraId="077F2E51" w14:textId="77777777" w:rsidTr="009973E9">
        <w:tc>
          <w:tcPr>
            <w:tcW w:w="1514" w:type="dxa"/>
            <w:vMerge w:val="restart"/>
            <w:shd w:val="clear" w:color="auto" w:fill="CCCCCC"/>
            <w:vAlign w:val="center"/>
          </w:tcPr>
          <w:p w14:paraId="283B1027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7CE77E08" w14:textId="77777777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57DAFF40" w14:textId="7E1C0F5A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-</w:t>
            </w:r>
            <w:r>
              <w:rPr>
                <w:rStyle w:val="ae"/>
                <w:color w:val="auto"/>
              </w:rPr>
              <w:t xml:space="preserve">&gt; 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 xml:space="preserve">02-&gt; 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034ABF" w:rsidRPr="00D54A11" w14:paraId="266F69A0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35209AC4" w14:textId="77777777" w:rsidR="00034ABF" w:rsidRPr="00D54A11" w:rsidRDefault="00034ABF" w:rsidP="009973E9">
            <w:pPr>
              <w:pStyle w:val="af"/>
            </w:pPr>
          </w:p>
        </w:tc>
        <w:tc>
          <w:tcPr>
            <w:tcW w:w="930" w:type="dxa"/>
          </w:tcPr>
          <w:p w14:paraId="3EDE13AA" w14:textId="77777777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S</w:t>
            </w:r>
            <w:r w:rsidRPr="00A16527">
              <w:rPr>
                <w:rStyle w:val="ae"/>
                <w:color w:val="auto"/>
              </w:rPr>
              <w:t>N002</w:t>
            </w:r>
          </w:p>
        </w:tc>
        <w:tc>
          <w:tcPr>
            <w:tcW w:w="5872" w:type="dxa"/>
          </w:tcPr>
          <w:p w14:paraId="68A53F04" w14:textId="3DA38723" w:rsidR="00034ABF" w:rsidRPr="00295BF4" w:rsidRDefault="00034ABF" w:rsidP="009973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01-&gt;A01</w:t>
            </w:r>
          </w:p>
        </w:tc>
      </w:tr>
      <w:tr w:rsidR="00034ABF" w:rsidRPr="00D54A11" w14:paraId="71EAFC20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1B33EB8E" w14:textId="77777777" w:rsidR="00034ABF" w:rsidRPr="00D54A11" w:rsidRDefault="00034ABF" w:rsidP="009973E9">
            <w:pPr>
              <w:pStyle w:val="af"/>
            </w:pPr>
          </w:p>
        </w:tc>
        <w:tc>
          <w:tcPr>
            <w:tcW w:w="930" w:type="dxa"/>
          </w:tcPr>
          <w:p w14:paraId="31E0648E" w14:textId="77777777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S</w:t>
            </w:r>
            <w:r w:rsidRPr="00A16527">
              <w:rPr>
                <w:rStyle w:val="ae"/>
                <w:color w:val="auto"/>
              </w:rPr>
              <w:t>N003</w:t>
            </w:r>
          </w:p>
        </w:tc>
        <w:tc>
          <w:tcPr>
            <w:tcW w:w="5872" w:type="dxa"/>
          </w:tcPr>
          <w:p w14:paraId="087E5762" w14:textId="76738605" w:rsidR="00034ABF" w:rsidRDefault="00034ABF" w:rsidP="009973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01-&gt;B02-&gt;E01</w:t>
            </w:r>
          </w:p>
        </w:tc>
      </w:tr>
      <w:tr w:rsidR="00034ABF" w:rsidRPr="00D54A11" w14:paraId="2D91E96F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5ED75A4C" w14:textId="77777777" w:rsidR="00034ABF" w:rsidRPr="00D54A11" w:rsidRDefault="00034ABF" w:rsidP="009973E9">
            <w:pPr>
              <w:pStyle w:val="af"/>
            </w:pPr>
          </w:p>
        </w:tc>
        <w:tc>
          <w:tcPr>
            <w:tcW w:w="930" w:type="dxa"/>
          </w:tcPr>
          <w:p w14:paraId="06B00D6C" w14:textId="77777777" w:rsidR="00034ABF" w:rsidRPr="00A16527" w:rsidRDefault="00034ABF" w:rsidP="009973E9">
            <w:pPr>
              <w:jc w:val="center"/>
              <w:rPr>
                <w:rStyle w:val="ae"/>
                <w:color w:val="auto"/>
              </w:rPr>
            </w:pPr>
            <w:r w:rsidRPr="00A16527">
              <w:rPr>
                <w:rStyle w:val="ae"/>
                <w:rFonts w:hint="eastAsia"/>
                <w:color w:val="auto"/>
              </w:rPr>
              <w:t>S</w:t>
            </w:r>
            <w:r w:rsidRPr="00A16527">
              <w:rPr>
                <w:rStyle w:val="ae"/>
                <w:color w:val="auto"/>
              </w:rPr>
              <w:t>N004</w:t>
            </w:r>
          </w:p>
        </w:tc>
        <w:tc>
          <w:tcPr>
            <w:tcW w:w="5872" w:type="dxa"/>
          </w:tcPr>
          <w:p w14:paraId="2AFFACB8" w14:textId="49A47637" w:rsidR="00034ABF" w:rsidRDefault="00034ABF" w:rsidP="009973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01-&gt;B02-&gt;E02</w:t>
            </w:r>
          </w:p>
        </w:tc>
      </w:tr>
    </w:tbl>
    <w:p w14:paraId="1E418015" w14:textId="77777777" w:rsidR="00034ABF" w:rsidRDefault="00034ABF" w:rsidP="00034ABF"/>
    <w:p w14:paraId="51DB72E1" w14:textId="23B10850" w:rsidR="00034ABF" w:rsidRDefault="00034ABF" w:rsidP="00034ABF">
      <w:proofErr w:type="gramStart"/>
      <w:r>
        <w:t>ID :</w:t>
      </w:r>
      <w:proofErr w:type="gramEnd"/>
      <w:r>
        <w:t xml:space="preserve"> UC0016 : </w:t>
      </w:r>
      <w:r w:rsidR="0056009B">
        <w:t>“</w:t>
      </w:r>
      <w:r w:rsidR="0056009B">
        <w:rPr>
          <w:rFonts w:hint="eastAsia"/>
        </w:rPr>
        <w:t>나의</w:t>
      </w:r>
      <w:r w:rsidR="0056009B">
        <w:rPr>
          <w:rFonts w:hint="eastAsia"/>
        </w:rPr>
        <w:t xml:space="preserve"> </w:t>
      </w:r>
      <w:r w:rsidR="0056009B">
        <w:rPr>
          <w:rFonts w:hint="eastAsia"/>
        </w:rPr>
        <w:t>코디</w:t>
      </w:r>
      <w:r w:rsidR="0056009B">
        <w:t>”</w:t>
      </w:r>
      <w:r w:rsidR="0056009B"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34ABF" w:rsidRPr="00D54A11" w14:paraId="70DFD6F4" w14:textId="77777777" w:rsidTr="009973E9">
        <w:tc>
          <w:tcPr>
            <w:tcW w:w="1514" w:type="dxa"/>
            <w:shd w:val="clear" w:color="auto" w:fill="CCCCCC"/>
            <w:vAlign w:val="center"/>
          </w:tcPr>
          <w:p w14:paraId="6AD305FD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3C99BC76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사용자가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등록한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나만의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</w:p>
        </w:tc>
      </w:tr>
      <w:tr w:rsidR="00034ABF" w:rsidRPr="00D54A11" w14:paraId="18DA3139" w14:textId="77777777" w:rsidTr="009973E9">
        <w:tc>
          <w:tcPr>
            <w:tcW w:w="1514" w:type="dxa"/>
            <w:shd w:val="clear" w:color="auto" w:fill="CCCCCC"/>
            <w:vAlign w:val="center"/>
          </w:tcPr>
          <w:p w14:paraId="5646318C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DE798B5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사용자</w:t>
            </w:r>
          </w:p>
        </w:tc>
      </w:tr>
      <w:tr w:rsidR="00034ABF" w:rsidRPr="00D54A11" w14:paraId="38F9628E" w14:textId="77777777" w:rsidTr="009973E9">
        <w:tc>
          <w:tcPr>
            <w:tcW w:w="1514" w:type="dxa"/>
            <w:shd w:val="clear" w:color="auto" w:fill="CCCCCC"/>
            <w:vAlign w:val="center"/>
          </w:tcPr>
          <w:p w14:paraId="059F068B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40CAA3C4" w14:textId="30AACFC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사용자가</w:t>
            </w:r>
            <w:r w:rsidRPr="00295BF4">
              <w:rPr>
                <w:rStyle w:val="ae"/>
                <w:rFonts w:hint="eastAsia"/>
                <w:color w:val="auto"/>
              </w:rPr>
              <w:t xml:space="preserve"> </w:t>
            </w:r>
            <w:r w:rsidRPr="00295BF4"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 w:rsidR="00FC2E5F"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</w:p>
        </w:tc>
      </w:tr>
      <w:tr w:rsidR="00034ABF" w:rsidRPr="00D54A11" w14:paraId="5DFD9F51" w14:textId="77777777" w:rsidTr="009973E9">
        <w:tc>
          <w:tcPr>
            <w:tcW w:w="1514" w:type="dxa"/>
            <w:shd w:val="clear" w:color="auto" w:fill="CCCCCC"/>
            <w:vAlign w:val="center"/>
          </w:tcPr>
          <w:p w14:paraId="5246BEF2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7F183030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</w:p>
        </w:tc>
      </w:tr>
      <w:tr w:rsidR="00034ABF" w:rsidRPr="00D54A11" w14:paraId="01742D27" w14:textId="77777777" w:rsidTr="009973E9">
        <w:tc>
          <w:tcPr>
            <w:tcW w:w="1514" w:type="dxa"/>
            <w:vMerge w:val="restart"/>
            <w:shd w:val="clear" w:color="auto" w:fill="CCCCCC"/>
            <w:vAlign w:val="center"/>
          </w:tcPr>
          <w:p w14:paraId="65D5C642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5523B807" w14:textId="77777777" w:rsidR="00034ABF" w:rsidRPr="00295BF4" w:rsidRDefault="00034ABF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657CD84" w14:textId="77777777" w:rsidR="00034ABF" w:rsidRPr="00295BF4" w:rsidRDefault="00034ABF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코디를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34ABF" w:rsidRPr="00D54A11" w14:paraId="276BC50C" w14:textId="77777777" w:rsidTr="009973E9">
        <w:tc>
          <w:tcPr>
            <w:tcW w:w="1514" w:type="dxa"/>
            <w:vMerge/>
            <w:shd w:val="clear" w:color="auto" w:fill="CCCCCC"/>
            <w:vAlign w:val="center"/>
          </w:tcPr>
          <w:p w14:paraId="60F4EFBB" w14:textId="77777777" w:rsidR="00034ABF" w:rsidRPr="00D54A11" w:rsidRDefault="00034ABF" w:rsidP="009973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2F9DCC7A" w14:textId="77777777" w:rsidR="00034ABF" w:rsidRPr="00295BF4" w:rsidRDefault="00034ABF" w:rsidP="009973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53BA26B5" w14:textId="722C10DD" w:rsidR="00034ABF" w:rsidRPr="00295BF4" w:rsidRDefault="00AB1576" w:rsidP="009973E9">
            <w:pPr>
              <w:rPr>
                <w:rStyle w:val="ae"/>
                <w:rFonts w:hint="eastAsia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새로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고침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조회한다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34ABF" w:rsidRPr="00D54A11" w14:paraId="4A46AF1E" w14:textId="77777777" w:rsidTr="009973E9">
        <w:tc>
          <w:tcPr>
            <w:tcW w:w="1514" w:type="dxa"/>
            <w:shd w:val="clear" w:color="auto" w:fill="CCCCCC"/>
            <w:vAlign w:val="center"/>
          </w:tcPr>
          <w:p w14:paraId="6C732849" w14:textId="77777777" w:rsidR="00034ABF" w:rsidRPr="00D54A11" w:rsidRDefault="00034ABF" w:rsidP="009973E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8DD6AF0" w14:textId="77777777" w:rsidR="00034ABF" w:rsidRPr="00295BF4" w:rsidRDefault="00034ABF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015C3AC1" w14:textId="77777777" w:rsidR="00034ABF" w:rsidRPr="00295BF4" w:rsidRDefault="00034ABF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034ABF" w:rsidRPr="00D54A11" w14:paraId="3C4414B1" w14:textId="77777777" w:rsidTr="009973E9">
        <w:tc>
          <w:tcPr>
            <w:tcW w:w="1514" w:type="dxa"/>
            <w:shd w:val="clear" w:color="auto" w:fill="CCCCCC"/>
            <w:vAlign w:val="center"/>
          </w:tcPr>
          <w:p w14:paraId="3A4890E9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CEC025B" w14:textId="77777777" w:rsidR="00034ABF" w:rsidRPr="00295BF4" w:rsidRDefault="00034ABF" w:rsidP="009973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295BF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55230A04" w14:textId="77777777" w:rsidR="00034ABF" w:rsidRPr="00295BF4" w:rsidRDefault="00034ABF" w:rsidP="009973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034ABF" w:rsidRPr="00D54A11" w14:paraId="5A5422FA" w14:textId="77777777" w:rsidTr="009973E9">
        <w:tc>
          <w:tcPr>
            <w:tcW w:w="1514" w:type="dxa"/>
            <w:shd w:val="clear" w:color="auto" w:fill="CCCCCC"/>
            <w:vAlign w:val="center"/>
          </w:tcPr>
          <w:p w14:paraId="1ADAB0F5" w14:textId="77777777" w:rsidR="00034ABF" w:rsidRPr="00D54A11" w:rsidRDefault="00034ABF" w:rsidP="009973E9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52C354A2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2A92BC72" w14:textId="77777777" w:rsidR="00034ABF" w:rsidRPr="00295BF4" w:rsidRDefault="00034ABF" w:rsidP="009973E9">
            <w:pPr>
              <w:rPr>
                <w:rStyle w:val="ae"/>
                <w:color w:val="auto"/>
              </w:rPr>
            </w:pPr>
            <w:r w:rsidRPr="00295BF4"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color w:val="auto"/>
              </w:rPr>
              <w:t xml:space="preserve"> -&gt; B02</w:t>
            </w:r>
          </w:p>
        </w:tc>
      </w:tr>
    </w:tbl>
    <w:p w14:paraId="052ADF55" w14:textId="001E6561" w:rsidR="007E70C2" w:rsidRDefault="007E70C2" w:rsidP="00034ABF">
      <w:pPr>
        <w:rPr>
          <w:rFonts w:hint="eastAsia"/>
        </w:rPr>
      </w:pPr>
    </w:p>
    <w:p w14:paraId="72353463" w14:textId="4F6F854D" w:rsidR="00034ABF" w:rsidRPr="00034ABF" w:rsidRDefault="00034ABF" w:rsidP="00034ABF">
      <w:pPr>
        <w:tabs>
          <w:tab w:val="left" w:pos="666"/>
        </w:tabs>
        <w:sectPr w:rsidR="00034ABF" w:rsidRPr="00034ABF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tab/>
      </w:r>
    </w:p>
    <w:p w14:paraId="7E279B71" w14:textId="618DA416" w:rsidR="007E70C2" w:rsidRDefault="007E70C2" w:rsidP="004221DF"/>
    <w:p w14:paraId="50834A64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57C9C068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71E74D10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5F3AE2D1" w14:textId="77777777" w:rsidTr="00123551">
        <w:tc>
          <w:tcPr>
            <w:tcW w:w="8524" w:type="dxa"/>
          </w:tcPr>
          <w:p w14:paraId="5184659C" w14:textId="77777777" w:rsidR="005A219F" w:rsidRPr="00BA2195" w:rsidRDefault="005A219F" w:rsidP="00123551">
            <w:r>
              <w:rPr>
                <w:rStyle w:val="ae"/>
                <w:rFonts w:hint="eastAsia"/>
              </w:rPr>
              <w:lastRenderedPageBreak/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711C6143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4"/>
        <w:gridCol w:w="1559"/>
        <w:gridCol w:w="4720"/>
        <w:gridCol w:w="9"/>
      </w:tblGrid>
      <w:tr w:rsidR="005A219F" w:rsidRPr="00D54A11" w14:paraId="18796872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68CC3269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7CB6D5B6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0D3192B8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41D64A07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gridSpan w:val="2"/>
            <w:shd w:val="clear" w:color="auto" w:fill="CCCCCC"/>
            <w:vAlign w:val="center"/>
          </w:tcPr>
          <w:p w14:paraId="54E2B65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059F10FB" w14:textId="77777777" w:rsidTr="005A219F">
        <w:trPr>
          <w:gridAfter w:val="1"/>
          <w:wAfter w:w="9" w:type="dxa"/>
          <w:trHeight w:val="356"/>
        </w:trPr>
        <w:tc>
          <w:tcPr>
            <w:tcW w:w="923" w:type="dxa"/>
          </w:tcPr>
          <w:p w14:paraId="04A88C2C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511634A6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BEE94C7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6ACE7347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0D295498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250C3CF8" w14:textId="77777777" w:rsidTr="005A219F">
        <w:trPr>
          <w:gridAfter w:val="1"/>
          <w:wAfter w:w="9" w:type="dxa"/>
          <w:trHeight w:val="356"/>
        </w:trPr>
        <w:tc>
          <w:tcPr>
            <w:tcW w:w="923" w:type="dxa"/>
          </w:tcPr>
          <w:p w14:paraId="425B24C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3D9EDDF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2B5B68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029220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6B3D8D7E" w14:textId="77777777" w:rsidTr="005A219F">
        <w:trPr>
          <w:gridAfter w:val="1"/>
          <w:wAfter w:w="9" w:type="dxa"/>
          <w:trHeight w:val="356"/>
        </w:trPr>
        <w:tc>
          <w:tcPr>
            <w:tcW w:w="923" w:type="dxa"/>
          </w:tcPr>
          <w:p w14:paraId="618BAD5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684D13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705C290A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A9F4598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4D17E6F4" w14:textId="77777777" w:rsidTr="005A219F">
        <w:trPr>
          <w:gridAfter w:val="1"/>
          <w:wAfter w:w="9" w:type="dxa"/>
          <w:trHeight w:val="356"/>
        </w:trPr>
        <w:tc>
          <w:tcPr>
            <w:tcW w:w="923" w:type="dxa"/>
          </w:tcPr>
          <w:p w14:paraId="3369FA3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03B19329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E674AAF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BA8FDA7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1B5B096" w14:textId="77777777" w:rsidTr="005A219F">
        <w:trPr>
          <w:gridAfter w:val="1"/>
          <w:wAfter w:w="9" w:type="dxa"/>
          <w:trHeight w:val="356"/>
        </w:trPr>
        <w:tc>
          <w:tcPr>
            <w:tcW w:w="923" w:type="dxa"/>
          </w:tcPr>
          <w:p w14:paraId="2903FF1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195D4CF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2B5EDAD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0FDBFD8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74FD1F0" w14:textId="77777777" w:rsidTr="005A219F">
        <w:trPr>
          <w:gridAfter w:val="1"/>
          <w:wAfter w:w="9" w:type="dxa"/>
          <w:trHeight w:val="356"/>
        </w:trPr>
        <w:tc>
          <w:tcPr>
            <w:tcW w:w="923" w:type="dxa"/>
          </w:tcPr>
          <w:p w14:paraId="424452B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522629B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D1B5F9F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E30203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3468589" w14:textId="77777777" w:rsidTr="005A219F">
        <w:trPr>
          <w:gridAfter w:val="1"/>
          <w:wAfter w:w="9" w:type="dxa"/>
          <w:trHeight w:val="372"/>
        </w:trPr>
        <w:tc>
          <w:tcPr>
            <w:tcW w:w="923" w:type="dxa"/>
          </w:tcPr>
          <w:p w14:paraId="2C35D1B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7BBE23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6DE1B49D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6DACF1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137DA1C1" w14:textId="77777777" w:rsidR="005A219F" w:rsidRDefault="005A219F" w:rsidP="003C1E0F"/>
    <w:p w14:paraId="55B31971" w14:textId="77777777" w:rsidR="005A219F" w:rsidRDefault="005A219F" w:rsidP="003C1E0F">
      <w:r>
        <w:br w:type="page"/>
      </w:r>
    </w:p>
    <w:p w14:paraId="52E3E3F5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0BAD1B07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5161C005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0AF29A0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180C117B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20756BB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0E96FC82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378BF84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E1073E2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83A6670" w14:textId="77777777" w:rsidR="003C1E0F" w:rsidRPr="007E70C2" w:rsidRDefault="00C95BB2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6A5CD772" wp14:editId="06C21F29">
                  <wp:extent cx="2336800" cy="4025900"/>
                  <wp:effectExtent l="0" t="0" r="0" b="0"/>
                  <wp:docPr id="3" name="그림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40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0860CB47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4A57E2D9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8A68C01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1855CECB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2EEAFFB7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04631453" w14:textId="77777777" w:rsidR="003C1E0F" w:rsidRPr="003C1E0F" w:rsidRDefault="003C1E0F" w:rsidP="003C1E0F"/>
    <w:p w14:paraId="680F6A19" w14:textId="77777777" w:rsidR="004221DF" w:rsidRDefault="004221DF" w:rsidP="004221DF">
      <w:r>
        <w:br w:type="page"/>
      </w:r>
      <w:bookmarkStart w:id="21" w:name="_Toc287096159"/>
    </w:p>
    <w:p w14:paraId="326638E5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16A16DAE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7EF57350" w14:textId="77777777" w:rsidTr="00BA2195">
        <w:tc>
          <w:tcPr>
            <w:tcW w:w="8524" w:type="dxa"/>
          </w:tcPr>
          <w:p w14:paraId="49F96070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955C0F8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14"/>
        <w:gridCol w:w="9"/>
      </w:tblGrid>
      <w:tr w:rsidR="000578B6" w:rsidRPr="00D54A11" w14:paraId="7763D1E5" w14:textId="77777777" w:rsidTr="00D54A11">
        <w:tc>
          <w:tcPr>
            <w:tcW w:w="2450" w:type="dxa"/>
            <w:shd w:val="clear" w:color="auto" w:fill="CCCCCC"/>
          </w:tcPr>
          <w:p w14:paraId="59D8BC24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gridSpan w:val="2"/>
            <w:shd w:val="clear" w:color="auto" w:fill="CCCCCC"/>
          </w:tcPr>
          <w:p w14:paraId="6AB686F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2CD3AEFF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4B78322E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D29EF71" w14:textId="77777777" w:rsidR="000578B6" w:rsidRPr="00BA2195" w:rsidRDefault="000578B6" w:rsidP="00342162"/>
        </w:tc>
      </w:tr>
      <w:tr w:rsidR="000578B6" w:rsidRPr="00D54A11" w14:paraId="7E094AC1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4FED4A85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D50C102" w14:textId="77777777" w:rsidR="000578B6" w:rsidRPr="00BA2195" w:rsidRDefault="000578B6" w:rsidP="00342162"/>
        </w:tc>
      </w:tr>
      <w:tr w:rsidR="000578B6" w:rsidRPr="00D54A11" w14:paraId="424BA8A4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4585D6E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A935C60" w14:textId="77777777" w:rsidR="000578B6" w:rsidRPr="00BA2195" w:rsidRDefault="000578B6" w:rsidP="00342162"/>
        </w:tc>
      </w:tr>
      <w:tr w:rsidR="000578B6" w:rsidRPr="00D54A11" w14:paraId="5CFF2EF8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6B91664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40DB5AB" w14:textId="77777777" w:rsidR="000578B6" w:rsidRPr="00BA2195" w:rsidRDefault="000578B6" w:rsidP="00342162"/>
        </w:tc>
      </w:tr>
      <w:tr w:rsidR="000578B6" w:rsidRPr="00D54A11" w14:paraId="1E4971F7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44B9D5BB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8494785" w14:textId="77777777" w:rsidR="000578B6" w:rsidRPr="00BA2195" w:rsidRDefault="000578B6" w:rsidP="00342162"/>
        </w:tc>
      </w:tr>
      <w:tr w:rsidR="000578B6" w:rsidRPr="00D54A11" w14:paraId="5D7D918F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02A5D08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E3C61B8" w14:textId="77777777" w:rsidR="000578B6" w:rsidRPr="00BA2195" w:rsidRDefault="000578B6" w:rsidP="00342162"/>
        </w:tc>
      </w:tr>
      <w:tr w:rsidR="000578B6" w:rsidRPr="00D54A11" w14:paraId="7DE35F28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3545F0E5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73741C7" w14:textId="77777777" w:rsidR="000578B6" w:rsidRPr="00BA2195" w:rsidRDefault="000578B6" w:rsidP="00342162"/>
        </w:tc>
      </w:tr>
      <w:tr w:rsidR="000578B6" w:rsidRPr="00D54A11" w14:paraId="056A54E2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16C6890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982AE6C" w14:textId="77777777" w:rsidR="000578B6" w:rsidRPr="00BA2195" w:rsidRDefault="000578B6" w:rsidP="00342162"/>
        </w:tc>
      </w:tr>
      <w:tr w:rsidR="000578B6" w:rsidRPr="00D54A11" w14:paraId="12EF79FB" w14:textId="77777777" w:rsidTr="00D54A11">
        <w:trPr>
          <w:gridAfter w:val="1"/>
          <w:wAfter w:w="9" w:type="dxa"/>
        </w:trPr>
        <w:tc>
          <w:tcPr>
            <w:tcW w:w="2450" w:type="dxa"/>
          </w:tcPr>
          <w:p w14:paraId="5B4707F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F0877F9" w14:textId="77777777" w:rsidR="000578B6" w:rsidRPr="00BA2195" w:rsidRDefault="000578B6" w:rsidP="00342162"/>
        </w:tc>
      </w:tr>
    </w:tbl>
    <w:p w14:paraId="08274297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792E" w14:textId="77777777" w:rsidR="00532D99" w:rsidRDefault="00532D99">
      <w:r>
        <w:separator/>
      </w:r>
    </w:p>
    <w:p w14:paraId="5D77A816" w14:textId="77777777" w:rsidR="00532D99" w:rsidRDefault="00532D99"/>
    <w:p w14:paraId="52782DAE" w14:textId="77777777" w:rsidR="00532D99" w:rsidRDefault="00532D99"/>
    <w:p w14:paraId="677D564F" w14:textId="77777777" w:rsidR="00532D99" w:rsidRDefault="00532D99"/>
  </w:endnote>
  <w:endnote w:type="continuationSeparator" w:id="0">
    <w:p w14:paraId="124AE85C" w14:textId="77777777" w:rsidR="00532D99" w:rsidRDefault="00532D99">
      <w:r>
        <w:continuationSeparator/>
      </w:r>
    </w:p>
    <w:p w14:paraId="5EC0BDDA" w14:textId="77777777" w:rsidR="00532D99" w:rsidRDefault="00532D99"/>
    <w:p w14:paraId="23404963" w14:textId="77777777" w:rsidR="00532D99" w:rsidRDefault="00532D99"/>
    <w:p w14:paraId="744C11BC" w14:textId="77777777" w:rsidR="00532D99" w:rsidRDefault="00532D99"/>
  </w:endnote>
  <w:endnote w:type="continuationNotice" w:id="1">
    <w:p w14:paraId="3B9E83F0" w14:textId="77777777" w:rsidR="00532D99" w:rsidRDefault="00532D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04BB" w14:textId="77777777" w:rsidR="00BF2281" w:rsidRDefault="00BF2281">
    <w:pPr>
      <w:framePr w:wrap="around" w:vAnchor="text" w:hAnchor="text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3A90593E" w14:textId="77777777" w:rsidR="00BF2281" w:rsidRDefault="00BF2281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5" behindDoc="0" locked="0" layoutInCell="1" hidden="0" allowOverlap="1" wp14:anchorId="517AC748" wp14:editId="6E3BFF7A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3E5DC" id="shape2050" o:spid="_x0000_s1026" style="position:absolute;left:0;text-align:left;margin-left:0;margin-top:-11pt;width:423pt;height:5.6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" fillcolor="#903" stroked="f"/>
          </w:pict>
        </mc:Fallback>
      </mc:AlternateContent>
    </w:r>
    <w:r>
      <w:rPr>
        <w:rFonts w:hint="eastAsia"/>
        <w:noProof/>
      </w:rPr>
      <w:drawing>
        <wp:inline distT="0" distB="0" distL="0" distR="0" wp14:anchorId="0EC4ED53" wp14:editId="33D14253">
          <wp:extent cx="2057400" cy="241300"/>
          <wp:effectExtent l="0" t="0" r="0" b="0"/>
          <wp:docPr id="2051" name="shape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34DE" w14:textId="77777777" w:rsidR="00034ABF" w:rsidRDefault="00034AB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2E417EA" w14:textId="77777777" w:rsidR="00034ABF" w:rsidRDefault="00034ABF"/>
  <w:p w14:paraId="33766219" w14:textId="77777777" w:rsidR="00034ABF" w:rsidRDefault="00034ABF"/>
  <w:p w14:paraId="5F9E16BF" w14:textId="77777777" w:rsidR="00034ABF" w:rsidRDefault="00034ABF"/>
  <w:p w14:paraId="4EDB8A08" w14:textId="77777777" w:rsidR="00034ABF" w:rsidRDefault="00034A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CDF7" w14:textId="77777777" w:rsidR="00034ABF" w:rsidRDefault="00034AB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0E3C82A1" w14:textId="77777777" w:rsidR="00034ABF" w:rsidRDefault="00034ABF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0E66B712" wp14:editId="1589D68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D6B1F60" id="Rectangle 35" o:spid="_x0000_s1026" style="position:absolute;left:0;text-align:left;margin-left:0;margin-top:-11pt;width:423pt;height:5.6pt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63F7BA3B" wp14:editId="31B04453">
          <wp:extent cx="2057400" cy="241300"/>
          <wp:effectExtent l="0" t="0" r="0" b="0"/>
          <wp:docPr id="9" name="그림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4D9F" w14:textId="77777777" w:rsidR="00532D99" w:rsidRDefault="00532D99">
      <w:r>
        <w:separator/>
      </w:r>
    </w:p>
    <w:p w14:paraId="35B1D009" w14:textId="77777777" w:rsidR="00532D99" w:rsidRDefault="00532D99"/>
    <w:p w14:paraId="0186CC1B" w14:textId="77777777" w:rsidR="00532D99" w:rsidRDefault="00532D99"/>
    <w:p w14:paraId="2B50CB54" w14:textId="77777777" w:rsidR="00532D99" w:rsidRDefault="00532D99"/>
  </w:footnote>
  <w:footnote w:type="continuationSeparator" w:id="0">
    <w:p w14:paraId="52168EFB" w14:textId="77777777" w:rsidR="00532D99" w:rsidRDefault="00532D99">
      <w:r>
        <w:continuationSeparator/>
      </w:r>
    </w:p>
    <w:p w14:paraId="46780CF3" w14:textId="77777777" w:rsidR="00532D99" w:rsidRDefault="00532D99"/>
    <w:p w14:paraId="069590FC" w14:textId="77777777" w:rsidR="00532D99" w:rsidRDefault="00532D99"/>
    <w:p w14:paraId="32E7CAB2" w14:textId="77777777" w:rsidR="00532D99" w:rsidRDefault="00532D99"/>
  </w:footnote>
  <w:footnote w:type="continuationNotice" w:id="1">
    <w:p w14:paraId="22B3833B" w14:textId="77777777" w:rsidR="00532D99" w:rsidRDefault="00532D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BF2281" w14:paraId="7DED26DB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F8D813C" w14:textId="77777777" w:rsidR="00BF2281" w:rsidRDefault="00BF228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72A3DB39" w14:textId="77777777" w:rsidR="00BF2281" w:rsidRDefault="00BF228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31E0070" w14:textId="77777777" w:rsidR="00BF2281" w:rsidRDefault="00BF228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1037D5E" w14:textId="77777777" w:rsidR="00BF2281" w:rsidRDefault="00BF2281">
          <w:pPr>
            <w:jc w:val="center"/>
            <w:rPr>
              <w:rFonts w:ascii="돋움" w:eastAsia="돋움" w:hAnsi="돋움"/>
            </w:rPr>
          </w:pPr>
        </w:p>
      </w:tc>
    </w:tr>
    <w:tr w:rsidR="00BF2281" w14:paraId="445EDA3F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DF8AA1B" w14:textId="77777777" w:rsidR="00BF2281" w:rsidRDefault="00BF228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17A28748" w14:textId="77777777" w:rsidR="00BF2281" w:rsidRDefault="00BF228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12C94D8" w14:textId="77777777" w:rsidR="00BF2281" w:rsidRDefault="00BF228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vAlign w:val="center"/>
        </w:tcPr>
        <w:p w14:paraId="36570B72" w14:textId="77777777" w:rsidR="00BF2281" w:rsidRDefault="00BF2281">
          <w:pPr>
            <w:jc w:val="center"/>
            <w:rPr>
              <w:rFonts w:ascii="돋움" w:eastAsia="돋움" w:hAnsi="돋움"/>
            </w:rPr>
          </w:pPr>
        </w:p>
      </w:tc>
    </w:tr>
  </w:tbl>
  <w:p w14:paraId="05E787D2" w14:textId="77777777" w:rsidR="00BF2281" w:rsidRDefault="00BF2281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3361" behindDoc="0" locked="0" layoutInCell="1" hidden="0" allowOverlap="1" wp14:anchorId="2FCDB35B" wp14:editId="01666D46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4484A" id="shape2049" o:spid="_x0000_s1026" style="position:absolute;left:0;text-align:left;margin-left:-2.1pt;margin-top:8.9pt;width:428.45pt;height:8.35pt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" fillcolor="#903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034ABF" w:rsidRPr="00D54A11" w14:paraId="61339CC6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CCD890B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40F1EC6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231C591D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11937672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</w:p>
      </w:tc>
    </w:tr>
    <w:tr w:rsidR="00034ABF" w:rsidRPr="00D54A11" w14:paraId="6DC79DB6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4123BF6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1A9312A7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73F52AF" w14:textId="77777777" w:rsidR="00034ABF" w:rsidRPr="00D54A11" w:rsidRDefault="00034AB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353B805" w14:textId="77777777" w:rsidR="00034ABF" w:rsidRPr="00D54A11" w:rsidRDefault="00034ABF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DFA3FBD" w14:textId="77777777" w:rsidR="00034ABF" w:rsidRPr="00EF53CF" w:rsidRDefault="00034ABF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0289" behindDoc="0" locked="0" layoutInCell="1" allowOverlap="1" wp14:anchorId="49CA6716" wp14:editId="74E19D9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E5AD288" id="Rectangle 28" o:spid="_x0000_s1026" style="position:absolute;left:0;text-align:left;margin-left:-2.1pt;margin-top:8.9pt;width:428.45pt;height:8.35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FE7"/>
    <w:multiLevelType w:val="hybridMultilevel"/>
    <w:tmpl w:val="DD7806DC"/>
    <w:lvl w:ilvl="0" w:tplc="808E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F67FF1"/>
    <w:multiLevelType w:val="hybridMultilevel"/>
    <w:tmpl w:val="24703478"/>
    <w:lvl w:ilvl="0" w:tplc="6442A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6D0D64"/>
    <w:multiLevelType w:val="hybridMultilevel"/>
    <w:tmpl w:val="0B90DB0C"/>
    <w:lvl w:ilvl="0" w:tplc="9CA4D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B66C1A"/>
    <w:multiLevelType w:val="hybridMultilevel"/>
    <w:tmpl w:val="53820A4A"/>
    <w:lvl w:ilvl="0" w:tplc="808E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9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6E66D38"/>
    <w:multiLevelType w:val="hybridMultilevel"/>
    <w:tmpl w:val="4108491C"/>
    <w:lvl w:ilvl="0" w:tplc="B5AC0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2F935AAB"/>
    <w:multiLevelType w:val="hybridMultilevel"/>
    <w:tmpl w:val="238E53CA"/>
    <w:lvl w:ilvl="0" w:tplc="36D2974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377057"/>
    <w:multiLevelType w:val="hybridMultilevel"/>
    <w:tmpl w:val="60F2A27C"/>
    <w:lvl w:ilvl="0" w:tplc="808E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0B2B2F"/>
    <w:multiLevelType w:val="hybridMultilevel"/>
    <w:tmpl w:val="0A9EA0DE"/>
    <w:lvl w:ilvl="0" w:tplc="808E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C60067"/>
    <w:multiLevelType w:val="hybridMultilevel"/>
    <w:tmpl w:val="3B14F04A"/>
    <w:lvl w:ilvl="0" w:tplc="B5AC0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930417"/>
    <w:multiLevelType w:val="hybridMultilevel"/>
    <w:tmpl w:val="4108491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A57289"/>
    <w:multiLevelType w:val="hybridMultilevel"/>
    <w:tmpl w:val="3DA45110"/>
    <w:lvl w:ilvl="0" w:tplc="B5AC0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6949D7"/>
    <w:multiLevelType w:val="hybridMultilevel"/>
    <w:tmpl w:val="82D49B9A"/>
    <w:lvl w:ilvl="0" w:tplc="36D2974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341D5F"/>
    <w:multiLevelType w:val="hybridMultilevel"/>
    <w:tmpl w:val="8C0E8748"/>
    <w:lvl w:ilvl="0" w:tplc="4E42B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2B2655"/>
    <w:multiLevelType w:val="hybridMultilevel"/>
    <w:tmpl w:val="82D49B9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705AE0"/>
    <w:multiLevelType w:val="hybridMultilevel"/>
    <w:tmpl w:val="44442FE0"/>
    <w:lvl w:ilvl="0" w:tplc="808E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25" w15:restartNumberingAfterBreak="0">
    <w:nsid w:val="7A376FB5"/>
    <w:multiLevelType w:val="hybridMultilevel"/>
    <w:tmpl w:val="86305B1C"/>
    <w:lvl w:ilvl="0" w:tplc="36D2974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7" w15:restartNumberingAfterBreak="0">
    <w:nsid w:val="7F6775A5"/>
    <w:multiLevelType w:val="hybridMultilevel"/>
    <w:tmpl w:val="0A9EA0D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53320227">
    <w:abstractNumId w:val="28"/>
  </w:num>
  <w:num w:numId="2" w16cid:durableId="1585215096">
    <w:abstractNumId w:val="8"/>
  </w:num>
  <w:num w:numId="3" w16cid:durableId="895360992">
    <w:abstractNumId w:val="17"/>
  </w:num>
  <w:num w:numId="4" w16cid:durableId="1048341095">
    <w:abstractNumId w:val="3"/>
  </w:num>
  <w:num w:numId="5" w16cid:durableId="1060908236">
    <w:abstractNumId w:val="6"/>
  </w:num>
  <w:num w:numId="6" w16cid:durableId="1627198879">
    <w:abstractNumId w:val="11"/>
  </w:num>
  <w:num w:numId="7" w16cid:durableId="1641887311">
    <w:abstractNumId w:val="5"/>
  </w:num>
  <w:num w:numId="8" w16cid:durableId="730688356">
    <w:abstractNumId w:val="9"/>
  </w:num>
  <w:num w:numId="9" w16cid:durableId="212035600">
    <w:abstractNumId w:val="26"/>
  </w:num>
  <w:num w:numId="10" w16cid:durableId="1440182315">
    <w:abstractNumId w:val="24"/>
  </w:num>
  <w:num w:numId="11" w16cid:durableId="2184458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4532455">
    <w:abstractNumId w:val="4"/>
  </w:num>
  <w:num w:numId="13" w16cid:durableId="498691796">
    <w:abstractNumId w:val="4"/>
    <w:lvlOverride w:ilvl="0">
      <w:startOverride w:val="1"/>
    </w:lvlOverride>
  </w:num>
  <w:num w:numId="14" w16cid:durableId="1540849612">
    <w:abstractNumId w:val="8"/>
    <w:lvlOverride w:ilvl="0">
      <w:startOverride w:val="1"/>
    </w:lvlOverride>
  </w:num>
  <w:num w:numId="15" w16cid:durableId="791947713">
    <w:abstractNumId w:val="4"/>
  </w:num>
  <w:num w:numId="16" w16cid:durableId="174923270">
    <w:abstractNumId w:val="28"/>
  </w:num>
  <w:num w:numId="17" w16cid:durableId="560947401">
    <w:abstractNumId w:val="28"/>
  </w:num>
  <w:num w:numId="18" w16cid:durableId="558368331">
    <w:abstractNumId w:val="28"/>
  </w:num>
  <w:num w:numId="19" w16cid:durableId="1236628765">
    <w:abstractNumId w:val="28"/>
  </w:num>
  <w:num w:numId="20" w16cid:durableId="1789664303">
    <w:abstractNumId w:val="28"/>
  </w:num>
  <w:num w:numId="21" w16cid:durableId="44381223">
    <w:abstractNumId w:val="28"/>
  </w:num>
  <w:num w:numId="22" w16cid:durableId="1573546545">
    <w:abstractNumId w:val="28"/>
  </w:num>
  <w:num w:numId="23" w16cid:durableId="2087415937">
    <w:abstractNumId w:val="23"/>
  </w:num>
  <w:num w:numId="24" w16cid:durableId="665404859">
    <w:abstractNumId w:val="10"/>
  </w:num>
  <w:num w:numId="25" w16cid:durableId="366761617">
    <w:abstractNumId w:val="16"/>
  </w:num>
  <w:num w:numId="26" w16cid:durableId="1834948089">
    <w:abstractNumId w:val="15"/>
  </w:num>
  <w:num w:numId="27" w16cid:durableId="1812941252">
    <w:abstractNumId w:val="18"/>
  </w:num>
  <w:num w:numId="28" w16cid:durableId="2120637767">
    <w:abstractNumId w:val="1"/>
  </w:num>
  <w:num w:numId="29" w16cid:durableId="2030136132">
    <w:abstractNumId w:val="2"/>
  </w:num>
  <w:num w:numId="30" w16cid:durableId="1088964644">
    <w:abstractNumId w:val="14"/>
  </w:num>
  <w:num w:numId="31" w16cid:durableId="236398631">
    <w:abstractNumId w:val="27"/>
  </w:num>
  <w:num w:numId="32" w16cid:durableId="1712414602">
    <w:abstractNumId w:val="0"/>
  </w:num>
  <w:num w:numId="33" w16cid:durableId="1460807389">
    <w:abstractNumId w:val="13"/>
  </w:num>
  <w:num w:numId="34" w16cid:durableId="591935635">
    <w:abstractNumId w:val="22"/>
  </w:num>
  <w:num w:numId="35" w16cid:durableId="1588421929">
    <w:abstractNumId w:val="7"/>
  </w:num>
  <w:num w:numId="36" w16cid:durableId="1193416428">
    <w:abstractNumId w:val="20"/>
  </w:num>
  <w:num w:numId="37" w16cid:durableId="7974086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029469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58979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285940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15336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BC7"/>
    <w:rsid w:val="00006E7A"/>
    <w:rsid w:val="00007712"/>
    <w:rsid w:val="00010787"/>
    <w:rsid w:val="00010B22"/>
    <w:rsid w:val="000117D0"/>
    <w:rsid w:val="000123CA"/>
    <w:rsid w:val="00012F0F"/>
    <w:rsid w:val="00013418"/>
    <w:rsid w:val="000134BC"/>
    <w:rsid w:val="000136C0"/>
    <w:rsid w:val="000144BB"/>
    <w:rsid w:val="000157FA"/>
    <w:rsid w:val="00016012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0F75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4ABF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9AE"/>
    <w:rsid w:val="00045B52"/>
    <w:rsid w:val="00047BD2"/>
    <w:rsid w:val="00047D73"/>
    <w:rsid w:val="0005078A"/>
    <w:rsid w:val="000507D3"/>
    <w:rsid w:val="00050832"/>
    <w:rsid w:val="000512EC"/>
    <w:rsid w:val="00052A33"/>
    <w:rsid w:val="0005374D"/>
    <w:rsid w:val="00054033"/>
    <w:rsid w:val="00054DA1"/>
    <w:rsid w:val="00054E00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04C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5634"/>
    <w:rsid w:val="00076EC9"/>
    <w:rsid w:val="00077BA1"/>
    <w:rsid w:val="00082284"/>
    <w:rsid w:val="00082F63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D9B"/>
    <w:rsid w:val="00093FB3"/>
    <w:rsid w:val="00094844"/>
    <w:rsid w:val="00096AF9"/>
    <w:rsid w:val="00096F78"/>
    <w:rsid w:val="000975F5"/>
    <w:rsid w:val="000A06D6"/>
    <w:rsid w:val="000A08EC"/>
    <w:rsid w:val="000A0A24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802"/>
    <w:rsid w:val="000A598C"/>
    <w:rsid w:val="000A5D1E"/>
    <w:rsid w:val="000A5E62"/>
    <w:rsid w:val="000A6437"/>
    <w:rsid w:val="000A64C6"/>
    <w:rsid w:val="000A6614"/>
    <w:rsid w:val="000A6C16"/>
    <w:rsid w:val="000A71B3"/>
    <w:rsid w:val="000A73B0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78A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C3F"/>
    <w:rsid w:val="000E1F78"/>
    <w:rsid w:val="000E206F"/>
    <w:rsid w:val="000E24E7"/>
    <w:rsid w:val="000E2B2B"/>
    <w:rsid w:val="000E42BF"/>
    <w:rsid w:val="000E4A9C"/>
    <w:rsid w:val="000E6040"/>
    <w:rsid w:val="000E6B87"/>
    <w:rsid w:val="000E732F"/>
    <w:rsid w:val="000E7991"/>
    <w:rsid w:val="000E7995"/>
    <w:rsid w:val="000E79C7"/>
    <w:rsid w:val="000F1639"/>
    <w:rsid w:val="000F1B62"/>
    <w:rsid w:val="000F1EB5"/>
    <w:rsid w:val="000F275A"/>
    <w:rsid w:val="000F3C4A"/>
    <w:rsid w:val="000F3CE7"/>
    <w:rsid w:val="000F4D83"/>
    <w:rsid w:val="000F53C4"/>
    <w:rsid w:val="000F54DD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839"/>
    <w:rsid w:val="00111B8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1D5"/>
    <w:rsid w:val="00125399"/>
    <w:rsid w:val="001258BF"/>
    <w:rsid w:val="00125C08"/>
    <w:rsid w:val="0012668E"/>
    <w:rsid w:val="001276B8"/>
    <w:rsid w:val="001301B4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6CBA"/>
    <w:rsid w:val="00147C12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3789"/>
    <w:rsid w:val="001644AB"/>
    <w:rsid w:val="00164F21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09A2"/>
    <w:rsid w:val="00190D97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A77B7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20C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8AE"/>
    <w:rsid w:val="001D0FF8"/>
    <w:rsid w:val="001D36DF"/>
    <w:rsid w:val="001D488E"/>
    <w:rsid w:val="001D4E75"/>
    <w:rsid w:val="001D59F8"/>
    <w:rsid w:val="001D5EA8"/>
    <w:rsid w:val="001D6B1E"/>
    <w:rsid w:val="001D7AFD"/>
    <w:rsid w:val="001D7DB3"/>
    <w:rsid w:val="001E0062"/>
    <w:rsid w:val="001E077E"/>
    <w:rsid w:val="001E164C"/>
    <w:rsid w:val="001E2291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06DCC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70F"/>
    <w:rsid w:val="00246975"/>
    <w:rsid w:val="0024745D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448D"/>
    <w:rsid w:val="00285198"/>
    <w:rsid w:val="00286A93"/>
    <w:rsid w:val="002873C2"/>
    <w:rsid w:val="0028795A"/>
    <w:rsid w:val="00287E38"/>
    <w:rsid w:val="00290A8C"/>
    <w:rsid w:val="00291764"/>
    <w:rsid w:val="0029578F"/>
    <w:rsid w:val="002964B1"/>
    <w:rsid w:val="002A14E0"/>
    <w:rsid w:val="002A23FB"/>
    <w:rsid w:val="002A26F6"/>
    <w:rsid w:val="002A2F59"/>
    <w:rsid w:val="002A5E77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2186"/>
    <w:rsid w:val="002E3B38"/>
    <w:rsid w:val="002E3E7F"/>
    <w:rsid w:val="002E4C7B"/>
    <w:rsid w:val="002E5295"/>
    <w:rsid w:val="002E59EE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7FD8"/>
    <w:rsid w:val="00301451"/>
    <w:rsid w:val="00301584"/>
    <w:rsid w:val="00301B76"/>
    <w:rsid w:val="00301E6B"/>
    <w:rsid w:val="00302BD1"/>
    <w:rsid w:val="0030402A"/>
    <w:rsid w:val="003044F2"/>
    <w:rsid w:val="003048AA"/>
    <w:rsid w:val="0030541B"/>
    <w:rsid w:val="00305D04"/>
    <w:rsid w:val="00306A46"/>
    <w:rsid w:val="00306BCF"/>
    <w:rsid w:val="00307185"/>
    <w:rsid w:val="003076DD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D85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67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4F6B"/>
    <w:rsid w:val="00335476"/>
    <w:rsid w:val="00335D4C"/>
    <w:rsid w:val="00335D6F"/>
    <w:rsid w:val="00336001"/>
    <w:rsid w:val="003369DF"/>
    <w:rsid w:val="00336F35"/>
    <w:rsid w:val="00337150"/>
    <w:rsid w:val="00337703"/>
    <w:rsid w:val="003414B8"/>
    <w:rsid w:val="00341B0F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0E09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37F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4FE"/>
    <w:rsid w:val="00370C55"/>
    <w:rsid w:val="00371011"/>
    <w:rsid w:val="0037118A"/>
    <w:rsid w:val="00371880"/>
    <w:rsid w:val="00372010"/>
    <w:rsid w:val="00372065"/>
    <w:rsid w:val="003731BB"/>
    <w:rsid w:val="00373C23"/>
    <w:rsid w:val="003763E9"/>
    <w:rsid w:val="00376651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017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6A18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0CA"/>
    <w:rsid w:val="003B595E"/>
    <w:rsid w:val="003B5C91"/>
    <w:rsid w:val="003B62D3"/>
    <w:rsid w:val="003B707A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37A"/>
    <w:rsid w:val="003D2849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795"/>
    <w:rsid w:val="003F0A59"/>
    <w:rsid w:val="003F0F19"/>
    <w:rsid w:val="003F0FC6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6E77"/>
    <w:rsid w:val="003F70D6"/>
    <w:rsid w:val="00400EA8"/>
    <w:rsid w:val="0040139A"/>
    <w:rsid w:val="00402BCF"/>
    <w:rsid w:val="00402DE8"/>
    <w:rsid w:val="00403354"/>
    <w:rsid w:val="004034E1"/>
    <w:rsid w:val="0040406B"/>
    <w:rsid w:val="0040633D"/>
    <w:rsid w:val="00407968"/>
    <w:rsid w:val="00407E1E"/>
    <w:rsid w:val="00407FB1"/>
    <w:rsid w:val="00410282"/>
    <w:rsid w:val="00410285"/>
    <w:rsid w:val="00410627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541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7B2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58AD"/>
    <w:rsid w:val="004D61E3"/>
    <w:rsid w:val="004D643D"/>
    <w:rsid w:val="004D6F30"/>
    <w:rsid w:val="004D70A5"/>
    <w:rsid w:val="004D76DE"/>
    <w:rsid w:val="004E16A4"/>
    <w:rsid w:val="004E2BE8"/>
    <w:rsid w:val="004E38AF"/>
    <w:rsid w:val="004E41A8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6D54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1C86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5C93"/>
    <w:rsid w:val="0052631F"/>
    <w:rsid w:val="005278E8"/>
    <w:rsid w:val="005307F6"/>
    <w:rsid w:val="00530905"/>
    <w:rsid w:val="00530EA5"/>
    <w:rsid w:val="0053127D"/>
    <w:rsid w:val="00531A6C"/>
    <w:rsid w:val="00532207"/>
    <w:rsid w:val="00532584"/>
    <w:rsid w:val="00532A59"/>
    <w:rsid w:val="00532D99"/>
    <w:rsid w:val="00532DC4"/>
    <w:rsid w:val="00533DE6"/>
    <w:rsid w:val="00533E6E"/>
    <w:rsid w:val="00534309"/>
    <w:rsid w:val="00534B24"/>
    <w:rsid w:val="00535A16"/>
    <w:rsid w:val="00535BBC"/>
    <w:rsid w:val="00537102"/>
    <w:rsid w:val="00537394"/>
    <w:rsid w:val="005403ED"/>
    <w:rsid w:val="00540410"/>
    <w:rsid w:val="00540467"/>
    <w:rsid w:val="0054077E"/>
    <w:rsid w:val="00541493"/>
    <w:rsid w:val="00541552"/>
    <w:rsid w:val="005419A0"/>
    <w:rsid w:val="00541A66"/>
    <w:rsid w:val="005435C4"/>
    <w:rsid w:val="00543646"/>
    <w:rsid w:val="00544C84"/>
    <w:rsid w:val="00544D88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09B"/>
    <w:rsid w:val="00560157"/>
    <w:rsid w:val="00560DC2"/>
    <w:rsid w:val="00561017"/>
    <w:rsid w:val="0056199E"/>
    <w:rsid w:val="00561F5C"/>
    <w:rsid w:val="0056211F"/>
    <w:rsid w:val="00563A60"/>
    <w:rsid w:val="00563FC4"/>
    <w:rsid w:val="00564413"/>
    <w:rsid w:val="00564B0A"/>
    <w:rsid w:val="00565028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876D1"/>
    <w:rsid w:val="00590170"/>
    <w:rsid w:val="00590F3A"/>
    <w:rsid w:val="00591BD0"/>
    <w:rsid w:val="00591E9D"/>
    <w:rsid w:val="005940EB"/>
    <w:rsid w:val="005954DA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DDB"/>
    <w:rsid w:val="005A0EBC"/>
    <w:rsid w:val="005A0F5A"/>
    <w:rsid w:val="005A1428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5DE6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B644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244"/>
    <w:rsid w:val="005C5C76"/>
    <w:rsid w:val="005C6186"/>
    <w:rsid w:val="005C67FD"/>
    <w:rsid w:val="005C69EC"/>
    <w:rsid w:val="005C7D42"/>
    <w:rsid w:val="005D0486"/>
    <w:rsid w:val="005D0F52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E544A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001"/>
    <w:rsid w:val="00600D92"/>
    <w:rsid w:val="0060119B"/>
    <w:rsid w:val="006019A3"/>
    <w:rsid w:val="006019EA"/>
    <w:rsid w:val="00602735"/>
    <w:rsid w:val="0060277A"/>
    <w:rsid w:val="00602E2E"/>
    <w:rsid w:val="00603399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352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9B2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19B7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0AE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389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BA0"/>
    <w:rsid w:val="00663EB4"/>
    <w:rsid w:val="00664D59"/>
    <w:rsid w:val="00664D85"/>
    <w:rsid w:val="00664FE7"/>
    <w:rsid w:val="00665101"/>
    <w:rsid w:val="00666AA8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1C1F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2FFE"/>
    <w:rsid w:val="006A516C"/>
    <w:rsid w:val="006A5914"/>
    <w:rsid w:val="006A6460"/>
    <w:rsid w:val="006A6D2F"/>
    <w:rsid w:val="006A7E76"/>
    <w:rsid w:val="006B0654"/>
    <w:rsid w:val="006B0908"/>
    <w:rsid w:val="006B0AE1"/>
    <w:rsid w:val="006B11C1"/>
    <w:rsid w:val="006B15EF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5DF4"/>
    <w:rsid w:val="006B66F8"/>
    <w:rsid w:val="006B7314"/>
    <w:rsid w:val="006B7404"/>
    <w:rsid w:val="006B7491"/>
    <w:rsid w:val="006C066E"/>
    <w:rsid w:val="006C090C"/>
    <w:rsid w:val="006C0ED5"/>
    <w:rsid w:val="006C10B1"/>
    <w:rsid w:val="006C245D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83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1DB"/>
    <w:rsid w:val="00700CD6"/>
    <w:rsid w:val="00701558"/>
    <w:rsid w:val="007017F6"/>
    <w:rsid w:val="007038B1"/>
    <w:rsid w:val="00703AD1"/>
    <w:rsid w:val="0070405B"/>
    <w:rsid w:val="00705AE3"/>
    <w:rsid w:val="00705C79"/>
    <w:rsid w:val="00705DE2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CF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415C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47B85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1F8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6E94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4FAE"/>
    <w:rsid w:val="00785519"/>
    <w:rsid w:val="00785E3C"/>
    <w:rsid w:val="007867AE"/>
    <w:rsid w:val="00786A09"/>
    <w:rsid w:val="00786F85"/>
    <w:rsid w:val="00787008"/>
    <w:rsid w:val="00787455"/>
    <w:rsid w:val="00787DAA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7C5A"/>
    <w:rsid w:val="007A0457"/>
    <w:rsid w:val="007A0987"/>
    <w:rsid w:val="007A2A30"/>
    <w:rsid w:val="007A2FC0"/>
    <w:rsid w:val="007A3001"/>
    <w:rsid w:val="007A474C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B98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3E39"/>
    <w:rsid w:val="007C4308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001"/>
    <w:rsid w:val="007F147C"/>
    <w:rsid w:val="007F1915"/>
    <w:rsid w:val="007F1B3C"/>
    <w:rsid w:val="007F1FE3"/>
    <w:rsid w:val="007F2765"/>
    <w:rsid w:val="007F3104"/>
    <w:rsid w:val="007F3263"/>
    <w:rsid w:val="007F4354"/>
    <w:rsid w:val="007F5604"/>
    <w:rsid w:val="007F64B1"/>
    <w:rsid w:val="007F7003"/>
    <w:rsid w:val="007F748B"/>
    <w:rsid w:val="007F7781"/>
    <w:rsid w:val="008014FA"/>
    <w:rsid w:val="00802044"/>
    <w:rsid w:val="0080234D"/>
    <w:rsid w:val="00802DAE"/>
    <w:rsid w:val="0080346F"/>
    <w:rsid w:val="00803A8B"/>
    <w:rsid w:val="008042E8"/>
    <w:rsid w:val="0080435B"/>
    <w:rsid w:val="00804C3A"/>
    <w:rsid w:val="00806411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08D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2F8C"/>
    <w:rsid w:val="008632FA"/>
    <w:rsid w:val="00863D9B"/>
    <w:rsid w:val="00864197"/>
    <w:rsid w:val="00864BB4"/>
    <w:rsid w:val="00864E90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97C49"/>
    <w:rsid w:val="008A0874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6D"/>
    <w:rsid w:val="008D59DB"/>
    <w:rsid w:val="008D6307"/>
    <w:rsid w:val="008D6C4B"/>
    <w:rsid w:val="008D7122"/>
    <w:rsid w:val="008E121A"/>
    <w:rsid w:val="008E1278"/>
    <w:rsid w:val="008E1405"/>
    <w:rsid w:val="008E2EAB"/>
    <w:rsid w:val="008E3C60"/>
    <w:rsid w:val="008E3E7A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709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691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322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185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75C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8D6"/>
    <w:rsid w:val="00963AEA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3B92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65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448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2494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3C57"/>
    <w:rsid w:val="009E41F9"/>
    <w:rsid w:val="009E45E2"/>
    <w:rsid w:val="009E4DE7"/>
    <w:rsid w:val="009E562A"/>
    <w:rsid w:val="009E5D60"/>
    <w:rsid w:val="009E65F7"/>
    <w:rsid w:val="009E6606"/>
    <w:rsid w:val="009E7661"/>
    <w:rsid w:val="009F0144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49AA"/>
    <w:rsid w:val="00A052AA"/>
    <w:rsid w:val="00A0581B"/>
    <w:rsid w:val="00A06268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0EA1"/>
    <w:rsid w:val="00A31A69"/>
    <w:rsid w:val="00A3363A"/>
    <w:rsid w:val="00A339D5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79B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086D"/>
    <w:rsid w:val="00A617FF"/>
    <w:rsid w:val="00A61FB6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25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6564"/>
    <w:rsid w:val="00A878FC"/>
    <w:rsid w:val="00A90A75"/>
    <w:rsid w:val="00A90BD4"/>
    <w:rsid w:val="00A91061"/>
    <w:rsid w:val="00A9164D"/>
    <w:rsid w:val="00A9185D"/>
    <w:rsid w:val="00A91FCC"/>
    <w:rsid w:val="00A9276D"/>
    <w:rsid w:val="00A93400"/>
    <w:rsid w:val="00A955A6"/>
    <w:rsid w:val="00A95B72"/>
    <w:rsid w:val="00A97029"/>
    <w:rsid w:val="00A97E44"/>
    <w:rsid w:val="00AA0394"/>
    <w:rsid w:val="00AA1752"/>
    <w:rsid w:val="00AA3335"/>
    <w:rsid w:val="00AA3B3C"/>
    <w:rsid w:val="00AA448B"/>
    <w:rsid w:val="00AA5628"/>
    <w:rsid w:val="00AA63E4"/>
    <w:rsid w:val="00AA6952"/>
    <w:rsid w:val="00AA7BB8"/>
    <w:rsid w:val="00AB0C43"/>
    <w:rsid w:val="00AB1576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B7014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620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6E8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8C5"/>
    <w:rsid w:val="00AF61A8"/>
    <w:rsid w:val="00AF69D2"/>
    <w:rsid w:val="00AF7025"/>
    <w:rsid w:val="00B01751"/>
    <w:rsid w:val="00B01A85"/>
    <w:rsid w:val="00B022DD"/>
    <w:rsid w:val="00B024AC"/>
    <w:rsid w:val="00B02CC7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0F24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5AD5"/>
    <w:rsid w:val="00B26DBC"/>
    <w:rsid w:val="00B27424"/>
    <w:rsid w:val="00B27B52"/>
    <w:rsid w:val="00B306FA"/>
    <w:rsid w:val="00B30784"/>
    <w:rsid w:val="00B307F7"/>
    <w:rsid w:val="00B30FB3"/>
    <w:rsid w:val="00B3113C"/>
    <w:rsid w:val="00B31A74"/>
    <w:rsid w:val="00B31CF4"/>
    <w:rsid w:val="00B31DE0"/>
    <w:rsid w:val="00B32141"/>
    <w:rsid w:val="00B3311B"/>
    <w:rsid w:val="00B343D2"/>
    <w:rsid w:val="00B35AF2"/>
    <w:rsid w:val="00B365C0"/>
    <w:rsid w:val="00B36C8B"/>
    <w:rsid w:val="00B37404"/>
    <w:rsid w:val="00B3748C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0720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582B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BFF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786"/>
    <w:rsid w:val="00BB4982"/>
    <w:rsid w:val="00BB4E78"/>
    <w:rsid w:val="00BB5BC3"/>
    <w:rsid w:val="00BB6DC2"/>
    <w:rsid w:val="00BB7575"/>
    <w:rsid w:val="00BC09B5"/>
    <w:rsid w:val="00BC1323"/>
    <w:rsid w:val="00BC1A2F"/>
    <w:rsid w:val="00BC218A"/>
    <w:rsid w:val="00BC39C1"/>
    <w:rsid w:val="00BC3D0B"/>
    <w:rsid w:val="00BC439E"/>
    <w:rsid w:val="00BC5417"/>
    <w:rsid w:val="00BC75CE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5CEE"/>
    <w:rsid w:val="00BE5CFF"/>
    <w:rsid w:val="00BE6B07"/>
    <w:rsid w:val="00BE6F0A"/>
    <w:rsid w:val="00BE762E"/>
    <w:rsid w:val="00BE77D8"/>
    <w:rsid w:val="00BE7BA9"/>
    <w:rsid w:val="00BF019B"/>
    <w:rsid w:val="00BF1141"/>
    <w:rsid w:val="00BF2029"/>
    <w:rsid w:val="00BF2281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2D7A"/>
    <w:rsid w:val="00C0427A"/>
    <w:rsid w:val="00C04755"/>
    <w:rsid w:val="00C04990"/>
    <w:rsid w:val="00C04BD6"/>
    <w:rsid w:val="00C04DFF"/>
    <w:rsid w:val="00C06021"/>
    <w:rsid w:val="00C063AF"/>
    <w:rsid w:val="00C071C0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C6F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2773B"/>
    <w:rsid w:val="00C30B64"/>
    <w:rsid w:val="00C31185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4BD"/>
    <w:rsid w:val="00C45A2B"/>
    <w:rsid w:val="00C4694B"/>
    <w:rsid w:val="00C47AEC"/>
    <w:rsid w:val="00C505A8"/>
    <w:rsid w:val="00C50804"/>
    <w:rsid w:val="00C50E52"/>
    <w:rsid w:val="00C5157F"/>
    <w:rsid w:val="00C516CB"/>
    <w:rsid w:val="00C51C23"/>
    <w:rsid w:val="00C53380"/>
    <w:rsid w:val="00C53CA9"/>
    <w:rsid w:val="00C54FB9"/>
    <w:rsid w:val="00C55268"/>
    <w:rsid w:val="00C55783"/>
    <w:rsid w:val="00C56328"/>
    <w:rsid w:val="00C564F7"/>
    <w:rsid w:val="00C57A05"/>
    <w:rsid w:val="00C6047D"/>
    <w:rsid w:val="00C60AFE"/>
    <w:rsid w:val="00C61355"/>
    <w:rsid w:val="00C61E9A"/>
    <w:rsid w:val="00C62007"/>
    <w:rsid w:val="00C62F7F"/>
    <w:rsid w:val="00C63047"/>
    <w:rsid w:val="00C6326A"/>
    <w:rsid w:val="00C634DA"/>
    <w:rsid w:val="00C65B48"/>
    <w:rsid w:val="00C65B6F"/>
    <w:rsid w:val="00C6649F"/>
    <w:rsid w:val="00C6664B"/>
    <w:rsid w:val="00C6676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3D8E"/>
    <w:rsid w:val="00C840B0"/>
    <w:rsid w:val="00C850EF"/>
    <w:rsid w:val="00C85C6E"/>
    <w:rsid w:val="00C86A2E"/>
    <w:rsid w:val="00C86B49"/>
    <w:rsid w:val="00C8783A"/>
    <w:rsid w:val="00C878B5"/>
    <w:rsid w:val="00C87DEC"/>
    <w:rsid w:val="00C90558"/>
    <w:rsid w:val="00C91337"/>
    <w:rsid w:val="00C92F24"/>
    <w:rsid w:val="00C93F3C"/>
    <w:rsid w:val="00C95BB2"/>
    <w:rsid w:val="00C95D9B"/>
    <w:rsid w:val="00C9679A"/>
    <w:rsid w:val="00C96C34"/>
    <w:rsid w:val="00CA0E1C"/>
    <w:rsid w:val="00CA1331"/>
    <w:rsid w:val="00CA1647"/>
    <w:rsid w:val="00CA2DE3"/>
    <w:rsid w:val="00CA484D"/>
    <w:rsid w:val="00CA5153"/>
    <w:rsid w:val="00CA5403"/>
    <w:rsid w:val="00CA551D"/>
    <w:rsid w:val="00CA6E26"/>
    <w:rsid w:val="00CA7638"/>
    <w:rsid w:val="00CB0D8A"/>
    <w:rsid w:val="00CB0E44"/>
    <w:rsid w:val="00CB1850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003"/>
    <w:rsid w:val="00CC0143"/>
    <w:rsid w:val="00CC0619"/>
    <w:rsid w:val="00CC0A4A"/>
    <w:rsid w:val="00CC149B"/>
    <w:rsid w:val="00CC1D69"/>
    <w:rsid w:val="00CC239D"/>
    <w:rsid w:val="00CC25F1"/>
    <w:rsid w:val="00CC2BBE"/>
    <w:rsid w:val="00CC3BA7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7A7"/>
    <w:rsid w:val="00CD2B9F"/>
    <w:rsid w:val="00CD2C15"/>
    <w:rsid w:val="00CD41DD"/>
    <w:rsid w:val="00CD46A4"/>
    <w:rsid w:val="00CD4DFD"/>
    <w:rsid w:val="00CD542A"/>
    <w:rsid w:val="00CD58F3"/>
    <w:rsid w:val="00CD5FBF"/>
    <w:rsid w:val="00CD7F3A"/>
    <w:rsid w:val="00CE002B"/>
    <w:rsid w:val="00CE0932"/>
    <w:rsid w:val="00CE0C18"/>
    <w:rsid w:val="00CE1719"/>
    <w:rsid w:val="00CE1F14"/>
    <w:rsid w:val="00CE2502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0B45"/>
    <w:rsid w:val="00D013AC"/>
    <w:rsid w:val="00D0177B"/>
    <w:rsid w:val="00D0277E"/>
    <w:rsid w:val="00D02995"/>
    <w:rsid w:val="00D03A35"/>
    <w:rsid w:val="00D04168"/>
    <w:rsid w:val="00D0495B"/>
    <w:rsid w:val="00D04990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4C3"/>
    <w:rsid w:val="00D446BF"/>
    <w:rsid w:val="00D447AD"/>
    <w:rsid w:val="00D448E0"/>
    <w:rsid w:val="00D455CB"/>
    <w:rsid w:val="00D45C08"/>
    <w:rsid w:val="00D45E70"/>
    <w:rsid w:val="00D45F44"/>
    <w:rsid w:val="00D46027"/>
    <w:rsid w:val="00D468D4"/>
    <w:rsid w:val="00D50800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028E"/>
    <w:rsid w:val="00D615F8"/>
    <w:rsid w:val="00D62D27"/>
    <w:rsid w:val="00D62D8F"/>
    <w:rsid w:val="00D63028"/>
    <w:rsid w:val="00D65565"/>
    <w:rsid w:val="00D659E3"/>
    <w:rsid w:val="00D65C8A"/>
    <w:rsid w:val="00D6662A"/>
    <w:rsid w:val="00D668F3"/>
    <w:rsid w:val="00D66AD5"/>
    <w:rsid w:val="00D66DA0"/>
    <w:rsid w:val="00D701C5"/>
    <w:rsid w:val="00D70A13"/>
    <w:rsid w:val="00D7103F"/>
    <w:rsid w:val="00D71243"/>
    <w:rsid w:val="00D71983"/>
    <w:rsid w:val="00D71DFD"/>
    <w:rsid w:val="00D72C58"/>
    <w:rsid w:val="00D732BC"/>
    <w:rsid w:val="00D733D1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621"/>
    <w:rsid w:val="00D8188C"/>
    <w:rsid w:val="00D82222"/>
    <w:rsid w:val="00D82F50"/>
    <w:rsid w:val="00D8557C"/>
    <w:rsid w:val="00D900EA"/>
    <w:rsid w:val="00D9073D"/>
    <w:rsid w:val="00D90BE1"/>
    <w:rsid w:val="00D91142"/>
    <w:rsid w:val="00D919E7"/>
    <w:rsid w:val="00D92995"/>
    <w:rsid w:val="00D9451E"/>
    <w:rsid w:val="00D94BF2"/>
    <w:rsid w:val="00D94BFC"/>
    <w:rsid w:val="00D95BDE"/>
    <w:rsid w:val="00D9602A"/>
    <w:rsid w:val="00D97283"/>
    <w:rsid w:val="00D972F4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F49"/>
    <w:rsid w:val="00DB6350"/>
    <w:rsid w:val="00DB6919"/>
    <w:rsid w:val="00DB6B5D"/>
    <w:rsid w:val="00DB6CDE"/>
    <w:rsid w:val="00DB6D7B"/>
    <w:rsid w:val="00DB73C7"/>
    <w:rsid w:val="00DB774B"/>
    <w:rsid w:val="00DB7864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34FF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3AA8"/>
    <w:rsid w:val="00DD4090"/>
    <w:rsid w:val="00DD4EE5"/>
    <w:rsid w:val="00DD68EE"/>
    <w:rsid w:val="00DD6C41"/>
    <w:rsid w:val="00DE01AD"/>
    <w:rsid w:val="00DE048C"/>
    <w:rsid w:val="00DE0627"/>
    <w:rsid w:val="00DE08F4"/>
    <w:rsid w:val="00DE1F7C"/>
    <w:rsid w:val="00DE2734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362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27C"/>
    <w:rsid w:val="00E337B0"/>
    <w:rsid w:val="00E365E6"/>
    <w:rsid w:val="00E369AD"/>
    <w:rsid w:val="00E40156"/>
    <w:rsid w:val="00E40227"/>
    <w:rsid w:val="00E40781"/>
    <w:rsid w:val="00E40D84"/>
    <w:rsid w:val="00E41193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5352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20C4"/>
    <w:rsid w:val="00E6323A"/>
    <w:rsid w:val="00E6348B"/>
    <w:rsid w:val="00E642C5"/>
    <w:rsid w:val="00E64B65"/>
    <w:rsid w:val="00E64DA9"/>
    <w:rsid w:val="00E64FE3"/>
    <w:rsid w:val="00E659FE"/>
    <w:rsid w:val="00E65D83"/>
    <w:rsid w:val="00E66992"/>
    <w:rsid w:val="00E6717C"/>
    <w:rsid w:val="00E7158C"/>
    <w:rsid w:val="00E71B2C"/>
    <w:rsid w:val="00E73215"/>
    <w:rsid w:val="00E73287"/>
    <w:rsid w:val="00E76ED8"/>
    <w:rsid w:val="00E77288"/>
    <w:rsid w:val="00E778F6"/>
    <w:rsid w:val="00E77A93"/>
    <w:rsid w:val="00E80E61"/>
    <w:rsid w:val="00E813C6"/>
    <w:rsid w:val="00E82221"/>
    <w:rsid w:val="00E822E1"/>
    <w:rsid w:val="00E829B6"/>
    <w:rsid w:val="00E82F64"/>
    <w:rsid w:val="00E83971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49D"/>
    <w:rsid w:val="00EA0903"/>
    <w:rsid w:val="00EA1880"/>
    <w:rsid w:val="00EA18F5"/>
    <w:rsid w:val="00EA196E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1F"/>
    <w:rsid w:val="00EA7147"/>
    <w:rsid w:val="00EB0542"/>
    <w:rsid w:val="00EB089A"/>
    <w:rsid w:val="00EB09A0"/>
    <w:rsid w:val="00EB0CC9"/>
    <w:rsid w:val="00EB0DA5"/>
    <w:rsid w:val="00EB2335"/>
    <w:rsid w:val="00EB2C78"/>
    <w:rsid w:val="00EB357A"/>
    <w:rsid w:val="00EB3C89"/>
    <w:rsid w:val="00EB4F4D"/>
    <w:rsid w:val="00EB594C"/>
    <w:rsid w:val="00EB6F14"/>
    <w:rsid w:val="00EB71BB"/>
    <w:rsid w:val="00EB7E66"/>
    <w:rsid w:val="00EC04C6"/>
    <w:rsid w:val="00EC0F9F"/>
    <w:rsid w:val="00EC16C0"/>
    <w:rsid w:val="00EC2927"/>
    <w:rsid w:val="00EC423B"/>
    <w:rsid w:val="00EC5DCC"/>
    <w:rsid w:val="00EC7129"/>
    <w:rsid w:val="00ED0AC6"/>
    <w:rsid w:val="00ED0B23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31F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17AC"/>
    <w:rsid w:val="00EF30FF"/>
    <w:rsid w:val="00EF3451"/>
    <w:rsid w:val="00EF3631"/>
    <w:rsid w:val="00EF3EAD"/>
    <w:rsid w:val="00EF412A"/>
    <w:rsid w:val="00EF4E32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99B"/>
    <w:rsid w:val="00F02E4D"/>
    <w:rsid w:val="00F0301C"/>
    <w:rsid w:val="00F03021"/>
    <w:rsid w:val="00F035FB"/>
    <w:rsid w:val="00F03628"/>
    <w:rsid w:val="00F04BBA"/>
    <w:rsid w:val="00F04C40"/>
    <w:rsid w:val="00F04D31"/>
    <w:rsid w:val="00F04E0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2550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536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238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1DE0"/>
    <w:rsid w:val="00F4206E"/>
    <w:rsid w:val="00F423C0"/>
    <w:rsid w:val="00F4322E"/>
    <w:rsid w:val="00F43BA2"/>
    <w:rsid w:val="00F44233"/>
    <w:rsid w:val="00F446DD"/>
    <w:rsid w:val="00F4563E"/>
    <w:rsid w:val="00F46055"/>
    <w:rsid w:val="00F46944"/>
    <w:rsid w:val="00F46B8B"/>
    <w:rsid w:val="00F46C51"/>
    <w:rsid w:val="00F47768"/>
    <w:rsid w:val="00F47DCB"/>
    <w:rsid w:val="00F51148"/>
    <w:rsid w:val="00F51430"/>
    <w:rsid w:val="00F51CB8"/>
    <w:rsid w:val="00F5226C"/>
    <w:rsid w:val="00F52C65"/>
    <w:rsid w:val="00F52E2A"/>
    <w:rsid w:val="00F53F0F"/>
    <w:rsid w:val="00F5490F"/>
    <w:rsid w:val="00F54E1D"/>
    <w:rsid w:val="00F54E4C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42D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298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30F1"/>
    <w:rsid w:val="00FA4730"/>
    <w:rsid w:val="00FA4755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679"/>
    <w:rsid w:val="00FB5913"/>
    <w:rsid w:val="00FB5916"/>
    <w:rsid w:val="00FB5DD2"/>
    <w:rsid w:val="00FB743C"/>
    <w:rsid w:val="00FB74BE"/>
    <w:rsid w:val="00FC0514"/>
    <w:rsid w:val="00FC0A08"/>
    <w:rsid w:val="00FC1070"/>
    <w:rsid w:val="00FC2270"/>
    <w:rsid w:val="00FC2346"/>
    <w:rsid w:val="00FC2646"/>
    <w:rsid w:val="00FC2E5F"/>
    <w:rsid w:val="00FC2F1C"/>
    <w:rsid w:val="00FC3E50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285F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0EC9"/>
    <w:rsid w:val="00FF1614"/>
    <w:rsid w:val="00FF1844"/>
    <w:rsid w:val="00FF266D"/>
    <w:rsid w:val="00FF31B7"/>
    <w:rsid w:val="00FF37E1"/>
    <w:rsid w:val="00FF38A9"/>
    <w:rsid w:val="00FF4215"/>
    <w:rsid w:val="00FF46A0"/>
    <w:rsid w:val="00FF4B87"/>
    <w:rsid w:val="00FF76F1"/>
    <w:rsid w:val="022861CE"/>
    <w:rsid w:val="0CA2EE3E"/>
    <w:rsid w:val="4B88873A"/>
    <w:rsid w:val="7E42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F5946FE"/>
  <w15:chartTrackingRefBased/>
  <w15:docId w15:val="{1B1C4BBD-F47A-B14A-BBFE-54A3473B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  <w:lang w:eastAsia="ko-KR"/>
    </w:rPr>
  </w:style>
  <w:style w:type="paragraph" w:styleId="1">
    <w:name w:val="heading 1"/>
    <w:basedOn w:val="a"/>
    <w:next w:val="a"/>
    <w:link w:val="1Char"/>
    <w:autoRedefine/>
    <w:qFormat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302BD1"/>
    <w:pPr>
      <w:keepNext/>
      <w:outlineLvl w:val="3"/>
    </w:pPr>
    <w:rPr>
      <w:rFonts w:ascii="돋움" w:eastAsia="돋움" w:hAnsi="돋움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paragraph" w:styleId="6">
    <w:name w:val="heading 6"/>
    <w:basedOn w:val="a"/>
    <w:next w:val="a"/>
    <w:link w:val="6Char"/>
    <w:unhideWhenUsed/>
    <w:qFormat/>
    <w:rsid w:val="00EF17A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nhideWhenUsed/>
    <w:qFormat/>
    <w:rsid w:val="00EF17AC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  <w:lang w:eastAsia="ko-KR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CD27A7"/>
    <w:pPr>
      <w:ind w:leftChars="400" w:left="800"/>
    </w:pPr>
  </w:style>
  <w:style w:type="character" w:customStyle="1" w:styleId="6Char">
    <w:name w:val="제목 6 Char"/>
    <w:basedOn w:val="a0"/>
    <w:link w:val="6"/>
    <w:rsid w:val="00EF17AC"/>
    <w:rPr>
      <w:rFonts w:ascii="바탕" w:eastAsia="맑은 고딕"/>
      <w:b/>
      <w:bCs/>
      <w:kern w:val="2"/>
      <w:szCs w:val="24"/>
      <w:lang w:eastAsia="ko-KR"/>
    </w:rPr>
  </w:style>
  <w:style w:type="character" w:customStyle="1" w:styleId="7Char">
    <w:name w:val="제목 7 Char"/>
    <w:basedOn w:val="a0"/>
    <w:link w:val="7"/>
    <w:rsid w:val="00EF17AC"/>
    <w:rPr>
      <w:rFonts w:ascii="바탕" w:eastAsia="맑은 고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</TotalTime>
  <Pages>20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윤석현</cp:lastModifiedBy>
  <cp:revision>2</cp:revision>
  <cp:lastPrinted>2008-01-26T04:17:00Z</cp:lastPrinted>
  <dcterms:created xsi:type="dcterms:W3CDTF">2022-04-14T10:23:00Z</dcterms:created>
  <dcterms:modified xsi:type="dcterms:W3CDTF">2022-04-14T10:23:00Z</dcterms:modified>
</cp:coreProperties>
</file>